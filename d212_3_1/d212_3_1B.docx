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EAC2" w14:textId="2AA4DDBF" w:rsidR="004D6B86" w:rsidRDefault="00472150">
      <w:pPr>
        <w:pStyle w:val="Title"/>
      </w:pPr>
      <w:r>
        <w:t>Market Basket Analysis</w:t>
      </w:r>
      <w:r w:rsidR="00A34DDD">
        <w:t xml:space="preserve"> of </w:t>
      </w:r>
      <w:r w:rsidR="00FB64DB">
        <w:t>Telcom C</w:t>
      </w:r>
      <w:r w:rsidR="00A34DDD">
        <w:t>ustomer Churn Data</w:t>
      </w:r>
    </w:p>
    <w:p w14:paraId="0D23DF2F" w14:textId="77777777" w:rsidR="004D6B86" w:rsidRDefault="00271404">
      <w:pPr>
        <w:pStyle w:val="Title2"/>
      </w:pPr>
      <w:r>
        <w:t>Mike Mattinson</w:t>
      </w:r>
    </w:p>
    <w:p w14:paraId="3435C539" w14:textId="7169C45F" w:rsidR="004D6B86" w:rsidRDefault="006D264B">
      <w:pPr>
        <w:pStyle w:val="Title2"/>
      </w:pPr>
      <w:r w:rsidRPr="006D264B">
        <w:t>Western Governors University</w:t>
      </w:r>
    </w:p>
    <w:p w14:paraId="33B36608" w14:textId="77777777" w:rsidR="00E6518B" w:rsidRDefault="00271404">
      <w:pPr>
        <w:pStyle w:val="Title2"/>
      </w:pPr>
      <w:proofErr w:type="spellStart"/>
      <w:r>
        <w:t>D21</w:t>
      </w:r>
      <w:r w:rsidR="00FB64DB">
        <w:t>2</w:t>
      </w:r>
      <w:proofErr w:type="spellEnd"/>
      <w:r>
        <w:t xml:space="preserve">: </w:t>
      </w:r>
      <w:r w:rsidR="00FB64DB">
        <w:t>Data Mining II</w:t>
      </w:r>
    </w:p>
    <w:p w14:paraId="0DDBE990" w14:textId="0997B2C7" w:rsidR="00271404" w:rsidRDefault="00E6518B">
      <w:pPr>
        <w:pStyle w:val="Title2"/>
      </w:pPr>
      <w:r>
        <w:t xml:space="preserve">Task </w:t>
      </w:r>
      <w:r w:rsidR="00472150">
        <w:t>3</w:t>
      </w:r>
      <w:r>
        <w:t xml:space="preserve">: </w:t>
      </w:r>
      <w:r w:rsidR="00472150">
        <w:t>Association Rules and Lift Analysis</w:t>
      </w:r>
    </w:p>
    <w:p w14:paraId="489BE239" w14:textId="384E3285" w:rsidR="00271404" w:rsidRDefault="00271404">
      <w:pPr>
        <w:pStyle w:val="Title2"/>
      </w:pPr>
      <w:r>
        <w:t xml:space="preserve">Dr. </w:t>
      </w:r>
      <w:proofErr w:type="spellStart"/>
      <w:r w:rsidR="009F4FAD" w:rsidRPr="009F4FAD">
        <w:t>Kesselly</w:t>
      </w:r>
      <w:proofErr w:type="spellEnd"/>
      <w:r w:rsidR="009F4FAD" w:rsidRPr="009F4FAD">
        <w:t xml:space="preserve"> Kamara</w:t>
      </w:r>
    </w:p>
    <w:p w14:paraId="3126D9EA" w14:textId="630E5A8A" w:rsidR="00FB64DB" w:rsidRDefault="009F4FAD" w:rsidP="009F4FAD">
      <w:pPr>
        <w:pStyle w:val="Title2"/>
      </w:pPr>
      <w:r>
        <w:fldChar w:fldCharType="begin"/>
      </w:r>
      <w:r>
        <w:instrText xml:space="preserve"> DATE \@ "MMMM d, yyyy" </w:instrText>
      </w:r>
      <w:r>
        <w:fldChar w:fldCharType="separate"/>
      </w:r>
      <w:r w:rsidR="000317C7">
        <w:rPr>
          <w:noProof/>
        </w:rPr>
        <w:t>May 17, 2022</w:t>
      </w:r>
      <w:r>
        <w:fldChar w:fldCharType="end"/>
      </w:r>
    </w:p>
    <w:p w14:paraId="02FADDA1" w14:textId="6D150BF4" w:rsidR="00630AA2" w:rsidRDefault="00630AA2" w:rsidP="009F4FAD">
      <w:pPr>
        <w:pStyle w:val="Title2"/>
      </w:pPr>
    </w:p>
    <w:p w14:paraId="5B787EC3" w14:textId="1C0ADF52" w:rsidR="00630AA2" w:rsidRPr="00FB64DB" w:rsidRDefault="00630AA2" w:rsidP="009F4FAD">
      <w:pPr>
        <w:pStyle w:val="Title2"/>
      </w:pPr>
      <w:r>
        <w:t xml:space="preserve">Revision </w:t>
      </w:r>
      <w:r w:rsidR="00472150">
        <w:t>1</w:t>
      </w:r>
    </w:p>
    <w:p w14:paraId="6B8F4695" w14:textId="41174A11" w:rsidR="004D6B86" w:rsidRDefault="00345333">
      <w:pPr>
        <w:pStyle w:val="SectionTitle"/>
      </w:pPr>
      <w:r>
        <w:lastRenderedPageBreak/>
        <w:t>Abstract</w:t>
      </w:r>
    </w:p>
    <w:p w14:paraId="7293AA34" w14:textId="090ECE50" w:rsidR="004D6B86" w:rsidRPr="004D4F8C" w:rsidRDefault="0051699C">
      <w:pPr>
        <w:pStyle w:val="NoSpacing"/>
      </w:pPr>
      <w:r>
        <w:t>Telecom customer data will be analyzed for feature selection using principal component analysis (</w:t>
      </w:r>
      <w:proofErr w:type="spellStart"/>
      <w:r>
        <w:t>PCA</w:t>
      </w:r>
      <w:proofErr w:type="spellEnd"/>
      <w:r>
        <w:t>). The dataset consists of 50 features associated with 10,000 customer records. The purpose of this analysis is reduce number of features by finding and removing irrelevant data.</w:t>
      </w:r>
      <w:r w:rsidR="00ED6EB9">
        <w:t xml:space="preserve"> The analysis will reduce the number of </w:t>
      </w:r>
      <w:r w:rsidR="00D769A7">
        <w:t>principal</w:t>
      </w:r>
      <w:r w:rsidR="00ED6EB9">
        <w:t xml:space="preserve"> </w:t>
      </w:r>
      <w:r w:rsidR="00D769A7">
        <w:t xml:space="preserve">components to </w:t>
      </w:r>
      <w:r w:rsidR="00ED6EB9">
        <w:t>39.</w:t>
      </w:r>
      <w:r w:rsidR="00D769A7">
        <w:t xml:space="preserve"> While using Kaiser criterion, the analysis will reduce the number of principal components to 26.</w:t>
      </w:r>
    </w:p>
    <w:p w14:paraId="25F57245" w14:textId="3CACDDD0" w:rsidR="004D6B86" w:rsidRDefault="00345333">
      <w:r>
        <w:rPr>
          <w:rStyle w:val="Emphasis"/>
        </w:rPr>
        <w:t>Keywords</w:t>
      </w:r>
      <w:r w:rsidR="004D4F8C">
        <w:t xml:space="preserve">: </w:t>
      </w:r>
      <w:r w:rsidR="0000669C">
        <w:t xml:space="preserve">Telecom. Churn. Data Mining. </w:t>
      </w:r>
      <w:r w:rsidR="00472150">
        <w:t xml:space="preserve">Market Basket Analysis. Association Rules and Lift Analysis. </w:t>
      </w:r>
    </w:p>
    <w:p w14:paraId="55AB6775" w14:textId="2BACE1A6" w:rsidR="00C73BF4" w:rsidRDefault="00C73BF4"/>
    <w:p w14:paraId="0503E1A0" w14:textId="77777777" w:rsidR="003720E0" w:rsidRDefault="003720E0" w:rsidP="003720E0">
      <w:pPr>
        <w:pStyle w:val="Title2"/>
      </w:pPr>
      <w:r>
        <w:t>Scenario 1</w:t>
      </w:r>
    </w:p>
    <w:p w14:paraId="7D550190" w14:textId="77777777" w:rsidR="00472150" w:rsidRDefault="00472150" w:rsidP="00472150">
      <w:r>
        <w:t>One of the most critical factors in customer relationship management that directly affects a company’s long-term profitability is understanding its customers. When a company can better understand its customer characteristics, it is better able to target products and marketing campaigns for customers, resulting in better profits for the company in the long term.</w:t>
      </w:r>
    </w:p>
    <w:p w14:paraId="00F37505" w14:textId="2F0119AD" w:rsidR="003720E0" w:rsidRDefault="00472150" w:rsidP="00472150">
      <w:r>
        <w:t>You are an analyst for a telecommunications company that wants to better understand the characteristics of its customers. You have been asked to perform a market basket analysis to analyze customer data to identify key associations of your customer purchases, ultimately allowing better business and strategic decision-making.</w:t>
      </w:r>
    </w:p>
    <w:p w14:paraId="0E4AE546" w14:textId="6A4A588A" w:rsidR="00C73BF4" w:rsidRDefault="00C73BF4"/>
    <w:p w14:paraId="28618562" w14:textId="6B66099F" w:rsidR="008C01A5" w:rsidRDefault="008C01A5" w:rsidP="008C01A5">
      <w:pPr>
        <w:pStyle w:val="SectionTitle"/>
      </w:pPr>
      <w:r>
        <w:lastRenderedPageBreak/>
        <w:t>List of Tables</w:t>
      </w:r>
    </w:p>
    <w:p w14:paraId="3762E503" w14:textId="03FAB020" w:rsidR="002C6893" w:rsidRDefault="008C01A5">
      <w:pPr>
        <w:pStyle w:val="TableofFigures"/>
        <w:tabs>
          <w:tab w:val="right" w:leader="dot" w:pos="9350"/>
        </w:tabs>
        <w:rPr>
          <w:noProof/>
          <w:color w:val="auto"/>
          <w:sz w:val="22"/>
          <w:szCs w:val="22"/>
          <w:lang w:eastAsia="en-US"/>
        </w:rPr>
      </w:pPr>
      <w:r>
        <w:fldChar w:fldCharType="begin"/>
      </w:r>
      <w:r>
        <w:instrText xml:space="preserve"> TOC \h \z \c "Table" </w:instrText>
      </w:r>
      <w:r>
        <w:fldChar w:fldCharType="separate"/>
      </w:r>
      <w:hyperlink w:anchor="_Toc103237067" w:history="1">
        <w:r w:rsidR="002C6893" w:rsidRPr="005A2909">
          <w:rPr>
            <w:rStyle w:val="Hyperlink"/>
            <w:noProof/>
          </w:rPr>
          <w:t xml:space="preserve">Table 1 </w:t>
        </w:r>
        <w:r w:rsidR="002C6893" w:rsidRPr="005A2909">
          <w:rPr>
            <w:rStyle w:val="Hyperlink"/>
            <w:i/>
            <w:noProof/>
          </w:rPr>
          <w:t>Description of the prepared data prior to scaling</w:t>
        </w:r>
        <w:r w:rsidR="002C6893">
          <w:rPr>
            <w:noProof/>
            <w:webHidden/>
          </w:rPr>
          <w:tab/>
        </w:r>
        <w:r w:rsidR="002C6893">
          <w:rPr>
            <w:noProof/>
            <w:webHidden/>
          </w:rPr>
          <w:fldChar w:fldCharType="begin"/>
        </w:r>
        <w:r w:rsidR="002C6893">
          <w:rPr>
            <w:noProof/>
            <w:webHidden/>
          </w:rPr>
          <w:instrText xml:space="preserve"> PAGEREF _Toc103237067 \h </w:instrText>
        </w:r>
        <w:r w:rsidR="002C6893">
          <w:rPr>
            <w:noProof/>
            <w:webHidden/>
          </w:rPr>
        </w:r>
        <w:r w:rsidR="002C6893">
          <w:rPr>
            <w:noProof/>
            <w:webHidden/>
          </w:rPr>
          <w:fldChar w:fldCharType="separate"/>
        </w:r>
        <w:r w:rsidR="002C6893">
          <w:rPr>
            <w:noProof/>
            <w:webHidden/>
          </w:rPr>
          <w:t>7</w:t>
        </w:r>
        <w:r w:rsidR="002C6893">
          <w:rPr>
            <w:noProof/>
            <w:webHidden/>
          </w:rPr>
          <w:fldChar w:fldCharType="end"/>
        </w:r>
      </w:hyperlink>
    </w:p>
    <w:p w14:paraId="448BFE4A" w14:textId="67F86C8B" w:rsidR="008C01A5" w:rsidRDefault="008C01A5" w:rsidP="008C01A5">
      <w:r>
        <w:fldChar w:fldCharType="end"/>
      </w:r>
    </w:p>
    <w:p w14:paraId="454BC264" w14:textId="7606E532" w:rsidR="00E677D0" w:rsidRDefault="00E677D0" w:rsidP="008C01A5"/>
    <w:p w14:paraId="0193A541" w14:textId="77777777" w:rsidR="00E677D0" w:rsidRDefault="00E677D0" w:rsidP="008C01A5"/>
    <w:p w14:paraId="2FA3209A" w14:textId="2F2A5F62" w:rsidR="008C01A5" w:rsidRDefault="008C01A5" w:rsidP="003720E0">
      <w:pPr>
        <w:pStyle w:val="Title2"/>
      </w:pPr>
      <w:r>
        <w:t>List of Figures</w:t>
      </w:r>
    </w:p>
    <w:p w14:paraId="128F8279" w14:textId="6FC6A5B7" w:rsidR="002C6893" w:rsidRDefault="008C01A5">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103237070" w:history="1">
        <w:r w:rsidR="002C6893" w:rsidRPr="0080668A">
          <w:rPr>
            <w:rStyle w:val="Hyperlink"/>
            <w:noProof/>
          </w:rPr>
          <w:t xml:space="preserve">Figure 1 </w:t>
        </w:r>
        <w:r w:rsidR="002C6893" w:rsidRPr="0080668A">
          <w:rPr>
            <w:rStyle w:val="Hyperlink"/>
            <w:i/>
            <w:noProof/>
          </w:rPr>
          <w:t>D1. Determine matrix of all the principal components</w:t>
        </w:r>
        <w:r w:rsidR="002C6893">
          <w:rPr>
            <w:noProof/>
            <w:webHidden/>
          </w:rPr>
          <w:tab/>
        </w:r>
        <w:r w:rsidR="002C6893">
          <w:rPr>
            <w:noProof/>
            <w:webHidden/>
          </w:rPr>
          <w:fldChar w:fldCharType="begin"/>
        </w:r>
        <w:r w:rsidR="002C6893">
          <w:rPr>
            <w:noProof/>
            <w:webHidden/>
          </w:rPr>
          <w:instrText xml:space="preserve"> PAGEREF _Toc103237070 \h </w:instrText>
        </w:r>
        <w:r w:rsidR="002C6893">
          <w:rPr>
            <w:noProof/>
            <w:webHidden/>
          </w:rPr>
        </w:r>
        <w:r w:rsidR="002C6893">
          <w:rPr>
            <w:noProof/>
            <w:webHidden/>
          </w:rPr>
          <w:fldChar w:fldCharType="separate"/>
        </w:r>
        <w:r w:rsidR="002C6893">
          <w:rPr>
            <w:noProof/>
            <w:webHidden/>
          </w:rPr>
          <w:t>9</w:t>
        </w:r>
        <w:r w:rsidR="002C6893">
          <w:rPr>
            <w:noProof/>
            <w:webHidden/>
          </w:rPr>
          <w:fldChar w:fldCharType="end"/>
        </w:r>
      </w:hyperlink>
    </w:p>
    <w:p w14:paraId="0799F1EB" w14:textId="27C3FE66" w:rsidR="008C01A5" w:rsidRDefault="008C01A5" w:rsidP="008C01A5">
      <w:r>
        <w:fldChar w:fldCharType="end"/>
      </w:r>
    </w:p>
    <w:p w14:paraId="25034F32" w14:textId="7EB0BA85" w:rsidR="002C6893" w:rsidRDefault="002C6893" w:rsidP="008C01A5"/>
    <w:p w14:paraId="5CF08517" w14:textId="77777777" w:rsidR="002C6893" w:rsidRPr="008C01A5" w:rsidRDefault="002C6893" w:rsidP="008C01A5"/>
    <w:p w14:paraId="04D234A0" w14:textId="410E619C" w:rsidR="00253694" w:rsidRDefault="002C1B55" w:rsidP="00D90913">
      <w:pPr>
        <w:pStyle w:val="Heading1"/>
      </w:pPr>
      <w:r>
        <w:lastRenderedPageBreak/>
        <w:t>Part I: Research Question</w:t>
      </w:r>
    </w:p>
    <w:p w14:paraId="360438A5" w14:textId="77777777" w:rsidR="00472150" w:rsidRDefault="00472150" w:rsidP="00472150">
      <w:r>
        <w:t>A.  Describe the purpose of this data mining report by doing the following:</w:t>
      </w:r>
    </w:p>
    <w:p w14:paraId="5AFDCFD5" w14:textId="77777777" w:rsidR="00472150" w:rsidRDefault="00472150" w:rsidP="00472150"/>
    <w:p w14:paraId="561AF991" w14:textId="08257859" w:rsidR="00472150" w:rsidRDefault="00472150" w:rsidP="00472150">
      <w:pPr>
        <w:pStyle w:val="Heading2"/>
      </w:pPr>
      <w:r>
        <w:t>A1.  Propose one question relevant to a real-world organizational situation that you will answer using market basket analysis.</w:t>
      </w:r>
    </w:p>
    <w:p w14:paraId="63E50BB0" w14:textId="30CD9328" w:rsidR="00472150" w:rsidRDefault="00472150" w:rsidP="00472150"/>
    <w:p w14:paraId="599335C7" w14:textId="77777777" w:rsidR="00472150" w:rsidRDefault="00472150" w:rsidP="00472150"/>
    <w:p w14:paraId="5FC38200" w14:textId="17D9FA9E" w:rsidR="00472150" w:rsidRDefault="00472150" w:rsidP="00472150">
      <w:pPr>
        <w:pStyle w:val="Heading2"/>
      </w:pPr>
      <w:proofErr w:type="spellStart"/>
      <w:r>
        <w:t>A2</w:t>
      </w:r>
      <w:proofErr w:type="spellEnd"/>
      <w:r>
        <w:t>.  Define one goal of the data analysis. Ensure that your goal is reasonable within the scope of the scenario and is represented in the available data.</w:t>
      </w:r>
    </w:p>
    <w:p w14:paraId="20704802" w14:textId="0E872895" w:rsidR="00472150" w:rsidRDefault="00472150" w:rsidP="00472150"/>
    <w:p w14:paraId="722C83EA" w14:textId="77777777" w:rsidR="00472150" w:rsidRPr="00472150" w:rsidRDefault="00472150" w:rsidP="00472150"/>
    <w:p w14:paraId="698557F1" w14:textId="3ECDBB9F" w:rsidR="00253694" w:rsidRDefault="00253694" w:rsidP="002C1B55">
      <w:pPr>
        <w:pStyle w:val="Heading1"/>
      </w:pPr>
      <w:r>
        <w:lastRenderedPageBreak/>
        <w:t xml:space="preserve">Part II: </w:t>
      </w:r>
      <w:r w:rsidR="00472150">
        <w:t>Market Basket</w:t>
      </w:r>
      <w:r>
        <w:t xml:space="preserve"> Justification</w:t>
      </w:r>
    </w:p>
    <w:p w14:paraId="2A0B1532" w14:textId="77777777" w:rsidR="00472150" w:rsidRDefault="00472150" w:rsidP="00472150">
      <w:r>
        <w:t>B.  Explain the reasons for using market basket analysis by doing the following:</w:t>
      </w:r>
    </w:p>
    <w:p w14:paraId="0638E7EC" w14:textId="77777777" w:rsidR="00472150" w:rsidRDefault="00472150" w:rsidP="00472150"/>
    <w:p w14:paraId="50260A85" w14:textId="1CBE0648" w:rsidR="00472150" w:rsidRDefault="00472150" w:rsidP="00472150">
      <w:pPr>
        <w:pStyle w:val="Heading2"/>
      </w:pPr>
      <w:proofErr w:type="spellStart"/>
      <w:r>
        <w:t>B1</w:t>
      </w:r>
      <w:proofErr w:type="spellEnd"/>
      <w:r>
        <w:t>.  Explain how market basket analyzes the selected dataset. Include expected outcomes.</w:t>
      </w:r>
    </w:p>
    <w:p w14:paraId="5E6E7C96" w14:textId="7E9C6154" w:rsidR="00472150" w:rsidRDefault="00472150" w:rsidP="00472150"/>
    <w:p w14:paraId="504EC46F" w14:textId="77777777" w:rsidR="00472150" w:rsidRDefault="00472150" w:rsidP="00472150"/>
    <w:p w14:paraId="4FAE7263" w14:textId="4103A6D6" w:rsidR="00472150" w:rsidRDefault="00472150" w:rsidP="00472150">
      <w:pPr>
        <w:pStyle w:val="Heading2"/>
      </w:pPr>
      <w:proofErr w:type="spellStart"/>
      <w:r>
        <w:t>B2</w:t>
      </w:r>
      <w:proofErr w:type="spellEnd"/>
      <w:r>
        <w:t>.  Provide one example of transactions in the dataset.</w:t>
      </w:r>
    </w:p>
    <w:p w14:paraId="72672F61" w14:textId="78D2A5F8" w:rsidR="00472150" w:rsidRDefault="00472150" w:rsidP="00472150"/>
    <w:p w14:paraId="44361E85" w14:textId="77777777" w:rsidR="00472150" w:rsidRDefault="00472150" w:rsidP="00472150"/>
    <w:p w14:paraId="5FE67F75" w14:textId="3DB07011" w:rsidR="00472150" w:rsidRDefault="00472150" w:rsidP="00472150">
      <w:pPr>
        <w:pStyle w:val="Heading2"/>
      </w:pPr>
      <w:proofErr w:type="spellStart"/>
      <w:r>
        <w:t>B3</w:t>
      </w:r>
      <w:proofErr w:type="spellEnd"/>
      <w:r>
        <w:t>.  Summarize one assumption of market basket analysis.</w:t>
      </w:r>
    </w:p>
    <w:p w14:paraId="34C818CA" w14:textId="7B6BC456" w:rsidR="00472150" w:rsidRDefault="00472150" w:rsidP="00472150"/>
    <w:p w14:paraId="705817F7" w14:textId="77777777" w:rsidR="00472150" w:rsidRPr="00472150" w:rsidRDefault="00472150" w:rsidP="00472150"/>
    <w:p w14:paraId="5195D2CA" w14:textId="796EB899" w:rsidR="00FA69AA" w:rsidRDefault="00FA69AA" w:rsidP="00971DDC">
      <w:pPr>
        <w:pStyle w:val="Heading1"/>
      </w:pPr>
      <w:r>
        <w:lastRenderedPageBreak/>
        <w:t>Part III: Data Preparation</w:t>
      </w:r>
      <w:r w:rsidR="00472150">
        <w:t xml:space="preserve"> and Analysis</w:t>
      </w:r>
    </w:p>
    <w:p w14:paraId="0407D93B" w14:textId="77777777" w:rsidR="00296410" w:rsidRDefault="00296410" w:rsidP="00296410">
      <w:r>
        <w:t>C.  Prepare and perform market basket analysis by doing the following:</w:t>
      </w:r>
    </w:p>
    <w:p w14:paraId="3C25721E" w14:textId="77777777" w:rsidR="00296410" w:rsidRDefault="00296410" w:rsidP="00296410"/>
    <w:p w14:paraId="0397BFE5" w14:textId="0048A634" w:rsidR="00296410" w:rsidRDefault="00296410" w:rsidP="00296410">
      <w:pPr>
        <w:pStyle w:val="Heading2"/>
      </w:pPr>
      <w:proofErr w:type="spellStart"/>
      <w:r>
        <w:t>C1</w:t>
      </w:r>
      <w:proofErr w:type="spellEnd"/>
      <w:r>
        <w:t>.  Transform the dataset to make it suitable for market basket analysis. Include a copy of the cleaned dataset.</w:t>
      </w:r>
    </w:p>
    <w:p w14:paraId="6FA9633E" w14:textId="52C04A73" w:rsidR="00296410" w:rsidRDefault="00296410" w:rsidP="00296410"/>
    <w:p w14:paraId="35F4F3B9" w14:textId="77777777" w:rsidR="00296410" w:rsidRDefault="00296410" w:rsidP="00296410"/>
    <w:p w14:paraId="5051446C" w14:textId="7E1CDBE0" w:rsidR="00296410" w:rsidRDefault="00296410" w:rsidP="00296410">
      <w:pPr>
        <w:pStyle w:val="Heading2"/>
      </w:pPr>
      <w:proofErr w:type="spellStart"/>
      <w:r>
        <w:t>C2</w:t>
      </w:r>
      <w:proofErr w:type="spellEnd"/>
      <w:r>
        <w:t xml:space="preserve">.  Execute the code used to generate association rules with the </w:t>
      </w:r>
      <w:proofErr w:type="spellStart"/>
      <w:r>
        <w:t>Apriori</w:t>
      </w:r>
      <w:proofErr w:type="spellEnd"/>
      <w:r>
        <w:t xml:space="preserve"> algorithm. Provide screenshots that demonstrate the error-free functionality of the code.</w:t>
      </w:r>
    </w:p>
    <w:p w14:paraId="58BAC9A9" w14:textId="19233725" w:rsidR="00296410" w:rsidRDefault="00296410" w:rsidP="00296410"/>
    <w:p w14:paraId="77074980" w14:textId="77777777" w:rsidR="00296410" w:rsidRDefault="00296410" w:rsidP="00296410"/>
    <w:p w14:paraId="10D73DDA" w14:textId="342C090D" w:rsidR="00296410" w:rsidRDefault="00296410" w:rsidP="00296410">
      <w:pPr>
        <w:pStyle w:val="Heading2"/>
      </w:pPr>
      <w:proofErr w:type="spellStart"/>
      <w:r>
        <w:t>C3</w:t>
      </w:r>
      <w:proofErr w:type="spellEnd"/>
      <w:r>
        <w:t>.  Provide values for the support, lift, and confidence of the association rules table.</w:t>
      </w:r>
    </w:p>
    <w:p w14:paraId="2C6C856D" w14:textId="6D9BA324" w:rsidR="00296410" w:rsidRDefault="00296410" w:rsidP="00296410"/>
    <w:p w14:paraId="06CE8ECC" w14:textId="77777777" w:rsidR="00296410" w:rsidRDefault="00296410" w:rsidP="00296410"/>
    <w:p w14:paraId="3604A096" w14:textId="3D48DF2F" w:rsidR="00472150" w:rsidRDefault="00296410" w:rsidP="00296410">
      <w:pPr>
        <w:pStyle w:val="Heading2"/>
      </w:pPr>
      <w:proofErr w:type="spellStart"/>
      <w:r>
        <w:t>C4</w:t>
      </w:r>
      <w:proofErr w:type="spellEnd"/>
      <w:r>
        <w:t xml:space="preserve">.  Identify the top three rules generated by the </w:t>
      </w:r>
      <w:proofErr w:type="spellStart"/>
      <w:r>
        <w:t>Apriori</w:t>
      </w:r>
      <w:proofErr w:type="spellEnd"/>
      <w:r>
        <w:t xml:space="preserve"> algorithm. Include a screenshot of the top rules along with their summaries.</w:t>
      </w:r>
    </w:p>
    <w:p w14:paraId="2FA6D4F5" w14:textId="2E448E67" w:rsidR="00296410" w:rsidRDefault="00296410" w:rsidP="00296410"/>
    <w:p w14:paraId="1717BF44" w14:textId="77777777" w:rsidR="00296410" w:rsidRPr="00296410" w:rsidRDefault="00296410" w:rsidP="00296410"/>
    <w:p w14:paraId="6F86A50F" w14:textId="091D7E3E" w:rsidR="002023F1" w:rsidRPr="002023F1" w:rsidRDefault="002023F1" w:rsidP="002023F1">
      <w:pPr>
        <w:pStyle w:val="Caption"/>
        <w:keepNext/>
        <w:rPr>
          <w:rStyle w:val="Caption2"/>
        </w:rPr>
      </w:pPr>
      <w:bookmarkStart w:id="0" w:name="_Toc103237067"/>
      <w:r>
        <w:lastRenderedPageBreak/>
        <w:t xml:space="preserve">Table </w:t>
      </w:r>
      <w:fldSimple w:instr=" SEQ Table \* ARABIC ">
        <w:r>
          <w:rPr>
            <w:noProof/>
          </w:rPr>
          <w:t>1</w:t>
        </w:r>
      </w:fldSimple>
      <w:r>
        <w:br/>
      </w:r>
      <w:r w:rsidRPr="002023F1">
        <w:rPr>
          <w:rStyle w:val="Caption2"/>
        </w:rPr>
        <w:t>Description of the prepared data prior to scaling</w:t>
      </w:r>
      <w:bookmarkEnd w:id="0"/>
    </w:p>
    <w:p w14:paraId="3659DBD6" w14:textId="77777777" w:rsidR="002023F1" w:rsidRPr="002023F1" w:rsidRDefault="002023F1" w:rsidP="002023F1">
      <w:pPr>
        <w:ind w:left="720" w:firstLine="0"/>
      </w:pPr>
    </w:p>
    <w:p w14:paraId="5207E2C2" w14:textId="685C8161" w:rsidR="00092531" w:rsidRPr="00092531" w:rsidRDefault="00092531" w:rsidP="0009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p>
    <w:p w14:paraId="064A7EE1" w14:textId="3B754A4A" w:rsidR="00092531" w:rsidRDefault="00092531" w:rsidP="00092531">
      <w:pPr>
        <w:ind w:left="720" w:firstLine="0"/>
      </w:pPr>
    </w:p>
    <w:p w14:paraId="1DAFBF3E" w14:textId="1A8CB3E6" w:rsidR="00092531" w:rsidRPr="00092531" w:rsidRDefault="00092531" w:rsidP="00092531">
      <w:pPr>
        <w:pStyle w:val="Normal-includewithnext"/>
      </w:pPr>
      <w:r>
        <w:t>Here is the code:</w:t>
      </w:r>
    </w:p>
    <w:p w14:paraId="6182D739" w14:textId="06167ECE" w:rsidR="00F366EF" w:rsidRDefault="00B9692D" w:rsidP="00F366EF">
      <w:r w:rsidRPr="00E96D61">
        <w:rPr>
          <w:noProof/>
        </w:rPr>
        <mc:AlternateContent>
          <mc:Choice Requires="wps">
            <w:drawing>
              <wp:inline distT="0" distB="0" distL="0" distR="0" wp14:anchorId="280B5158" wp14:editId="148DA75F">
                <wp:extent cx="4494042" cy="1121134"/>
                <wp:effectExtent l="0" t="0" r="20955" b="22225"/>
                <wp:docPr id="12" name="Rectangle 12"/>
                <wp:cNvGraphicFramePr/>
                <a:graphic xmlns:a="http://schemas.openxmlformats.org/drawingml/2006/main">
                  <a:graphicData uri="http://schemas.microsoft.com/office/word/2010/wordprocessingShape">
                    <wps:wsp>
                      <wps:cNvSpPr/>
                      <wps:spPr>
                        <a:xfrm>
                          <a:off x="0" y="0"/>
                          <a:ext cx="4494042" cy="112113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784C5E" w14:textId="5953EB0A" w:rsidR="00B9692D" w:rsidRDefault="00B9692D" w:rsidP="00D43DE2">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0B5158" id="Rectangle 12" o:spid="_x0000_s1026" style="width:353.85pt;height:8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" fillcolor="#f2f2f2 [3052]" strokecolor="#6e6e6e [1604]" strokeweight="1pt">
                <v:textbox>
                  <w:txbxContent>
                    <w:p w14:paraId="34784C5E" w14:textId="5953EB0A" w:rsidR="00B9692D" w:rsidRDefault="00B9692D" w:rsidP="00D43DE2">
                      <w:pPr>
                        <w:ind w:firstLine="0"/>
                      </w:pPr>
                    </w:p>
                  </w:txbxContent>
                </v:textbox>
                <w10:anchorlock/>
              </v:rect>
            </w:pict>
          </mc:Fallback>
        </mc:AlternateContent>
      </w:r>
    </w:p>
    <w:p w14:paraId="740593C6" w14:textId="77777777" w:rsidR="009D2FED" w:rsidRDefault="009D2FED" w:rsidP="009D2FED">
      <w:pPr>
        <w:pStyle w:val="Notes"/>
      </w:pPr>
    </w:p>
    <w:p w14:paraId="20C3DDF4" w14:textId="27C374E7" w:rsidR="00253694" w:rsidRDefault="00FA69AA" w:rsidP="000323DF">
      <w:pPr>
        <w:pStyle w:val="Heading1"/>
      </w:pPr>
      <w:r>
        <w:lastRenderedPageBreak/>
        <w:t xml:space="preserve">Part IV: </w:t>
      </w:r>
      <w:r w:rsidR="00296410">
        <w:t>Data Summary and Implication</w:t>
      </w:r>
    </w:p>
    <w:p w14:paraId="0765D9C3" w14:textId="77777777" w:rsidR="00296410" w:rsidRDefault="00296410" w:rsidP="00296410">
      <w:r>
        <w:t>D.  Summarize your data analysis by doing the following:</w:t>
      </w:r>
    </w:p>
    <w:p w14:paraId="695FD58B" w14:textId="77777777" w:rsidR="00296410" w:rsidRDefault="00296410" w:rsidP="00296410"/>
    <w:p w14:paraId="1C902F2F" w14:textId="22B47997" w:rsidR="00296410" w:rsidRDefault="00296410" w:rsidP="00296410">
      <w:pPr>
        <w:pStyle w:val="Heading2"/>
      </w:pPr>
      <w:proofErr w:type="spellStart"/>
      <w:r>
        <w:t>D1</w:t>
      </w:r>
      <w:proofErr w:type="spellEnd"/>
      <w:r>
        <w:t>.  Summarize the significance of support, lift, and confidence from the results of the analysis.</w:t>
      </w:r>
    </w:p>
    <w:p w14:paraId="626ED0F3" w14:textId="6A1D4C9E" w:rsidR="00296410" w:rsidRDefault="00296410" w:rsidP="00296410"/>
    <w:p w14:paraId="011144CF" w14:textId="77777777" w:rsidR="00296410" w:rsidRDefault="00296410" w:rsidP="00296410"/>
    <w:p w14:paraId="5052E0EE" w14:textId="00A957B9" w:rsidR="00296410" w:rsidRDefault="00296410" w:rsidP="00296410">
      <w:pPr>
        <w:pStyle w:val="Heading2"/>
      </w:pPr>
      <w:proofErr w:type="spellStart"/>
      <w:r>
        <w:t>D2</w:t>
      </w:r>
      <w:proofErr w:type="spellEnd"/>
      <w:r>
        <w:t>.  Discuss the practical significance of the findings from the analysis.</w:t>
      </w:r>
    </w:p>
    <w:p w14:paraId="168BDE75" w14:textId="6BDDFA21" w:rsidR="00296410" w:rsidRDefault="00296410" w:rsidP="00296410"/>
    <w:p w14:paraId="3DD1BFEC" w14:textId="77777777" w:rsidR="00296410" w:rsidRDefault="00296410" w:rsidP="00296410"/>
    <w:p w14:paraId="1068813C" w14:textId="32BC84FF" w:rsidR="00296410" w:rsidRDefault="00296410" w:rsidP="00296410">
      <w:pPr>
        <w:pStyle w:val="Heading2"/>
      </w:pPr>
      <w:proofErr w:type="spellStart"/>
      <w:r>
        <w:t>D3</w:t>
      </w:r>
      <w:proofErr w:type="spellEnd"/>
      <w:r>
        <w:t xml:space="preserve">.  Recommend a course of action for the real-world organizational situation from part A1 based on your results from part </w:t>
      </w:r>
      <w:proofErr w:type="spellStart"/>
      <w:r>
        <w:t>D1</w:t>
      </w:r>
      <w:proofErr w:type="spellEnd"/>
      <w:r>
        <w:t>.</w:t>
      </w:r>
    </w:p>
    <w:p w14:paraId="0546F053" w14:textId="0D7E50C9" w:rsidR="00296410" w:rsidRDefault="00296410" w:rsidP="00296410"/>
    <w:p w14:paraId="41EDDE13" w14:textId="77777777" w:rsidR="00296410" w:rsidRPr="00296410" w:rsidRDefault="00296410" w:rsidP="00296410"/>
    <w:p w14:paraId="54E1B3DB" w14:textId="521CB8C0" w:rsidR="009A14B6" w:rsidRDefault="009A14B6" w:rsidP="009A14B6">
      <w:pPr>
        <w:pStyle w:val="Caption"/>
        <w:rPr>
          <w:rStyle w:val="Caption2"/>
        </w:rPr>
      </w:pPr>
      <w:bookmarkStart w:id="1" w:name="_Toc103237070"/>
      <w:r>
        <w:lastRenderedPageBreak/>
        <w:t xml:space="preserve">Figure </w:t>
      </w:r>
      <w:fldSimple w:instr=" SEQ Figure \* ARABIC ">
        <w:r w:rsidR="0060364C">
          <w:rPr>
            <w:noProof/>
          </w:rPr>
          <w:t>1</w:t>
        </w:r>
      </w:fldSimple>
      <w:r>
        <w:br/>
      </w:r>
      <w:proofErr w:type="spellStart"/>
      <w:r w:rsidR="001852FE">
        <w:rPr>
          <w:rStyle w:val="Caption2"/>
        </w:rPr>
        <w:t>D1</w:t>
      </w:r>
      <w:proofErr w:type="spellEnd"/>
      <w:r w:rsidR="001852FE">
        <w:rPr>
          <w:rStyle w:val="Caption2"/>
        </w:rPr>
        <w:t>. Determine matrix of all the principal components</w:t>
      </w:r>
      <w:bookmarkEnd w:id="1"/>
    </w:p>
    <w:p w14:paraId="71BDB218" w14:textId="44AE45A6" w:rsidR="009A14B6" w:rsidRPr="007B47A0" w:rsidRDefault="009A14B6" w:rsidP="009A14B6">
      <w:pPr>
        <w:pStyle w:val="Figureimage"/>
      </w:pPr>
    </w:p>
    <w:p w14:paraId="1566453F" w14:textId="024078E8" w:rsidR="009A14B6" w:rsidRDefault="009A14B6" w:rsidP="009A14B6">
      <w:pPr>
        <w:pStyle w:val="Notes"/>
      </w:pPr>
      <w:r>
        <w:t xml:space="preserve">Notes. </w:t>
      </w:r>
      <w:r w:rsidR="0060364C" w:rsidRPr="0060364C">
        <w:t>Figure 1 is the correlation matrix for all numerical data, including the newly created categorical dummy features. To help identify the features with high correlation, the names of the features with correlation above 0.7 are listed in the figure notes.</w:t>
      </w:r>
    </w:p>
    <w:p w14:paraId="0A5E2F3C" w14:textId="78763B0F" w:rsidR="00FA69AA" w:rsidRDefault="00FA69AA" w:rsidP="000323DF">
      <w:pPr>
        <w:pStyle w:val="Heading1"/>
      </w:pPr>
      <w:r>
        <w:lastRenderedPageBreak/>
        <w:t xml:space="preserve">Part V: </w:t>
      </w:r>
      <w:r w:rsidR="00B37F8C">
        <w:t>Attachments</w:t>
      </w:r>
    </w:p>
    <w:p w14:paraId="0D26B457" w14:textId="77777777" w:rsidR="00950963" w:rsidRDefault="00950963" w:rsidP="00950963">
      <w:r>
        <w:t>E.  Provide a Panopto video recording that includes a demonstration of the functionality of the code used for the analysis and a summary of the programming environment.</w:t>
      </w:r>
    </w:p>
    <w:p w14:paraId="20E117CB" w14:textId="77777777" w:rsidR="00950963" w:rsidRDefault="00950963" w:rsidP="00950963">
      <w:r>
        <w:t xml:space="preserve"> </w:t>
      </w:r>
    </w:p>
    <w:p w14:paraId="765A8456" w14:textId="77777777" w:rsidR="00950963" w:rsidRDefault="00950963" w:rsidP="00950963"/>
    <w:p w14:paraId="0993BCEC" w14:textId="77777777" w:rsidR="00950963" w:rsidRDefault="00950963" w:rsidP="00950963">
      <w:r>
        <w:t>Note: The audiovisual recording should feature you visibly presenting the material (i.e., not in voiceover or embedded video) and should simultaneously capture both you and your multimedia presentation.</w:t>
      </w:r>
    </w:p>
    <w:p w14:paraId="03C36FF2" w14:textId="77777777" w:rsidR="00950963" w:rsidRDefault="00950963" w:rsidP="00950963">
      <w:r>
        <w:t xml:space="preserve"> </w:t>
      </w:r>
    </w:p>
    <w:p w14:paraId="7BAA51F4" w14:textId="77777777" w:rsidR="00950963" w:rsidRDefault="00950963" w:rsidP="00950963"/>
    <w:p w14:paraId="501702F0" w14:textId="77777777" w:rsidR="00950963" w:rsidRDefault="00950963" w:rsidP="00950963">
      <w: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1DD8906C" w14:textId="77777777" w:rsidR="00950963" w:rsidRDefault="00950963" w:rsidP="00950963">
      <w:r>
        <w:t xml:space="preserve"> </w:t>
      </w:r>
    </w:p>
    <w:p w14:paraId="182953E8" w14:textId="77777777" w:rsidR="00950963" w:rsidRDefault="00950963" w:rsidP="00950963"/>
    <w:p w14:paraId="0484A880" w14:textId="77777777" w:rsidR="00950963" w:rsidRDefault="00950963" w:rsidP="00950963">
      <w:r>
        <w:t xml:space="preserve">To submit your recording, upload it to the Panopto drop box titled “Data Mining II – </w:t>
      </w:r>
      <w:proofErr w:type="spellStart"/>
      <w:r>
        <w:t>OFM3</w:t>
      </w:r>
      <w:proofErr w:type="spellEnd"/>
      <w:r>
        <w:t>.” Once the recording has been uploaded and processed in Panopto's system, retrieve the URL of the recording from Panopto and copy and paste it into the Links option. Upload the remaining task requirements using the Attachments option.</w:t>
      </w:r>
    </w:p>
    <w:p w14:paraId="7040F955" w14:textId="77777777" w:rsidR="00950963" w:rsidRDefault="00950963" w:rsidP="00950963">
      <w:r>
        <w:t xml:space="preserve"> </w:t>
      </w:r>
    </w:p>
    <w:p w14:paraId="07AA32FC" w14:textId="77777777" w:rsidR="00950963" w:rsidRDefault="00950963" w:rsidP="00950963"/>
    <w:p w14:paraId="27729FD3" w14:textId="77777777" w:rsidR="00950963" w:rsidRDefault="00950963" w:rsidP="00950963">
      <w:r>
        <w:lastRenderedPageBreak/>
        <w:t>F.  Record all web sources used to acquire data or segments of third-party code to support the application. Ensure the web sources are reliable.</w:t>
      </w:r>
    </w:p>
    <w:p w14:paraId="736A36EB" w14:textId="77777777" w:rsidR="00950963" w:rsidRDefault="00950963" w:rsidP="00950963">
      <w:r>
        <w:t xml:space="preserve"> </w:t>
      </w:r>
    </w:p>
    <w:p w14:paraId="4CC9CA55" w14:textId="77777777" w:rsidR="00950963" w:rsidRDefault="00950963" w:rsidP="00950963"/>
    <w:p w14:paraId="74640D8C" w14:textId="77777777" w:rsidR="00950963" w:rsidRDefault="00950963" w:rsidP="00950963">
      <w:r>
        <w:t>G.  Acknowledge sources, using in-text citations and references, for content that is quoted, paraphrased, or summarized.</w:t>
      </w:r>
    </w:p>
    <w:p w14:paraId="3D689890" w14:textId="77777777" w:rsidR="00950963" w:rsidRDefault="00950963" w:rsidP="00950963">
      <w:r>
        <w:t xml:space="preserve"> </w:t>
      </w:r>
    </w:p>
    <w:p w14:paraId="70B1AAF2" w14:textId="77777777" w:rsidR="00950963" w:rsidRDefault="00950963" w:rsidP="00950963"/>
    <w:p w14:paraId="6AC4AF2C" w14:textId="6AF7EF90" w:rsidR="00950963" w:rsidRPr="00950963" w:rsidRDefault="00950963" w:rsidP="00950963">
      <w:r>
        <w:t>H.  Demonstrate professional communication in the content and presentation of your submission.</w:t>
      </w:r>
    </w:p>
    <w:p w14:paraId="7B68BB64" w14:textId="5ADF1982" w:rsidR="00382951" w:rsidRDefault="00382951">
      <w:pPr>
        <w:pStyle w:val="SectionTitle"/>
      </w:pPr>
      <w:r>
        <w:lastRenderedPageBreak/>
        <w:t>References</w:t>
      </w:r>
    </w:p>
    <w:p w14:paraId="06A8B9A1" w14:textId="77777777" w:rsidR="00BD13AE" w:rsidRDefault="00382951" w:rsidP="00BD13AE">
      <w:pPr>
        <w:pStyle w:val="Bibliography"/>
        <w:rPr>
          <w:noProof/>
        </w:rPr>
      </w:pPr>
      <w:r>
        <w:fldChar w:fldCharType="begin"/>
      </w:r>
      <w:r>
        <w:instrText xml:space="preserve"> BIBLIOGRAPHY  \l 1033 </w:instrText>
      </w:r>
      <w:r>
        <w:fldChar w:fldCharType="separate"/>
      </w:r>
      <w:r w:rsidR="00BD13AE">
        <w:rPr>
          <w:noProof/>
        </w:rPr>
        <w:t>Albon, C. (2017). Drop Highly Correlated Features. Retrieved from https://chrisalbon.com/code/machine_learning/feature_selection/drop_highly_correlated_features/</w:t>
      </w:r>
    </w:p>
    <w:p w14:paraId="11E61195" w14:textId="77777777" w:rsidR="00BD13AE" w:rsidRDefault="00BD13AE" w:rsidP="00BD13AE">
      <w:pPr>
        <w:pStyle w:val="Bibliography"/>
        <w:rPr>
          <w:noProof/>
        </w:rPr>
      </w:pPr>
      <w:r>
        <w:rPr>
          <w:noProof/>
        </w:rPr>
        <w:t>Alkhayrat, M., Aljnidi, M., &amp; Aljoumaa, K. (2020). A comparative dimensionality reduction study in telecom customer segmentation using deep learning and PCA. Retrieved from https://journalofbigdata.springeropen.com/articles/10.1186/s40537-020-0286-0</w:t>
      </w:r>
    </w:p>
    <w:p w14:paraId="423D4E88" w14:textId="77777777" w:rsidR="00BD13AE" w:rsidRDefault="00BD13AE" w:rsidP="00BD13AE">
      <w:pPr>
        <w:pStyle w:val="Bibliography"/>
        <w:rPr>
          <w:noProof/>
        </w:rPr>
      </w:pPr>
      <w:r>
        <w:rPr>
          <w:noProof/>
        </w:rPr>
        <w:t>Arvai, K. (2022). K-Means Clustering in Python: A Practical Guide. Retrieved from https://realpython.com/k-means-clustering-python/#: :text=The SSE is defined as,try to minimize this value.&amp;text=The purpose of this figure,centroids is an important step.</w:t>
      </w:r>
    </w:p>
    <w:p w14:paraId="44FA833C" w14:textId="77777777" w:rsidR="00BD13AE" w:rsidRDefault="00BD13AE" w:rsidP="00BD13AE">
      <w:pPr>
        <w:pStyle w:val="Bibliography"/>
        <w:rPr>
          <w:noProof/>
        </w:rPr>
      </w:pPr>
      <w:r>
        <w:rPr>
          <w:noProof/>
        </w:rPr>
        <w:t xml:space="preserve">Bex, T. (2021, April 13). </w:t>
      </w:r>
      <w:r>
        <w:rPr>
          <w:i/>
          <w:iCs/>
          <w:noProof/>
        </w:rPr>
        <w:t>How to Use Pairwise Correlation For Robust Feature Selection</w:t>
      </w:r>
      <w:r>
        <w:rPr>
          <w:noProof/>
        </w:rPr>
        <w:t>. Retrieved May 8, 2022, from How to Use Pairwise Correlation For Robust Feature Selection: https://towardsdatascience.com/how-to-use-pairwise-correlation-for-robust-feature-selection-20a60ef7d10</w:t>
      </w:r>
    </w:p>
    <w:p w14:paraId="598967BE" w14:textId="77777777" w:rsidR="00BD13AE" w:rsidRDefault="00BD13AE" w:rsidP="00BD13AE">
      <w:pPr>
        <w:pStyle w:val="Bibliography"/>
        <w:rPr>
          <w:noProof/>
        </w:rPr>
      </w:pPr>
      <w:r>
        <w:rPr>
          <w:noProof/>
        </w:rPr>
        <w:t xml:space="preserve">Boyle, T. (2019, March 25). </w:t>
      </w:r>
      <w:r>
        <w:rPr>
          <w:i/>
          <w:iCs/>
          <w:noProof/>
        </w:rPr>
        <w:t>Feature Selection and Dimensionality Reduction</w:t>
      </w:r>
      <w:r>
        <w:rPr>
          <w:noProof/>
        </w:rPr>
        <w:t>. Retrieved May 8, 2022, from Feature Selection and Dimensionality Reduction: https://towardsdatascience.com/feature-selection-and-dimensionality-reduction-f488d1a035de</w:t>
      </w:r>
    </w:p>
    <w:p w14:paraId="075DC0CA" w14:textId="77777777" w:rsidR="00BD13AE" w:rsidRDefault="00BD13AE" w:rsidP="00BD13AE">
      <w:pPr>
        <w:pStyle w:val="Bibliography"/>
        <w:rPr>
          <w:noProof/>
        </w:rPr>
      </w:pPr>
      <w:r>
        <w:rPr>
          <w:noProof/>
        </w:rPr>
        <w:t>Brownlee, J. (2019). How to Calculate Principal Component Analysis (PCA) from Scratch in Python. Retrieved from https://machinelearningmastery.com/calculate-principal-component-analysis-scratch-python/</w:t>
      </w:r>
    </w:p>
    <w:p w14:paraId="32B9B3EA" w14:textId="77777777" w:rsidR="00BD13AE" w:rsidRDefault="00BD13AE" w:rsidP="00BD13AE">
      <w:pPr>
        <w:pStyle w:val="Bibliography"/>
        <w:rPr>
          <w:noProof/>
        </w:rPr>
      </w:pPr>
      <w:r>
        <w:rPr>
          <w:noProof/>
        </w:rPr>
        <w:t xml:space="preserve">Bruce, P. C., Gedeck, P., Shmueli, G., &amp; Patel, N. R. (2019). </w:t>
      </w:r>
      <w:r>
        <w:rPr>
          <w:i/>
          <w:iCs/>
          <w:noProof/>
        </w:rPr>
        <w:t>Data Mining for Business Analytics Concepts, Techniques and Applications in Python.</w:t>
      </w:r>
      <w:r>
        <w:rPr>
          <w:noProof/>
        </w:rPr>
        <w:t xml:space="preserve"> Wiley &amp; Sons, Incorporated, John.</w:t>
      </w:r>
    </w:p>
    <w:p w14:paraId="1937EA22" w14:textId="77777777" w:rsidR="00BD13AE" w:rsidRDefault="00BD13AE" w:rsidP="00BD13AE">
      <w:pPr>
        <w:pStyle w:val="Bibliography"/>
        <w:rPr>
          <w:noProof/>
        </w:rPr>
      </w:pPr>
      <w:r>
        <w:rPr>
          <w:noProof/>
        </w:rPr>
        <w:lastRenderedPageBreak/>
        <w:t xml:space="preserve">Bruce, P., Bruce, A., &amp; Gedeck, P. (2020). </w:t>
      </w:r>
      <w:r>
        <w:rPr>
          <w:i/>
          <w:iCs/>
          <w:noProof/>
        </w:rPr>
        <w:t>Practical Statistics for Data Scientists 50+ Essential Concepts Using R and Python.</w:t>
      </w:r>
      <w:r>
        <w:rPr>
          <w:noProof/>
        </w:rPr>
        <w:t xml:space="preserve"> O'Reilly Media, Incorporated.</w:t>
      </w:r>
    </w:p>
    <w:p w14:paraId="111DD0D4" w14:textId="77777777" w:rsidR="00BD13AE" w:rsidRDefault="00BD13AE" w:rsidP="00BD13AE">
      <w:pPr>
        <w:pStyle w:val="Bibliography"/>
        <w:rPr>
          <w:noProof/>
        </w:rPr>
      </w:pPr>
      <w:r>
        <w:rPr>
          <w:noProof/>
        </w:rPr>
        <w:t xml:space="preserve">Fenner, M. (2018). </w:t>
      </w:r>
      <w:r>
        <w:rPr>
          <w:i/>
          <w:iCs/>
          <w:noProof/>
        </w:rPr>
        <w:t>Machine Learning with Python for Everyone.</w:t>
      </w:r>
      <w:r>
        <w:rPr>
          <w:noProof/>
        </w:rPr>
        <w:t xml:space="preserve"> Addison Wesley.</w:t>
      </w:r>
    </w:p>
    <w:p w14:paraId="3FE10A84" w14:textId="77777777" w:rsidR="00BD13AE" w:rsidRDefault="00BD13AE" w:rsidP="00BD13AE">
      <w:pPr>
        <w:pStyle w:val="Bibliography"/>
        <w:rPr>
          <w:noProof/>
        </w:rPr>
      </w:pPr>
      <w:r>
        <w:rPr>
          <w:noProof/>
        </w:rPr>
        <w:t>Galarnyk, M. (2017). PCA using Python (scikit-learn). Retrieved from https://towardsdatascience.com/pca-using-python-scikit-learn-e653f8989e60</w:t>
      </w:r>
    </w:p>
    <w:p w14:paraId="375D37F4" w14:textId="77777777" w:rsidR="00BD13AE" w:rsidRDefault="00BD13AE" w:rsidP="00BD13AE">
      <w:pPr>
        <w:pStyle w:val="Bibliography"/>
        <w:rPr>
          <w:noProof/>
        </w:rPr>
      </w:pPr>
      <w:r>
        <w:rPr>
          <w:noProof/>
        </w:rPr>
        <w:t xml:space="preserve">Géron, A. (2019). </w:t>
      </w:r>
      <w:r>
        <w:rPr>
          <w:i/>
          <w:iCs/>
          <w:noProof/>
        </w:rPr>
        <w:t>Hands-On Machine Learning with Scikit-Learn, Keras, and TensorFlow Concepts, Tools, and Techniques to Build Intelligent Systems.</w:t>
      </w:r>
      <w:r>
        <w:rPr>
          <w:noProof/>
        </w:rPr>
        <w:t xml:space="preserve"> O'Reilly Media.</w:t>
      </w:r>
    </w:p>
    <w:p w14:paraId="0E3868DB" w14:textId="77777777" w:rsidR="00BD13AE" w:rsidRDefault="00BD13AE" w:rsidP="00BD13AE">
      <w:pPr>
        <w:pStyle w:val="Bibliography"/>
        <w:rPr>
          <w:noProof/>
        </w:rPr>
      </w:pPr>
      <w:r>
        <w:rPr>
          <w:noProof/>
        </w:rPr>
        <w:t>h1ros. (2019). Drop Highly Correlated Features. Retrieved from https://h1ros.github.io/posts/drop-highly-correlated-features/</w:t>
      </w:r>
    </w:p>
    <w:p w14:paraId="251B4B8A" w14:textId="77777777" w:rsidR="00BD13AE" w:rsidRDefault="00BD13AE" w:rsidP="00BD13AE">
      <w:pPr>
        <w:pStyle w:val="Bibliography"/>
        <w:rPr>
          <w:noProof/>
        </w:rPr>
      </w:pPr>
      <w:r>
        <w:rPr>
          <w:noProof/>
        </w:rPr>
        <w:t xml:space="preserve">Kaloyanova, E. (2020, March 10). </w:t>
      </w:r>
      <w:r>
        <w:rPr>
          <w:i/>
          <w:iCs/>
          <w:noProof/>
        </w:rPr>
        <w:t>How to Combine PCA and K-means Clustering in Python?</w:t>
      </w:r>
      <w:r>
        <w:rPr>
          <w:noProof/>
        </w:rPr>
        <w:t xml:space="preserve"> Retrieved May 8, 2022, from How to Combine PCA and K-means Clustering in Python?: https://365datascience.com/tutorials/python-tutorials/pca-k-means/</w:t>
      </w:r>
    </w:p>
    <w:p w14:paraId="232DA688" w14:textId="77777777" w:rsidR="00BD13AE" w:rsidRDefault="00BD13AE" w:rsidP="00BD13AE">
      <w:pPr>
        <w:pStyle w:val="Bibliography"/>
        <w:rPr>
          <w:noProof/>
        </w:rPr>
      </w:pPr>
      <w:r>
        <w:rPr>
          <w:noProof/>
        </w:rPr>
        <w:t xml:space="preserve">Larose, C. D., &amp; Larose, D. T. (2019). </w:t>
      </w:r>
      <w:r>
        <w:rPr>
          <w:i/>
          <w:iCs/>
          <w:noProof/>
        </w:rPr>
        <w:t>Data Science.</w:t>
      </w:r>
      <w:r>
        <w:rPr>
          <w:noProof/>
        </w:rPr>
        <w:t xml:space="preserve"> Wiley.</w:t>
      </w:r>
    </w:p>
    <w:p w14:paraId="295A6821" w14:textId="77777777" w:rsidR="00BD13AE" w:rsidRDefault="00BD13AE" w:rsidP="00BD13AE">
      <w:pPr>
        <w:pStyle w:val="Bibliography"/>
        <w:rPr>
          <w:noProof/>
        </w:rPr>
      </w:pPr>
      <w:r>
        <w:rPr>
          <w:noProof/>
        </w:rPr>
        <w:t>Parveez, S., &amp; Iriondo, R. (2018). Principal Component Analysis (PCA) with Python Examples — Tutorial. Retrieved from https://pub.towardsai.net/principal-component-analysis-pca-with-python-examples-tutorial-67a917bae9aa</w:t>
      </w:r>
    </w:p>
    <w:p w14:paraId="0C5980B9" w14:textId="77777777" w:rsidR="00BD13AE" w:rsidRDefault="00BD13AE" w:rsidP="00BD13AE">
      <w:pPr>
        <w:pStyle w:val="Bibliography"/>
        <w:rPr>
          <w:noProof/>
        </w:rPr>
      </w:pPr>
      <w:r>
        <w:rPr>
          <w:noProof/>
        </w:rPr>
        <w:t>ProjectPro. (2022). How to drop out highly correlated features in Python? Retrieved from https://www.projectpro.io/recipes/drop-out-highly-correlated-features-in-python</w:t>
      </w:r>
    </w:p>
    <w:p w14:paraId="60ABFEAA" w14:textId="77777777" w:rsidR="00BD13AE" w:rsidRDefault="00BD13AE" w:rsidP="00BD13AE">
      <w:pPr>
        <w:pStyle w:val="Bibliography"/>
        <w:rPr>
          <w:noProof/>
        </w:rPr>
      </w:pPr>
      <w:r>
        <w:rPr>
          <w:noProof/>
        </w:rPr>
        <w:t>Sawlani, D. (2017). Customer Churn Prediction Model. Retrieved from https://rstudio-pubs-static.s3.amazonaws.com/344958_a3c32d38a83043c8ae8fc13cd6abbda4.html</w:t>
      </w:r>
    </w:p>
    <w:p w14:paraId="4155A835" w14:textId="77777777" w:rsidR="00BD13AE" w:rsidRDefault="00BD13AE" w:rsidP="00BD13AE">
      <w:pPr>
        <w:pStyle w:val="Bibliography"/>
        <w:rPr>
          <w:noProof/>
        </w:rPr>
      </w:pPr>
      <w:r>
        <w:rPr>
          <w:noProof/>
        </w:rPr>
        <w:t>Sharma, A. (2021). PCA or Principal Component Analysis on Customer Churn Data. Retrieved from https://medium.com/data-science-on-customer-churn-data/pca-or-principal-component-analysis-on-customer-churn-data-d18ca60397ed</w:t>
      </w:r>
    </w:p>
    <w:p w14:paraId="0E22DB0A" w14:textId="77777777" w:rsidR="00BD13AE" w:rsidRDefault="00BD13AE" w:rsidP="00BD13AE">
      <w:pPr>
        <w:pStyle w:val="Bibliography"/>
        <w:rPr>
          <w:noProof/>
        </w:rPr>
      </w:pPr>
      <w:r>
        <w:rPr>
          <w:noProof/>
        </w:rPr>
        <w:lastRenderedPageBreak/>
        <w:t>Srinivas. (2022). Reducing Telecom Churn with PCA and Modeling. Retrieved from https://www.kaggle.com/code/manoharsrinivas/reducing-telecom-churn-with-pca-and-modeling/notebook</w:t>
      </w:r>
    </w:p>
    <w:p w14:paraId="6A39C3AE" w14:textId="77777777" w:rsidR="00BD13AE" w:rsidRDefault="00BD13AE" w:rsidP="00BD13AE">
      <w:pPr>
        <w:pStyle w:val="Bibliography"/>
        <w:rPr>
          <w:noProof/>
        </w:rPr>
      </w:pPr>
      <w:r>
        <w:rPr>
          <w:noProof/>
        </w:rPr>
        <w:t xml:space="preserve">VanderPlas, J. (2016). </w:t>
      </w:r>
      <w:r>
        <w:rPr>
          <w:i/>
          <w:iCs/>
          <w:noProof/>
        </w:rPr>
        <w:t>In Depth: Principal Component Analysis.</w:t>
      </w:r>
      <w:r>
        <w:rPr>
          <w:noProof/>
        </w:rPr>
        <w:t xml:space="preserve"> O'Reilly. Retrieved from https://jakevdp.github.io/PythonDataScienceHandbook/05.09-principal-component-analysis.html</w:t>
      </w:r>
    </w:p>
    <w:p w14:paraId="16961C90" w14:textId="6E34CBB5" w:rsidR="00382951" w:rsidRDefault="00382951" w:rsidP="00BD13AE">
      <w:r>
        <w:fldChar w:fldCharType="end"/>
      </w:r>
    </w:p>
    <w:p w14:paraId="7A77D763" w14:textId="628EDBE3" w:rsidR="00F15E08" w:rsidRDefault="00F15E08" w:rsidP="006E6E46"/>
    <w:sectPr w:rsidR="00F15E08" w:rsidSect="000317C7">
      <w:headerReference w:type="default" r:id="rId9"/>
      <w:headerReference w:type="first" r:id="rId10"/>
      <w:footnotePr>
        <w:pos w:val="beneathText"/>
      </w:footnotePr>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6C40" w14:textId="77777777" w:rsidR="00CF542B" w:rsidRDefault="00CF542B">
      <w:pPr>
        <w:spacing w:line="240" w:lineRule="auto"/>
      </w:pPr>
      <w:r>
        <w:separator/>
      </w:r>
    </w:p>
    <w:p w14:paraId="11C6B988" w14:textId="77777777" w:rsidR="00CF542B" w:rsidRDefault="00CF542B"/>
  </w:endnote>
  <w:endnote w:type="continuationSeparator" w:id="0">
    <w:p w14:paraId="1170F8A8" w14:textId="77777777" w:rsidR="00CF542B" w:rsidRDefault="00CF542B">
      <w:pPr>
        <w:spacing w:line="240" w:lineRule="auto"/>
      </w:pPr>
      <w:r>
        <w:continuationSeparator/>
      </w:r>
    </w:p>
    <w:p w14:paraId="3600009A" w14:textId="77777777" w:rsidR="00CF542B" w:rsidRDefault="00CF54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E9B0A" w14:textId="77777777" w:rsidR="00CF542B" w:rsidRDefault="00CF542B">
      <w:pPr>
        <w:spacing w:line="240" w:lineRule="auto"/>
      </w:pPr>
      <w:r>
        <w:separator/>
      </w:r>
    </w:p>
    <w:p w14:paraId="5E8E9F7B" w14:textId="77777777" w:rsidR="00CF542B" w:rsidRDefault="00CF542B"/>
  </w:footnote>
  <w:footnote w:type="continuationSeparator" w:id="0">
    <w:p w14:paraId="447D8600" w14:textId="77777777" w:rsidR="00CF542B" w:rsidRDefault="00CF542B">
      <w:pPr>
        <w:spacing w:line="240" w:lineRule="auto"/>
      </w:pPr>
      <w:r>
        <w:continuationSeparator/>
      </w:r>
    </w:p>
    <w:p w14:paraId="1E8A75A2" w14:textId="77777777" w:rsidR="00CF542B" w:rsidRDefault="00CF54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C5B9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9A93C" w14:textId="7FA00C14" w:rsidR="004D6B86" w:rsidRPr="00170521" w:rsidRDefault="00273CC5"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Content>
              <w:r w:rsidR="000317C7">
                <w:t xml:space="preserve">     </w:t>
              </w:r>
            </w:sdtContent>
          </w:sdt>
        </w:p>
      </w:tc>
      <w:tc>
        <w:tcPr>
          <w:tcW w:w="1080" w:type="dxa"/>
        </w:tcPr>
        <w:p w14:paraId="0B0E46F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55894C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59F97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ED7DB2" w14:textId="00B97211" w:rsidR="004D6B86" w:rsidRPr="009F0414" w:rsidRDefault="004D6B86" w:rsidP="00504F88">
          <w:pPr>
            <w:pStyle w:val="Header"/>
          </w:pPr>
        </w:p>
      </w:tc>
      <w:tc>
        <w:tcPr>
          <w:tcW w:w="1080" w:type="dxa"/>
        </w:tcPr>
        <w:p w14:paraId="2EFBDCF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9C4AB2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BE5F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840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845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E9C918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A3497D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EC56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AB73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3A44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803112"/>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3870721A"/>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B55493"/>
    <w:multiLevelType w:val="hybridMultilevel"/>
    <w:tmpl w:val="B79A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F7871"/>
    <w:multiLevelType w:val="hybridMultilevel"/>
    <w:tmpl w:val="A904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65890"/>
    <w:multiLevelType w:val="hybridMultilevel"/>
    <w:tmpl w:val="5768B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E59E5"/>
    <w:multiLevelType w:val="hybridMultilevel"/>
    <w:tmpl w:val="B99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867"/>
    <w:multiLevelType w:val="hybridMultilevel"/>
    <w:tmpl w:val="8638A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E924A9"/>
    <w:multiLevelType w:val="hybridMultilevel"/>
    <w:tmpl w:val="5D005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FB6020"/>
    <w:multiLevelType w:val="hybridMultilevel"/>
    <w:tmpl w:val="C114B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4C7D8D"/>
    <w:multiLevelType w:val="hybridMultilevel"/>
    <w:tmpl w:val="7BF4CFAE"/>
    <w:lvl w:ilvl="0" w:tplc="67E68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BB7DF2"/>
    <w:multiLevelType w:val="hybridMultilevel"/>
    <w:tmpl w:val="045CA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54901807">
    <w:abstractNumId w:val="9"/>
  </w:num>
  <w:num w:numId="2" w16cid:durableId="1854999777">
    <w:abstractNumId w:val="7"/>
  </w:num>
  <w:num w:numId="3" w16cid:durableId="1454520374">
    <w:abstractNumId w:val="6"/>
  </w:num>
  <w:num w:numId="4" w16cid:durableId="869341242">
    <w:abstractNumId w:val="5"/>
  </w:num>
  <w:num w:numId="5" w16cid:durableId="453518698">
    <w:abstractNumId w:val="4"/>
  </w:num>
  <w:num w:numId="6" w16cid:durableId="524556539">
    <w:abstractNumId w:val="8"/>
  </w:num>
  <w:num w:numId="7" w16cid:durableId="36127076">
    <w:abstractNumId w:val="3"/>
  </w:num>
  <w:num w:numId="8" w16cid:durableId="1563978087">
    <w:abstractNumId w:val="2"/>
  </w:num>
  <w:num w:numId="9" w16cid:durableId="1559976478">
    <w:abstractNumId w:val="1"/>
  </w:num>
  <w:num w:numId="10" w16cid:durableId="1751806897">
    <w:abstractNumId w:val="0"/>
  </w:num>
  <w:num w:numId="11" w16cid:durableId="301082682">
    <w:abstractNumId w:val="9"/>
    <w:lvlOverride w:ilvl="0">
      <w:startOverride w:val="1"/>
    </w:lvlOverride>
  </w:num>
  <w:num w:numId="12" w16cid:durableId="1777290376">
    <w:abstractNumId w:val="10"/>
  </w:num>
  <w:num w:numId="13" w16cid:durableId="1115632406">
    <w:abstractNumId w:val="12"/>
  </w:num>
  <w:num w:numId="14" w16cid:durableId="561714402">
    <w:abstractNumId w:val="11"/>
  </w:num>
  <w:num w:numId="15" w16cid:durableId="1473139351">
    <w:abstractNumId w:val="18"/>
  </w:num>
  <w:num w:numId="16" w16cid:durableId="578950858">
    <w:abstractNumId w:val="9"/>
  </w:num>
  <w:num w:numId="17" w16cid:durableId="1756366990">
    <w:abstractNumId w:val="7"/>
  </w:num>
  <w:num w:numId="18" w16cid:durableId="1651326004">
    <w:abstractNumId w:val="6"/>
  </w:num>
  <w:num w:numId="19" w16cid:durableId="1286276244">
    <w:abstractNumId w:val="5"/>
  </w:num>
  <w:num w:numId="20" w16cid:durableId="1461144902">
    <w:abstractNumId w:val="4"/>
  </w:num>
  <w:num w:numId="21" w16cid:durableId="959071946">
    <w:abstractNumId w:val="8"/>
  </w:num>
  <w:num w:numId="22" w16cid:durableId="2052803794">
    <w:abstractNumId w:val="3"/>
  </w:num>
  <w:num w:numId="23" w16cid:durableId="1704791220">
    <w:abstractNumId w:val="2"/>
  </w:num>
  <w:num w:numId="24" w16cid:durableId="2074116037">
    <w:abstractNumId w:val="1"/>
  </w:num>
  <w:num w:numId="25" w16cid:durableId="2039886307">
    <w:abstractNumId w:val="0"/>
  </w:num>
  <w:num w:numId="26" w16cid:durableId="311297690">
    <w:abstractNumId w:val="14"/>
  </w:num>
  <w:num w:numId="27" w16cid:durableId="1690334702">
    <w:abstractNumId w:val="16"/>
  </w:num>
  <w:num w:numId="28" w16cid:durableId="214394952">
    <w:abstractNumId w:val="15"/>
  </w:num>
  <w:num w:numId="29" w16cid:durableId="1413164808">
    <w:abstractNumId w:val="17"/>
  </w:num>
  <w:num w:numId="30" w16cid:durableId="19487335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attachedTemplate r:id="rId1"/>
  <w:stylePaneSortMethod w:val="00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B"/>
    <w:rsid w:val="0000669C"/>
    <w:rsid w:val="00006BBA"/>
    <w:rsid w:val="0001010E"/>
    <w:rsid w:val="000217F5"/>
    <w:rsid w:val="000317C7"/>
    <w:rsid w:val="000323DF"/>
    <w:rsid w:val="00035A46"/>
    <w:rsid w:val="00092531"/>
    <w:rsid w:val="00097169"/>
    <w:rsid w:val="000A6315"/>
    <w:rsid w:val="000B6A98"/>
    <w:rsid w:val="000D60F8"/>
    <w:rsid w:val="000E2706"/>
    <w:rsid w:val="00114BFA"/>
    <w:rsid w:val="00132135"/>
    <w:rsid w:val="0014172E"/>
    <w:rsid w:val="0014440B"/>
    <w:rsid w:val="00146EAA"/>
    <w:rsid w:val="00147BCA"/>
    <w:rsid w:val="001602E3"/>
    <w:rsid w:val="00160C0C"/>
    <w:rsid w:val="001664A2"/>
    <w:rsid w:val="00170226"/>
    <w:rsid w:val="00170521"/>
    <w:rsid w:val="001852FE"/>
    <w:rsid w:val="00196BBA"/>
    <w:rsid w:val="001A68ED"/>
    <w:rsid w:val="001B4848"/>
    <w:rsid w:val="001F447A"/>
    <w:rsid w:val="001F6F25"/>
    <w:rsid w:val="001F7399"/>
    <w:rsid w:val="002023F1"/>
    <w:rsid w:val="00212319"/>
    <w:rsid w:val="00215506"/>
    <w:rsid w:val="00224DA2"/>
    <w:rsid w:val="00225BE3"/>
    <w:rsid w:val="002275BF"/>
    <w:rsid w:val="00253694"/>
    <w:rsid w:val="00261A32"/>
    <w:rsid w:val="00271404"/>
    <w:rsid w:val="00271F33"/>
    <w:rsid w:val="00273CC5"/>
    <w:rsid w:val="00274E0A"/>
    <w:rsid w:val="0029377C"/>
    <w:rsid w:val="00296410"/>
    <w:rsid w:val="002B6153"/>
    <w:rsid w:val="002C1B55"/>
    <w:rsid w:val="002C627C"/>
    <w:rsid w:val="002C6893"/>
    <w:rsid w:val="002D4C82"/>
    <w:rsid w:val="002E1CC8"/>
    <w:rsid w:val="002F61DF"/>
    <w:rsid w:val="00304BC1"/>
    <w:rsid w:val="00307586"/>
    <w:rsid w:val="00325C08"/>
    <w:rsid w:val="00336906"/>
    <w:rsid w:val="00345333"/>
    <w:rsid w:val="00353096"/>
    <w:rsid w:val="003702D2"/>
    <w:rsid w:val="003720E0"/>
    <w:rsid w:val="00382951"/>
    <w:rsid w:val="00396D27"/>
    <w:rsid w:val="003A06C6"/>
    <w:rsid w:val="003D50BC"/>
    <w:rsid w:val="003E36B1"/>
    <w:rsid w:val="003E3EF3"/>
    <w:rsid w:val="003E4162"/>
    <w:rsid w:val="003F3ED3"/>
    <w:rsid w:val="003F4C8A"/>
    <w:rsid w:val="003F5299"/>
    <w:rsid w:val="003F7CBD"/>
    <w:rsid w:val="00407BD1"/>
    <w:rsid w:val="0041435A"/>
    <w:rsid w:val="0044724A"/>
    <w:rsid w:val="00462D0D"/>
    <w:rsid w:val="00472150"/>
    <w:rsid w:val="00481CF8"/>
    <w:rsid w:val="00485EDE"/>
    <w:rsid w:val="00492C2D"/>
    <w:rsid w:val="00493BFC"/>
    <w:rsid w:val="004A2964"/>
    <w:rsid w:val="004A3D87"/>
    <w:rsid w:val="004B18A9"/>
    <w:rsid w:val="004B2AE7"/>
    <w:rsid w:val="004C2BC9"/>
    <w:rsid w:val="004C4443"/>
    <w:rsid w:val="004D47B1"/>
    <w:rsid w:val="004D4F8C"/>
    <w:rsid w:val="004D6B86"/>
    <w:rsid w:val="00504F88"/>
    <w:rsid w:val="00514796"/>
    <w:rsid w:val="0051699C"/>
    <w:rsid w:val="005262E6"/>
    <w:rsid w:val="0053716A"/>
    <w:rsid w:val="0055242C"/>
    <w:rsid w:val="00556880"/>
    <w:rsid w:val="00562104"/>
    <w:rsid w:val="0056638F"/>
    <w:rsid w:val="00572824"/>
    <w:rsid w:val="005758A3"/>
    <w:rsid w:val="00576BF5"/>
    <w:rsid w:val="00580370"/>
    <w:rsid w:val="00595412"/>
    <w:rsid w:val="00597EB8"/>
    <w:rsid w:val="005A628D"/>
    <w:rsid w:val="005C20B8"/>
    <w:rsid w:val="00601B20"/>
    <w:rsid w:val="0060364C"/>
    <w:rsid w:val="00606279"/>
    <w:rsid w:val="006143BE"/>
    <w:rsid w:val="0061585C"/>
    <w:rsid w:val="0061747E"/>
    <w:rsid w:val="00630AA2"/>
    <w:rsid w:val="00640831"/>
    <w:rsid w:val="00641876"/>
    <w:rsid w:val="00645290"/>
    <w:rsid w:val="00646C1E"/>
    <w:rsid w:val="006546CF"/>
    <w:rsid w:val="00656EBD"/>
    <w:rsid w:val="00670C3B"/>
    <w:rsid w:val="00671328"/>
    <w:rsid w:val="00673CA3"/>
    <w:rsid w:val="00684C26"/>
    <w:rsid w:val="006921EE"/>
    <w:rsid w:val="006A139E"/>
    <w:rsid w:val="006A5B84"/>
    <w:rsid w:val="006B015B"/>
    <w:rsid w:val="006C162F"/>
    <w:rsid w:val="006C2AF2"/>
    <w:rsid w:val="006D264B"/>
    <w:rsid w:val="006D785F"/>
    <w:rsid w:val="006D7EE9"/>
    <w:rsid w:val="006E5CA1"/>
    <w:rsid w:val="006E6E46"/>
    <w:rsid w:val="006F2BE2"/>
    <w:rsid w:val="006F5D0B"/>
    <w:rsid w:val="00702B8B"/>
    <w:rsid w:val="00711C6F"/>
    <w:rsid w:val="00711DD9"/>
    <w:rsid w:val="00712FEA"/>
    <w:rsid w:val="00715383"/>
    <w:rsid w:val="00723EB4"/>
    <w:rsid w:val="007244DE"/>
    <w:rsid w:val="007542A2"/>
    <w:rsid w:val="007563DD"/>
    <w:rsid w:val="007629B0"/>
    <w:rsid w:val="00763DB9"/>
    <w:rsid w:val="007731F3"/>
    <w:rsid w:val="007821CE"/>
    <w:rsid w:val="007A73FA"/>
    <w:rsid w:val="007B47A0"/>
    <w:rsid w:val="007B4DB3"/>
    <w:rsid w:val="007C30CB"/>
    <w:rsid w:val="007E0873"/>
    <w:rsid w:val="0080024E"/>
    <w:rsid w:val="0080138A"/>
    <w:rsid w:val="00806E82"/>
    <w:rsid w:val="00811094"/>
    <w:rsid w:val="0081390C"/>
    <w:rsid w:val="00815353"/>
    <w:rsid w:val="00816831"/>
    <w:rsid w:val="00837D67"/>
    <w:rsid w:val="00850089"/>
    <w:rsid w:val="008747E8"/>
    <w:rsid w:val="00883052"/>
    <w:rsid w:val="008A2A83"/>
    <w:rsid w:val="008A78F1"/>
    <w:rsid w:val="008C01A5"/>
    <w:rsid w:val="008D5CB8"/>
    <w:rsid w:val="009100C3"/>
    <w:rsid w:val="00910F0E"/>
    <w:rsid w:val="009341E8"/>
    <w:rsid w:val="00941FC4"/>
    <w:rsid w:val="009447EA"/>
    <w:rsid w:val="00947F3E"/>
    <w:rsid w:val="00950963"/>
    <w:rsid w:val="00950C04"/>
    <w:rsid w:val="00952502"/>
    <w:rsid w:val="00961AE5"/>
    <w:rsid w:val="009675C9"/>
    <w:rsid w:val="00971DDC"/>
    <w:rsid w:val="009731A9"/>
    <w:rsid w:val="00976F65"/>
    <w:rsid w:val="0097796E"/>
    <w:rsid w:val="009A06B2"/>
    <w:rsid w:val="009A14B6"/>
    <w:rsid w:val="009A2C38"/>
    <w:rsid w:val="009D2FED"/>
    <w:rsid w:val="009E0F13"/>
    <w:rsid w:val="009F0414"/>
    <w:rsid w:val="009F4FAD"/>
    <w:rsid w:val="00A06ADA"/>
    <w:rsid w:val="00A1397E"/>
    <w:rsid w:val="00A21646"/>
    <w:rsid w:val="00A3030E"/>
    <w:rsid w:val="00A3089B"/>
    <w:rsid w:val="00A34DDD"/>
    <w:rsid w:val="00A4757D"/>
    <w:rsid w:val="00A515BC"/>
    <w:rsid w:val="00A5795D"/>
    <w:rsid w:val="00A66FB6"/>
    <w:rsid w:val="00A75977"/>
    <w:rsid w:val="00A77F6B"/>
    <w:rsid w:val="00A81BB2"/>
    <w:rsid w:val="00A97BFA"/>
    <w:rsid w:val="00AA42EA"/>
    <w:rsid w:val="00AA5616"/>
    <w:rsid w:val="00AA5C05"/>
    <w:rsid w:val="00AB22D9"/>
    <w:rsid w:val="00AB3A76"/>
    <w:rsid w:val="00AB7730"/>
    <w:rsid w:val="00AD61BD"/>
    <w:rsid w:val="00AE096B"/>
    <w:rsid w:val="00B03BA4"/>
    <w:rsid w:val="00B10254"/>
    <w:rsid w:val="00B10D5E"/>
    <w:rsid w:val="00B14D5C"/>
    <w:rsid w:val="00B3419C"/>
    <w:rsid w:val="00B36387"/>
    <w:rsid w:val="00B37F8C"/>
    <w:rsid w:val="00B438E9"/>
    <w:rsid w:val="00B450CC"/>
    <w:rsid w:val="00B45E2F"/>
    <w:rsid w:val="00B50AAB"/>
    <w:rsid w:val="00B55EAC"/>
    <w:rsid w:val="00B6053D"/>
    <w:rsid w:val="00B67BB3"/>
    <w:rsid w:val="00B75AFD"/>
    <w:rsid w:val="00B84DA6"/>
    <w:rsid w:val="00B9692D"/>
    <w:rsid w:val="00BB3B16"/>
    <w:rsid w:val="00BC2255"/>
    <w:rsid w:val="00BD13AE"/>
    <w:rsid w:val="00BE5A49"/>
    <w:rsid w:val="00C14238"/>
    <w:rsid w:val="00C1696D"/>
    <w:rsid w:val="00C3438C"/>
    <w:rsid w:val="00C3701A"/>
    <w:rsid w:val="00C40917"/>
    <w:rsid w:val="00C5686B"/>
    <w:rsid w:val="00C73BF4"/>
    <w:rsid w:val="00C74024"/>
    <w:rsid w:val="00C83B15"/>
    <w:rsid w:val="00C90D9D"/>
    <w:rsid w:val="00C925C8"/>
    <w:rsid w:val="00C951D5"/>
    <w:rsid w:val="00C96023"/>
    <w:rsid w:val="00CA7396"/>
    <w:rsid w:val="00CB7F84"/>
    <w:rsid w:val="00CC1815"/>
    <w:rsid w:val="00CE7A7E"/>
    <w:rsid w:val="00CF1B55"/>
    <w:rsid w:val="00CF542B"/>
    <w:rsid w:val="00D0310E"/>
    <w:rsid w:val="00D05A6A"/>
    <w:rsid w:val="00D12FFD"/>
    <w:rsid w:val="00D179F2"/>
    <w:rsid w:val="00D26B7B"/>
    <w:rsid w:val="00D42B4C"/>
    <w:rsid w:val="00D43DE2"/>
    <w:rsid w:val="00D4751D"/>
    <w:rsid w:val="00D53728"/>
    <w:rsid w:val="00D6594D"/>
    <w:rsid w:val="00D71899"/>
    <w:rsid w:val="00D769A7"/>
    <w:rsid w:val="00D84B14"/>
    <w:rsid w:val="00D90913"/>
    <w:rsid w:val="00DA039B"/>
    <w:rsid w:val="00DB2E59"/>
    <w:rsid w:val="00DB358F"/>
    <w:rsid w:val="00DC44F1"/>
    <w:rsid w:val="00DF6D26"/>
    <w:rsid w:val="00E10119"/>
    <w:rsid w:val="00E22827"/>
    <w:rsid w:val="00E43DE0"/>
    <w:rsid w:val="00E4517C"/>
    <w:rsid w:val="00E6518B"/>
    <w:rsid w:val="00E677D0"/>
    <w:rsid w:val="00E7305D"/>
    <w:rsid w:val="00E9274C"/>
    <w:rsid w:val="00E96D61"/>
    <w:rsid w:val="00EA780C"/>
    <w:rsid w:val="00EB32AB"/>
    <w:rsid w:val="00EB69D3"/>
    <w:rsid w:val="00ED6EB9"/>
    <w:rsid w:val="00F03539"/>
    <w:rsid w:val="00F03C55"/>
    <w:rsid w:val="00F1263C"/>
    <w:rsid w:val="00F15E08"/>
    <w:rsid w:val="00F214B3"/>
    <w:rsid w:val="00F31D66"/>
    <w:rsid w:val="00F34F0A"/>
    <w:rsid w:val="00F363EC"/>
    <w:rsid w:val="00F366EF"/>
    <w:rsid w:val="00F37E33"/>
    <w:rsid w:val="00F413AC"/>
    <w:rsid w:val="00F80415"/>
    <w:rsid w:val="00F96B97"/>
    <w:rsid w:val="00FA3207"/>
    <w:rsid w:val="00FA36E2"/>
    <w:rsid w:val="00FA405D"/>
    <w:rsid w:val="00FA69AA"/>
    <w:rsid w:val="00FB64DB"/>
    <w:rsid w:val="00FE2EB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5D5B1"/>
  <w15:docId w15:val="{5BF6258D-B4F0-4545-9C14-7E1E5EC5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A5"/>
  </w:style>
  <w:style w:type="paragraph" w:styleId="Heading1">
    <w:name w:val="heading 1"/>
    <w:basedOn w:val="Normal"/>
    <w:next w:val="Normal"/>
    <w:link w:val="Heading1Char"/>
    <w:uiPriority w:val="9"/>
    <w:qFormat/>
    <w:rsid w:val="003720E0"/>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rsid w:val="008C01A5"/>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rsid w:val="008C01A5"/>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rsid w:val="008C01A5"/>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rsid w:val="008C01A5"/>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rsid w:val="008C01A5"/>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8C01A5"/>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rsid w:val="008C01A5"/>
    <w:pPr>
      <w:spacing w:line="240" w:lineRule="auto"/>
      <w:ind w:firstLine="0"/>
    </w:pPr>
  </w:style>
  <w:style w:type="character" w:customStyle="1" w:styleId="HeaderChar">
    <w:name w:val="Header Char"/>
    <w:basedOn w:val="DefaultParagraphFont"/>
    <w:link w:val="Header"/>
    <w:uiPriority w:val="99"/>
    <w:rsid w:val="008C01A5"/>
  </w:style>
  <w:style w:type="character" w:styleId="PlaceholderText">
    <w:name w:val="Placeholder Text"/>
    <w:basedOn w:val="DefaultParagraphFont"/>
    <w:uiPriority w:val="99"/>
    <w:semiHidden/>
    <w:rsid w:val="008C01A5"/>
    <w:rPr>
      <w:color w:val="000000" w:themeColor="text1"/>
    </w:rPr>
  </w:style>
  <w:style w:type="paragraph" w:styleId="NoSpacing">
    <w:name w:val="No Spacing"/>
    <w:aliases w:val="No Indent"/>
    <w:uiPriority w:val="3"/>
    <w:qFormat/>
    <w:rsid w:val="008C01A5"/>
    <w:pPr>
      <w:ind w:firstLine="0"/>
    </w:pPr>
  </w:style>
  <w:style w:type="character" w:customStyle="1" w:styleId="Heading1Char">
    <w:name w:val="Heading 1 Char"/>
    <w:basedOn w:val="DefaultParagraphFont"/>
    <w:link w:val="Heading1"/>
    <w:uiPriority w:val="9"/>
    <w:rsid w:val="003720E0"/>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8C01A5"/>
    <w:rPr>
      <w:rFonts w:asciiTheme="majorHAnsi" w:eastAsiaTheme="majorEastAsia" w:hAnsiTheme="majorHAnsi" w:cstheme="majorBidi"/>
      <w:b/>
      <w:bCs/>
    </w:rPr>
  </w:style>
  <w:style w:type="paragraph" w:styleId="Title">
    <w:name w:val="Title"/>
    <w:basedOn w:val="Normal"/>
    <w:next w:val="Normal"/>
    <w:link w:val="TitleChar"/>
    <w:uiPriority w:val="1"/>
    <w:qFormat/>
    <w:rsid w:val="008C01A5"/>
    <w:pPr>
      <w:spacing w:before="2400" w:after="48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
    <w:rsid w:val="008C01A5"/>
    <w:rPr>
      <w:rFonts w:asciiTheme="majorHAnsi" w:eastAsiaTheme="majorEastAsia" w:hAnsiTheme="majorHAnsi" w:cstheme="majorBidi"/>
      <w:b/>
    </w:rPr>
  </w:style>
  <w:style w:type="character" w:styleId="Emphasis">
    <w:name w:val="Emphasis"/>
    <w:basedOn w:val="DefaultParagraphFont"/>
    <w:uiPriority w:val="4"/>
    <w:qFormat/>
    <w:rsid w:val="008C01A5"/>
    <w:rPr>
      <w:i/>
      <w:iCs/>
    </w:rPr>
  </w:style>
  <w:style w:type="character" w:customStyle="1" w:styleId="Heading3Char">
    <w:name w:val="Heading 3 Char"/>
    <w:basedOn w:val="DefaultParagraphFont"/>
    <w:link w:val="Heading3"/>
    <w:uiPriority w:val="5"/>
    <w:rsid w:val="008C01A5"/>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8C01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8C01A5"/>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C01A5"/>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8C01A5"/>
    <w:rPr>
      <w:rFonts w:ascii="Segoe UI" w:hAnsi="Segoe UI" w:cs="Segoe UI"/>
      <w:sz w:val="22"/>
      <w:szCs w:val="18"/>
    </w:rPr>
  </w:style>
  <w:style w:type="paragraph" w:styleId="Bibliography">
    <w:name w:val="Bibliography"/>
    <w:basedOn w:val="Normal"/>
    <w:next w:val="Normal"/>
    <w:uiPriority w:val="6"/>
    <w:unhideWhenUsed/>
    <w:qFormat/>
    <w:rsid w:val="008C01A5"/>
    <w:pPr>
      <w:ind w:left="720" w:hanging="720"/>
    </w:pPr>
  </w:style>
  <w:style w:type="paragraph" w:styleId="BlockText">
    <w:name w:val="Block Text"/>
    <w:basedOn w:val="Normal"/>
    <w:uiPriority w:val="99"/>
    <w:semiHidden/>
    <w:unhideWhenUsed/>
    <w:rsid w:val="008C01A5"/>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rsid w:val="008C01A5"/>
    <w:pPr>
      <w:spacing w:after="120"/>
      <w:ind w:firstLine="0"/>
    </w:pPr>
  </w:style>
  <w:style w:type="character" w:customStyle="1" w:styleId="BodyTextChar">
    <w:name w:val="Body Text Char"/>
    <w:basedOn w:val="DefaultParagraphFont"/>
    <w:link w:val="BodyText"/>
    <w:uiPriority w:val="99"/>
    <w:semiHidden/>
    <w:rsid w:val="008C01A5"/>
  </w:style>
  <w:style w:type="paragraph" w:styleId="BodyText2">
    <w:name w:val="Body Text 2"/>
    <w:basedOn w:val="Normal"/>
    <w:link w:val="BodyText2Char"/>
    <w:uiPriority w:val="99"/>
    <w:semiHidden/>
    <w:unhideWhenUsed/>
    <w:rsid w:val="008C01A5"/>
    <w:pPr>
      <w:spacing w:after="120"/>
      <w:ind w:firstLine="0"/>
    </w:pPr>
  </w:style>
  <w:style w:type="character" w:customStyle="1" w:styleId="BodyText2Char">
    <w:name w:val="Body Text 2 Char"/>
    <w:basedOn w:val="DefaultParagraphFont"/>
    <w:link w:val="BodyText2"/>
    <w:uiPriority w:val="99"/>
    <w:semiHidden/>
    <w:rsid w:val="008C01A5"/>
  </w:style>
  <w:style w:type="paragraph" w:styleId="BodyText3">
    <w:name w:val="Body Text 3"/>
    <w:basedOn w:val="Normal"/>
    <w:link w:val="BodyText3Char"/>
    <w:uiPriority w:val="99"/>
    <w:semiHidden/>
    <w:unhideWhenUsed/>
    <w:rsid w:val="008C01A5"/>
    <w:pPr>
      <w:spacing w:after="120"/>
      <w:ind w:firstLine="0"/>
    </w:pPr>
    <w:rPr>
      <w:sz w:val="22"/>
      <w:szCs w:val="16"/>
    </w:rPr>
  </w:style>
  <w:style w:type="character" w:customStyle="1" w:styleId="BodyText3Char">
    <w:name w:val="Body Text 3 Char"/>
    <w:basedOn w:val="DefaultParagraphFont"/>
    <w:link w:val="BodyText3"/>
    <w:uiPriority w:val="99"/>
    <w:semiHidden/>
    <w:rsid w:val="008C01A5"/>
    <w:rPr>
      <w:sz w:val="22"/>
      <w:szCs w:val="16"/>
    </w:rPr>
  </w:style>
  <w:style w:type="paragraph" w:styleId="BodyTextFirstIndent">
    <w:name w:val="Body Text First Indent"/>
    <w:basedOn w:val="BodyText"/>
    <w:link w:val="BodyTextFirstIndentChar"/>
    <w:uiPriority w:val="99"/>
    <w:semiHidden/>
    <w:unhideWhenUsed/>
    <w:rsid w:val="008C01A5"/>
    <w:pPr>
      <w:spacing w:after="0"/>
    </w:pPr>
  </w:style>
  <w:style w:type="character" w:customStyle="1" w:styleId="BodyTextFirstIndentChar">
    <w:name w:val="Body Text First Indent Char"/>
    <w:basedOn w:val="BodyTextChar"/>
    <w:link w:val="BodyTextFirstIndent"/>
    <w:uiPriority w:val="99"/>
    <w:semiHidden/>
    <w:rsid w:val="008C01A5"/>
  </w:style>
  <w:style w:type="paragraph" w:styleId="BodyTextIndent">
    <w:name w:val="Body Text Indent"/>
    <w:basedOn w:val="Normal"/>
    <w:link w:val="BodyTextIndentChar"/>
    <w:uiPriority w:val="99"/>
    <w:semiHidden/>
    <w:unhideWhenUsed/>
    <w:rsid w:val="008C01A5"/>
    <w:pPr>
      <w:spacing w:after="120"/>
      <w:ind w:left="360" w:firstLine="0"/>
    </w:pPr>
  </w:style>
  <w:style w:type="character" w:customStyle="1" w:styleId="BodyTextIndentChar">
    <w:name w:val="Body Text Indent Char"/>
    <w:basedOn w:val="DefaultParagraphFont"/>
    <w:link w:val="BodyTextIndent"/>
    <w:uiPriority w:val="99"/>
    <w:semiHidden/>
    <w:rsid w:val="008C01A5"/>
  </w:style>
  <w:style w:type="paragraph" w:styleId="BodyTextFirstIndent2">
    <w:name w:val="Body Text First Indent 2"/>
    <w:basedOn w:val="BodyTextIndent"/>
    <w:link w:val="BodyTextFirstIndent2Char"/>
    <w:uiPriority w:val="99"/>
    <w:semiHidden/>
    <w:unhideWhenUsed/>
    <w:rsid w:val="008C01A5"/>
    <w:pPr>
      <w:spacing w:after="0"/>
    </w:pPr>
  </w:style>
  <w:style w:type="character" w:customStyle="1" w:styleId="BodyTextFirstIndent2Char">
    <w:name w:val="Body Text First Indent 2 Char"/>
    <w:basedOn w:val="BodyTextIndentChar"/>
    <w:link w:val="BodyTextFirstIndent2"/>
    <w:uiPriority w:val="99"/>
    <w:semiHidden/>
    <w:rsid w:val="008C01A5"/>
  </w:style>
  <w:style w:type="paragraph" w:styleId="BodyTextIndent2">
    <w:name w:val="Body Text Indent 2"/>
    <w:basedOn w:val="Normal"/>
    <w:link w:val="BodyTextIndent2Char"/>
    <w:uiPriority w:val="99"/>
    <w:semiHidden/>
    <w:unhideWhenUsed/>
    <w:rsid w:val="008C01A5"/>
    <w:pPr>
      <w:spacing w:after="120"/>
      <w:ind w:left="360" w:firstLine="0"/>
    </w:pPr>
  </w:style>
  <w:style w:type="character" w:customStyle="1" w:styleId="BodyTextIndent2Char">
    <w:name w:val="Body Text Indent 2 Char"/>
    <w:basedOn w:val="DefaultParagraphFont"/>
    <w:link w:val="BodyTextIndent2"/>
    <w:uiPriority w:val="99"/>
    <w:semiHidden/>
    <w:rsid w:val="008C01A5"/>
  </w:style>
  <w:style w:type="paragraph" w:styleId="BodyTextIndent3">
    <w:name w:val="Body Text Indent 3"/>
    <w:basedOn w:val="Normal"/>
    <w:link w:val="BodyTextIndent3Char"/>
    <w:uiPriority w:val="99"/>
    <w:semiHidden/>
    <w:unhideWhenUsed/>
    <w:rsid w:val="008C01A5"/>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8C01A5"/>
    <w:rPr>
      <w:sz w:val="22"/>
      <w:szCs w:val="16"/>
    </w:rPr>
  </w:style>
  <w:style w:type="paragraph" w:styleId="Caption">
    <w:name w:val="caption"/>
    <w:basedOn w:val="Normal"/>
    <w:next w:val="Normal"/>
    <w:uiPriority w:val="35"/>
    <w:unhideWhenUsed/>
    <w:qFormat/>
    <w:rsid w:val="008C01A5"/>
    <w:pPr>
      <w:pageBreakBefore/>
      <w:spacing w:after="240"/>
      <w:ind w:firstLine="0"/>
    </w:pPr>
    <w:rPr>
      <w:b/>
      <w:iCs/>
      <w:color w:val="000000" w:themeColor="text2"/>
      <w:szCs w:val="18"/>
    </w:rPr>
  </w:style>
  <w:style w:type="paragraph" w:styleId="Closing">
    <w:name w:val="Closing"/>
    <w:basedOn w:val="Normal"/>
    <w:link w:val="ClosingChar"/>
    <w:uiPriority w:val="99"/>
    <w:semiHidden/>
    <w:unhideWhenUsed/>
    <w:rsid w:val="008C01A5"/>
    <w:pPr>
      <w:spacing w:line="240" w:lineRule="auto"/>
      <w:ind w:left="4320" w:firstLine="0"/>
    </w:pPr>
  </w:style>
  <w:style w:type="character" w:customStyle="1" w:styleId="ClosingChar">
    <w:name w:val="Closing Char"/>
    <w:basedOn w:val="DefaultParagraphFont"/>
    <w:link w:val="Closing"/>
    <w:uiPriority w:val="99"/>
    <w:semiHidden/>
    <w:rsid w:val="008C01A5"/>
  </w:style>
  <w:style w:type="paragraph" w:styleId="CommentText">
    <w:name w:val="annotation text"/>
    <w:basedOn w:val="Normal"/>
    <w:link w:val="CommentTextChar"/>
    <w:uiPriority w:val="99"/>
    <w:semiHidden/>
    <w:unhideWhenUsed/>
    <w:rsid w:val="008C01A5"/>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8C01A5"/>
    <w:rPr>
      <w:sz w:val="22"/>
      <w:szCs w:val="20"/>
    </w:rPr>
  </w:style>
  <w:style w:type="paragraph" w:styleId="CommentSubject">
    <w:name w:val="annotation subject"/>
    <w:basedOn w:val="CommentText"/>
    <w:next w:val="CommentText"/>
    <w:link w:val="CommentSubjectChar"/>
    <w:uiPriority w:val="99"/>
    <w:semiHidden/>
    <w:unhideWhenUsed/>
    <w:rsid w:val="008C01A5"/>
    <w:rPr>
      <w:b/>
      <w:bCs/>
    </w:rPr>
  </w:style>
  <w:style w:type="character" w:customStyle="1" w:styleId="CommentSubjectChar">
    <w:name w:val="Comment Subject Char"/>
    <w:basedOn w:val="CommentTextChar"/>
    <w:link w:val="CommentSubject"/>
    <w:uiPriority w:val="99"/>
    <w:semiHidden/>
    <w:rsid w:val="008C01A5"/>
    <w:rPr>
      <w:b/>
      <w:bCs/>
      <w:sz w:val="22"/>
      <w:szCs w:val="20"/>
    </w:rPr>
  </w:style>
  <w:style w:type="paragraph" w:styleId="Date">
    <w:name w:val="Date"/>
    <w:basedOn w:val="Normal"/>
    <w:next w:val="Normal"/>
    <w:link w:val="DateChar"/>
    <w:uiPriority w:val="99"/>
    <w:semiHidden/>
    <w:unhideWhenUsed/>
    <w:rsid w:val="008C01A5"/>
    <w:pPr>
      <w:ind w:firstLine="0"/>
    </w:pPr>
  </w:style>
  <w:style w:type="character" w:customStyle="1" w:styleId="DateChar">
    <w:name w:val="Date Char"/>
    <w:basedOn w:val="DefaultParagraphFont"/>
    <w:link w:val="Date"/>
    <w:uiPriority w:val="99"/>
    <w:semiHidden/>
    <w:rsid w:val="008C01A5"/>
  </w:style>
  <w:style w:type="paragraph" w:styleId="DocumentMap">
    <w:name w:val="Document Map"/>
    <w:basedOn w:val="Normal"/>
    <w:link w:val="DocumentMapChar"/>
    <w:uiPriority w:val="99"/>
    <w:semiHidden/>
    <w:unhideWhenUsed/>
    <w:rsid w:val="008C01A5"/>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C01A5"/>
    <w:rPr>
      <w:rFonts w:ascii="Segoe UI" w:hAnsi="Segoe UI" w:cs="Segoe UI"/>
      <w:sz w:val="22"/>
      <w:szCs w:val="16"/>
    </w:rPr>
  </w:style>
  <w:style w:type="paragraph" w:styleId="E-mailSignature">
    <w:name w:val="E-mail Signature"/>
    <w:basedOn w:val="Normal"/>
    <w:link w:val="E-mailSignatureChar"/>
    <w:uiPriority w:val="99"/>
    <w:semiHidden/>
    <w:unhideWhenUsed/>
    <w:rsid w:val="008C01A5"/>
    <w:pPr>
      <w:spacing w:line="240" w:lineRule="auto"/>
      <w:ind w:firstLine="0"/>
    </w:pPr>
  </w:style>
  <w:style w:type="character" w:customStyle="1" w:styleId="E-mailSignatureChar">
    <w:name w:val="E-mail Signature Char"/>
    <w:basedOn w:val="DefaultParagraphFont"/>
    <w:link w:val="E-mailSignature"/>
    <w:uiPriority w:val="99"/>
    <w:semiHidden/>
    <w:rsid w:val="008C01A5"/>
  </w:style>
  <w:style w:type="paragraph" w:styleId="FootnoteText">
    <w:name w:val="footnote text"/>
    <w:basedOn w:val="Normal"/>
    <w:link w:val="FootnoteTextChar"/>
    <w:uiPriority w:val="99"/>
    <w:semiHidden/>
    <w:unhideWhenUsed/>
    <w:rsid w:val="008C01A5"/>
    <w:pPr>
      <w:spacing w:line="240" w:lineRule="auto"/>
    </w:pPr>
    <w:rPr>
      <w:sz w:val="22"/>
      <w:szCs w:val="20"/>
    </w:rPr>
  </w:style>
  <w:style w:type="character" w:customStyle="1" w:styleId="FootnoteTextChar">
    <w:name w:val="Footnote Text Char"/>
    <w:basedOn w:val="DefaultParagraphFont"/>
    <w:link w:val="FootnoteText"/>
    <w:uiPriority w:val="99"/>
    <w:semiHidden/>
    <w:rsid w:val="008C01A5"/>
    <w:rPr>
      <w:sz w:val="22"/>
      <w:szCs w:val="20"/>
    </w:rPr>
  </w:style>
  <w:style w:type="paragraph" w:styleId="EnvelopeAddress">
    <w:name w:val="envelope address"/>
    <w:basedOn w:val="Normal"/>
    <w:uiPriority w:val="99"/>
    <w:semiHidden/>
    <w:unhideWhenUsed/>
    <w:rsid w:val="008C01A5"/>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8C01A5"/>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rsid w:val="008C01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01A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8C01A5"/>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rsid w:val="008C01A5"/>
    <w:pPr>
      <w:spacing w:line="240" w:lineRule="auto"/>
      <w:ind w:firstLine="0"/>
    </w:pPr>
    <w:rPr>
      <w:i/>
      <w:iCs/>
    </w:rPr>
  </w:style>
  <w:style w:type="character" w:customStyle="1" w:styleId="HTMLAddressChar">
    <w:name w:val="HTML Address Char"/>
    <w:basedOn w:val="DefaultParagraphFont"/>
    <w:link w:val="HTMLAddress"/>
    <w:uiPriority w:val="99"/>
    <w:semiHidden/>
    <w:rsid w:val="008C01A5"/>
    <w:rPr>
      <w:i/>
      <w:iCs/>
    </w:rPr>
  </w:style>
  <w:style w:type="paragraph" w:styleId="HTMLPreformatted">
    <w:name w:val="HTML Preformatted"/>
    <w:basedOn w:val="Normal"/>
    <w:link w:val="HTMLPreformattedChar"/>
    <w:uiPriority w:val="99"/>
    <w:semiHidden/>
    <w:unhideWhenUsed/>
    <w:rsid w:val="008C01A5"/>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8C01A5"/>
    <w:rPr>
      <w:rFonts w:ascii="Consolas" w:hAnsi="Consolas" w:cs="Consolas"/>
      <w:sz w:val="22"/>
      <w:szCs w:val="20"/>
    </w:rPr>
  </w:style>
  <w:style w:type="paragraph" w:styleId="Index1">
    <w:name w:val="index 1"/>
    <w:basedOn w:val="Normal"/>
    <w:next w:val="Normal"/>
    <w:autoRedefine/>
    <w:uiPriority w:val="99"/>
    <w:semiHidden/>
    <w:unhideWhenUsed/>
    <w:rsid w:val="008C01A5"/>
    <w:pPr>
      <w:spacing w:line="240" w:lineRule="auto"/>
      <w:ind w:left="240" w:firstLine="0"/>
    </w:pPr>
  </w:style>
  <w:style w:type="paragraph" w:styleId="Index2">
    <w:name w:val="index 2"/>
    <w:basedOn w:val="Normal"/>
    <w:next w:val="Normal"/>
    <w:autoRedefine/>
    <w:uiPriority w:val="99"/>
    <w:semiHidden/>
    <w:unhideWhenUsed/>
    <w:rsid w:val="008C01A5"/>
    <w:pPr>
      <w:spacing w:line="240" w:lineRule="auto"/>
      <w:ind w:left="480" w:firstLine="0"/>
    </w:pPr>
  </w:style>
  <w:style w:type="paragraph" w:styleId="Index3">
    <w:name w:val="index 3"/>
    <w:basedOn w:val="Normal"/>
    <w:next w:val="Normal"/>
    <w:autoRedefine/>
    <w:uiPriority w:val="99"/>
    <w:semiHidden/>
    <w:unhideWhenUsed/>
    <w:rsid w:val="008C01A5"/>
    <w:pPr>
      <w:spacing w:line="240" w:lineRule="auto"/>
      <w:ind w:left="720" w:firstLine="0"/>
    </w:pPr>
  </w:style>
  <w:style w:type="paragraph" w:styleId="Index4">
    <w:name w:val="index 4"/>
    <w:basedOn w:val="Normal"/>
    <w:next w:val="Normal"/>
    <w:autoRedefine/>
    <w:uiPriority w:val="99"/>
    <w:semiHidden/>
    <w:unhideWhenUsed/>
    <w:rsid w:val="008C01A5"/>
    <w:pPr>
      <w:spacing w:line="240" w:lineRule="auto"/>
      <w:ind w:left="960" w:firstLine="0"/>
    </w:pPr>
  </w:style>
  <w:style w:type="paragraph" w:styleId="Index5">
    <w:name w:val="index 5"/>
    <w:basedOn w:val="Normal"/>
    <w:next w:val="Normal"/>
    <w:autoRedefine/>
    <w:uiPriority w:val="99"/>
    <w:semiHidden/>
    <w:unhideWhenUsed/>
    <w:rsid w:val="008C01A5"/>
    <w:pPr>
      <w:spacing w:line="240" w:lineRule="auto"/>
      <w:ind w:left="1200" w:firstLine="0"/>
    </w:pPr>
  </w:style>
  <w:style w:type="paragraph" w:styleId="Index6">
    <w:name w:val="index 6"/>
    <w:basedOn w:val="Normal"/>
    <w:next w:val="Normal"/>
    <w:autoRedefine/>
    <w:uiPriority w:val="99"/>
    <w:semiHidden/>
    <w:unhideWhenUsed/>
    <w:rsid w:val="008C01A5"/>
    <w:pPr>
      <w:spacing w:line="240" w:lineRule="auto"/>
      <w:ind w:left="1440" w:firstLine="0"/>
    </w:pPr>
  </w:style>
  <w:style w:type="paragraph" w:styleId="Index7">
    <w:name w:val="index 7"/>
    <w:basedOn w:val="Normal"/>
    <w:next w:val="Normal"/>
    <w:autoRedefine/>
    <w:uiPriority w:val="99"/>
    <w:semiHidden/>
    <w:unhideWhenUsed/>
    <w:rsid w:val="008C01A5"/>
    <w:pPr>
      <w:spacing w:line="240" w:lineRule="auto"/>
      <w:ind w:left="1680" w:firstLine="0"/>
    </w:pPr>
  </w:style>
  <w:style w:type="paragraph" w:styleId="Index8">
    <w:name w:val="index 8"/>
    <w:basedOn w:val="Normal"/>
    <w:next w:val="Normal"/>
    <w:autoRedefine/>
    <w:uiPriority w:val="99"/>
    <w:semiHidden/>
    <w:unhideWhenUsed/>
    <w:rsid w:val="008C01A5"/>
    <w:pPr>
      <w:spacing w:line="240" w:lineRule="auto"/>
      <w:ind w:left="1920" w:firstLine="0"/>
    </w:pPr>
  </w:style>
  <w:style w:type="paragraph" w:styleId="Index9">
    <w:name w:val="index 9"/>
    <w:basedOn w:val="Normal"/>
    <w:next w:val="Normal"/>
    <w:autoRedefine/>
    <w:uiPriority w:val="99"/>
    <w:semiHidden/>
    <w:unhideWhenUsed/>
    <w:rsid w:val="008C01A5"/>
    <w:pPr>
      <w:spacing w:line="240" w:lineRule="auto"/>
      <w:ind w:left="2160" w:firstLine="0"/>
    </w:pPr>
  </w:style>
  <w:style w:type="paragraph" w:styleId="IndexHeading">
    <w:name w:val="index heading"/>
    <w:basedOn w:val="Normal"/>
    <w:next w:val="Index1"/>
    <w:uiPriority w:val="99"/>
    <w:semiHidden/>
    <w:unhideWhenUsed/>
    <w:rsid w:val="008C01A5"/>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C01A5"/>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8C01A5"/>
    <w:rPr>
      <w:i/>
      <w:iCs/>
      <w:color w:val="6E6E6E" w:themeColor="accent1" w:themeShade="80"/>
    </w:rPr>
  </w:style>
  <w:style w:type="paragraph" w:styleId="List">
    <w:name w:val="List"/>
    <w:basedOn w:val="Normal"/>
    <w:uiPriority w:val="99"/>
    <w:semiHidden/>
    <w:unhideWhenUsed/>
    <w:rsid w:val="008C01A5"/>
    <w:pPr>
      <w:ind w:left="360" w:firstLine="0"/>
      <w:contextualSpacing/>
    </w:pPr>
  </w:style>
  <w:style w:type="paragraph" w:styleId="List2">
    <w:name w:val="List 2"/>
    <w:basedOn w:val="Normal"/>
    <w:uiPriority w:val="99"/>
    <w:semiHidden/>
    <w:unhideWhenUsed/>
    <w:rsid w:val="008C01A5"/>
    <w:pPr>
      <w:ind w:left="720" w:firstLine="0"/>
      <w:contextualSpacing/>
    </w:pPr>
  </w:style>
  <w:style w:type="paragraph" w:styleId="List3">
    <w:name w:val="List 3"/>
    <w:basedOn w:val="Normal"/>
    <w:uiPriority w:val="99"/>
    <w:semiHidden/>
    <w:unhideWhenUsed/>
    <w:rsid w:val="008C01A5"/>
    <w:pPr>
      <w:ind w:left="1080" w:firstLine="0"/>
      <w:contextualSpacing/>
    </w:pPr>
  </w:style>
  <w:style w:type="paragraph" w:styleId="List4">
    <w:name w:val="List 4"/>
    <w:basedOn w:val="Normal"/>
    <w:uiPriority w:val="99"/>
    <w:semiHidden/>
    <w:unhideWhenUsed/>
    <w:rsid w:val="008C01A5"/>
    <w:pPr>
      <w:ind w:left="1440" w:firstLine="0"/>
      <w:contextualSpacing/>
    </w:pPr>
  </w:style>
  <w:style w:type="paragraph" w:styleId="List5">
    <w:name w:val="List 5"/>
    <w:basedOn w:val="Normal"/>
    <w:uiPriority w:val="99"/>
    <w:semiHidden/>
    <w:unhideWhenUsed/>
    <w:rsid w:val="008C01A5"/>
    <w:pPr>
      <w:ind w:left="1800" w:firstLine="0"/>
      <w:contextualSpacing/>
    </w:pPr>
  </w:style>
  <w:style w:type="paragraph" w:styleId="ListBullet">
    <w:name w:val="List Bullet"/>
    <w:basedOn w:val="Normal"/>
    <w:uiPriority w:val="8"/>
    <w:unhideWhenUsed/>
    <w:qFormat/>
    <w:rsid w:val="008C01A5"/>
    <w:pPr>
      <w:numPr>
        <w:numId w:val="16"/>
      </w:numPr>
      <w:contextualSpacing/>
    </w:pPr>
  </w:style>
  <w:style w:type="paragraph" w:styleId="ListBullet2">
    <w:name w:val="List Bullet 2"/>
    <w:basedOn w:val="Normal"/>
    <w:uiPriority w:val="99"/>
    <w:semiHidden/>
    <w:unhideWhenUsed/>
    <w:rsid w:val="008C01A5"/>
    <w:pPr>
      <w:numPr>
        <w:numId w:val="17"/>
      </w:numPr>
      <w:contextualSpacing/>
    </w:pPr>
  </w:style>
  <w:style w:type="paragraph" w:styleId="ListBullet3">
    <w:name w:val="List Bullet 3"/>
    <w:basedOn w:val="Normal"/>
    <w:uiPriority w:val="99"/>
    <w:semiHidden/>
    <w:unhideWhenUsed/>
    <w:rsid w:val="008C01A5"/>
    <w:pPr>
      <w:numPr>
        <w:numId w:val="18"/>
      </w:numPr>
      <w:contextualSpacing/>
    </w:pPr>
  </w:style>
  <w:style w:type="paragraph" w:styleId="ListBullet4">
    <w:name w:val="List Bullet 4"/>
    <w:basedOn w:val="Normal"/>
    <w:uiPriority w:val="99"/>
    <w:semiHidden/>
    <w:unhideWhenUsed/>
    <w:rsid w:val="008C01A5"/>
    <w:pPr>
      <w:numPr>
        <w:numId w:val="19"/>
      </w:numPr>
      <w:contextualSpacing/>
    </w:pPr>
  </w:style>
  <w:style w:type="paragraph" w:styleId="ListBullet5">
    <w:name w:val="List Bullet 5"/>
    <w:basedOn w:val="Normal"/>
    <w:uiPriority w:val="99"/>
    <w:semiHidden/>
    <w:unhideWhenUsed/>
    <w:rsid w:val="008C01A5"/>
    <w:pPr>
      <w:numPr>
        <w:numId w:val="20"/>
      </w:numPr>
      <w:contextualSpacing/>
    </w:pPr>
  </w:style>
  <w:style w:type="paragraph" w:styleId="ListContinue">
    <w:name w:val="List Continue"/>
    <w:basedOn w:val="Normal"/>
    <w:uiPriority w:val="99"/>
    <w:semiHidden/>
    <w:unhideWhenUsed/>
    <w:rsid w:val="008C01A5"/>
    <w:pPr>
      <w:spacing w:after="120"/>
      <w:ind w:left="360" w:firstLine="0"/>
      <w:contextualSpacing/>
    </w:pPr>
  </w:style>
  <w:style w:type="paragraph" w:styleId="ListContinue2">
    <w:name w:val="List Continue 2"/>
    <w:basedOn w:val="Normal"/>
    <w:uiPriority w:val="99"/>
    <w:semiHidden/>
    <w:unhideWhenUsed/>
    <w:rsid w:val="008C01A5"/>
    <w:pPr>
      <w:spacing w:after="120"/>
      <w:ind w:left="720" w:firstLine="0"/>
      <w:contextualSpacing/>
    </w:pPr>
  </w:style>
  <w:style w:type="paragraph" w:styleId="ListContinue3">
    <w:name w:val="List Continue 3"/>
    <w:basedOn w:val="Normal"/>
    <w:uiPriority w:val="99"/>
    <w:semiHidden/>
    <w:unhideWhenUsed/>
    <w:rsid w:val="008C01A5"/>
    <w:pPr>
      <w:spacing w:after="120"/>
      <w:ind w:left="1080" w:firstLine="0"/>
      <w:contextualSpacing/>
    </w:pPr>
  </w:style>
  <w:style w:type="paragraph" w:styleId="ListContinue4">
    <w:name w:val="List Continue 4"/>
    <w:basedOn w:val="Normal"/>
    <w:uiPriority w:val="99"/>
    <w:semiHidden/>
    <w:unhideWhenUsed/>
    <w:rsid w:val="008C01A5"/>
    <w:pPr>
      <w:spacing w:after="120"/>
      <w:ind w:left="1440" w:firstLine="0"/>
      <w:contextualSpacing/>
    </w:pPr>
  </w:style>
  <w:style w:type="paragraph" w:styleId="ListContinue5">
    <w:name w:val="List Continue 5"/>
    <w:basedOn w:val="Normal"/>
    <w:uiPriority w:val="99"/>
    <w:semiHidden/>
    <w:unhideWhenUsed/>
    <w:rsid w:val="008C01A5"/>
    <w:pPr>
      <w:spacing w:after="120"/>
      <w:ind w:left="1800" w:firstLine="0"/>
      <w:contextualSpacing/>
    </w:pPr>
  </w:style>
  <w:style w:type="paragraph" w:styleId="ListNumber">
    <w:name w:val="List Number"/>
    <w:basedOn w:val="Normal"/>
    <w:uiPriority w:val="8"/>
    <w:unhideWhenUsed/>
    <w:qFormat/>
    <w:rsid w:val="008C01A5"/>
    <w:pPr>
      <w:numPr>
        <w:numId w:val="21"/>
      </w:numPr>
      <w:contextualSpacing/>
    </w:pPr>
  </w:style>
  <w:style w:type="paragraph" w:styleId="ListNumber2">
    <w:name w:val="List Number 2"/>
    <w:basedOn w:val="Normal"/>
    <w:uiPriority w:val="99"/>
    <w:semiHidden/>
    <w:unhideWhenUsed/>
    <w:rsid w:val="008C01A5"/>
    <w:pPr>
      <w:numPr>
        <w:numId w:val="22"/>
      </w:numPr>
      <w:contextualSpacing/>
    </w:pPr>
  </w:style>
  <w:style w:type="paragraph" w:styleId="ListNumber3">
    <w:name w:val="List Number 3"/>
    <w:basedOn w:val="Normal"/>
    <w:uiPriority w:val="99"/>
    <w:semiHidden/>
    <w:unhideWhenUsed/>
    <w:rsid w:val="008C01A5"/>
    <w:pPr>
      <w:numPr>
        <w:numId w:val="23"/>
      </w:numPr>
      <w:contextualSpacing/>
    </w:pPr>
  </w:style>
  <w:style w:type="paragraph" w:styleId="ListNumber4">
    <w:name w:val="List Number 4"/>
    <w:basedOn w:val="Normal"/>
    <w:uiPriority w:val="99"/>
    <w:semiHidden/>
    <w:unhideWhenUsed/>
    <w:rsid w:val="008C01A5"/>
    <w:pPr>
      <w:numPr>
        <w:numId w:val="24"/>
      </w:numPr>
      <w:contextualSpacing/>
    </w:pPr>
  </w:style>
  <w:style w:type="paragraph" w:styleId="ListNumber5">
    <w:name w:val="List Number 5"/>
    <w:basedOn w:val="Normal"/>
    <w:uiPriority w:val="99"/>
    <w:semiHidden/>
    <w:unhideWhenUsed/>
    <w:rsid w:val="008C01A5"/>
    <w:pPr>
      <w:numPr>
        <w:numId w:val="25"/>
      </w:numPr>
      <w:contextualSpacing/>
    </w:pPr>
  </w:style>
  <w:style w:type="paragraph" w:styleId="ListParagraph">
    <w:name w:val="List Paragraph"/>
    <w:basedOn w:val="Normal"/>
    <w:uiPriority w:val="34"/>
    <w:unhideWhenUsed/>
    <w:qFormat/>
    <w:rsid w:val="008C01A5"/>
    <w:pPr>
      <w:ind w:left="720" w:firstLine="0"/>
      <w:contextualSpacing/>
    </w:pPr>
  </w:style>
  <w:style w:type="paragraph" w:styleId="MacroText">
    <w:name w:val="macro"/>
    <w:link w:val="MacroTextChar"/>
    <w:uiPriority w:val="99"/>
    <w:semiHidden/>
    <w:unhideWhenUsed/>
    <w:rsid w:val="008C01A5"/>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8C01A5"/>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8C01A5"/>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C01A5"/>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8C01A5"/>
    <w:pPr>
      <w:ind w:firstLine="0"/>
    </w:pPr>
    <w:rPr>
      <w:rFonts w:ascii="Times New Roman" w:hAnsi="Times New Roman" w:cs="Times New Roman"/>
    </w:rPr>
  </w:style>
  <w:style w:type="paragraph" w:styleId="NormalIndent">
    <w:name w:val="Normal Indent"/>
    <w:basedOn w:val="Normal"/>
    <w:uiPriority w:val="99"/>
    <w:semiHidden/>
    <w:unhideWhenUsed/>
    <w:rsid w:val="008C01A5"/>
    <w:pPr>
      <w:ind w:left="720" w:firstLine="0"/>
    </w:pPr>
  </w:style>
  <w:style w:type="paragraph" w:styleId="NoteHeading">
    <w:name w:val="Note Heading"/>
    <w:basedOn w:val="Normal"/>
    <w:next w:val="Normal"/>
    <w:link w:val="NoteHeadingChar"/>
    <w:uiPriority w:val="99"/>
    <w:semiHidden/>
    <w:unhideWhenUsed/>
    <w:rsid w:val="008C01A5"/>
    <w:pPr>
      <w:spacing w:line="240" w:lineRule="auto"/>
      <w:ind w:firstLine="0"/>
    </w:pPr>
  </w:style>
  <w:style w:type="character" w:customStyle="1" w:styleId="NoteHeadingChar">
    <w:name w:val="Note Heading Char"/>
    <w:basedOn w:val="DefaultParagraphFont"/>
    <w:link w:val="NoteHeading"/>
    <w:uiPriority w:val="99"/>
    <w:semiHidden/>
    <w:rsid w:val="008C01A5"/>
  </w:style>
  <w:style w:type="paragraph" w:styleId="PlainText">
    <w:name w:val="Plain Text"/>
    <w:basedOn w:val="Normal"/>
    <w:link w:val="PlainTextChar"/>
    <w:uiPriority w:val="99"/>
    <w:semiHidden/>
    <w:unhideWhenUsed/>
    <w:rsid w:val="008C01A5"/>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8C01A5"/>
    <w:rPr>
      <w:rFonts w:ascii="Consolas" w:hAnsi="Consolas" w:cs="Consolas"/>
      <w:sz w:val="22"/>
      <w:szCs w:val="21"/>
    </w:rPr>
  </w:style>
  <w:style w:type="paragraph" w:styleId="Quote">
    <w:name w:val="Quote"/>
    <w:basedOn w:val="Normal"/>
    <w:next w:val="Normal"/>
    <w:link w:val="QuoteChar"/>
    <w:uiPriority w:val="29"/>
    <w:semiHidden/>
    <w:unhideWhenUsed/>
    <w:qFormat/>
    <w:rsid w:val="008C01A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C01A5"/>
    <w:rPr>
      <w:i/>
      <w:iCs/>
      <w:color w:val="404040" w:themeColor="text1" w:themeTint="BF"/>
    </w:rPr>
  </w:style>
  <w:style w:type="paragraph" w:styleId="Salutation">
    <w:name w:val="Salutation"/>
    <w:basedOn w:val="Normal"/>
    <w:next w:val="Normal"/>
    <w:link w:val="SalutationChar"/>
    <w:uiPriority w:val="99"/>
    <w:semiHidden/>
    <w:unhideWhenUsed/>
    <w:rsid w:val="008C01A5"/>
    <w:pPr>
      <w:ind w:firstLine="0"/>
    </w:pPr>
  </w:style>
  <w:style w:type="character" w:customStyle="1" w:styleId="SalutationChar">
    <w:name w:val="Salutation Char"/>
    <w:basedOn w:val="DefaultParagraphFont"/>
    <w:link w:val="Salutation"/>
    <w:uiPriority w:val="99"/>
    <w:semiHidden/>
    <w:rsid w:val="008C01A5"/>
  </w:style>
  <w:style w:type="paragraph" w:styleId="Signature">
    <w:name w:val="Signature"/>
    <w:basedOn w:val="Normal"/>
    <w:link w:val="SignatureChar"/>
    <w:uiPriority w:val="99"/>
    <w:semiHidden/>
    <w:unhideWhenUsed/>
    <w:rsid w:val="008C01A5"/>
    <w:pPr>
      <w:spacing w:line="240" w:lineRule="auto"/>
      <w:ind w:left="4320" w:firstLine="0"/>
    </w:pPr>
  </w:style>
  <w:style w:type="character" w:customStyle="1" w:styleId="SignatureChar">
    <w:name w:val="Signature Char"/>
    <w:basedOn w:val="DefaultParagraphFont"/>
    <w:link w:val="Signature"/>
    <w:uiPriority w:val="99"/>
    <w:semiHidden/>
    <w:rsid w:val="008C01A5"/>
  </w:style>
  <w:style w:type="paragraph" w:customStyle="1" w:styleId="Title2">
    <w:name w:val="Title 2"/>
    <w:basedOn w:val="Normal"/>
    <w:uiPriority w:val="1"/>
    <w:qFormat/>
    <w:rsid w:val="008C01A5"/>
    <w:pPr>
      <w:ind w:firstLine="0"/>
      <w:jc w:val="center"/>
    </w:pPr>
  </w:style>
  <w:style w:type="paragraph" w:styleId="TableofAuthorities">
    <w:name w:val="table of authorities"/>
    <w:basedOn w:val="Normal"/>
    <w:next w:val="Normal"/>
    <w:uiPriority w:val="99"/>
    <w:semiHidden/>
    <w:unhideWhenUsed/>
    <w:rsid w:val="008C01A5"/>
    <w:pPr>
      <w:ind w:left="240" w:firstLine="0"/>
    </w:pPr>
  </w:style>
  <w:style w:type="paragraph" w:styleId="TableofFigures">
    <w:name w:val="table of figures"/>
    <w:basedOn w:val="Normal"/>
    <w:next w:val="Normal"/>
    <w:uiPriority w:val="99"/>
    <w:unhideWhenUsed/>
    <w:rsid w:val="008C01A5"/>
    <w:pPr>
      <w:ind w:firstLine="0"/>
    </w:pPr>
  </w:style>
  <w:style w:type="paragraph" w:styleId="TOAHeading">
    <w:name w:val="toa heading"/>
    <w:basedOn w:val="Normal"/>
    <w:next w:val="Normal"/>
    <w:uiPriority w:val="99"/>
    <w:semiHidden/>
    <w:unhideWhenUsed/>
    <w:rsid w:val="008C01A5"/>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8C01A5"/>
    <w:pPr>
      <w:spacing w:after="100"/>
      <w:ind w:left="720" w:firstLine="0"/>
    </w:pPr>
  </w:style>
  <w:style w:type="paragraph" w:styleId="TOC5">
    <w:name w:val="toc 5"/>
    <w:basedOn w:val="Normal"/>
    <w:next w:val="Normal"/>
    <w:autoRedefine/>
    <w:uiPriority w:val="39"/>
    <w:semiHidden/>
    <w:unhideWhenUsed/>
    <w:rsid w:val="008C01A5"/>
    <w:pPr>
      <w:spacing w:after="100"/>
      <w:ind w:left="960" w:firstLine="0"/>
    </w:pPr>
  </w:style>
  <w:style w:type="paragraph" w:styleId="TOC6">
    <w:name w:val="toc 6"/>
    <w:basedOn w:val="Normal"/>
    <w:next w:val="Normal"/>
    <w:autoRedefine/>
    <w:uiPriority w:val="39"/>
    <w:semiHidden/>
    <w:unhideWhenUsed/>
    <w:rsid w:val="008C01A5"/>
    <w:pPr>
      <w:spacing w:after="100"/>
      <w:ind w:left="1200" w:firstLine="0"/>
    </w:pPr>
  </w:style>
  <w:style w:type="paragraph" w:styleId="TOC7">
    <w:name w:val="toc 7"/>
    <w:basedOn w:val="Normal"/>
    <w:next w:val="Normal"/>
    <w:autoRedefine/>
    <w:uiPriority w:val="39"/>
    <w:semiHidden/>
    <w:unhideWhenUsed/>
    <w:rsid w:val="008C01A5"/>
    <w:pPr>
      <w:spacing w:after="100"/>
      <w:ind w:left="1440" w:firstLine="0"/>
    </w:pPr>
  </w:style>
  <w:style w:type="paragraph" w:styleId="TOC8">
    <w:name w:val="toc 8"/>
    <w:basedOn w:val="Normal"/>
    <w:next w:val="Normal"/>
    <w:autoRedefine/>
    <w:uiPriority w:val="39"/>
    <w:semiHidden/>
    <w:unhideWhenUsed/>
    <w:rsid w:val="008C01A5"/>
    <w:pPr>
      <w:spacing w:after="100"/>
      <w:ind w:left="1680" w:firstLine="0"/>
    </w:pPr>
  </w:style>
  <w:style w:type="paragraph" w:styleId="TOC9">
    <w:name w:val="toc 9"/>
    <w:basedOn w:val="Normal"/>
    <w:next w:val="Normal"/>
    <w:autoRedefine/>
    <w:uiPriority w:val="39"/>
    <w:semiHidden/>
    <w:unhideWhenUsed/>
    <w:rsid w:val="008C01A5"/>
    <w:pPr>
      <w:spacing w:after="100"/>
      <w:ind w:left="1920" w:firstLine="0"/>
    </w:pPr>
  </w:style>
  <w:style w:type="character" w:styleId="EndnoteReference">
    <w:name w:val="endnote reference"/>
    <w:basedOn w:val="DefaultParagraphFont"/>
    <w:uiPriority w:val="99"/>
    <w:semiHidden/>
    <w:unhideWhenUsed/>
    <w:rsid w:val="008C01A5"/>
    <w:rPr>
      <w:vertAlign w:val="superscript"/>
    </w:rPr>
  </w:style>
  <w:style w:type="character" w:styleId="FootnoteReference">
    <w:name w:val="footnote reference"/>
    <w:basedOn w:val="DefaultParagraphFont"/>
    <w:uiPriority w:val="99"/>
    <w:qFormat/>
    <w:rsid w:val="008C01A5"/>
    <w:rPr>
      <w:vertAlign w:val="superscript"/>
    </w:rPr>
  </w:style>
  <w:style w:type="table" w:customStyle="1" w:styleId="APAReport">
    <w:name w:val="APA Report"/>
    <w:basedOn w:val="TableNormal"/>
    <w:uiPriority w:val="99"/>
    <w:rsid w:val="008C01A5"/>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rsid w:val="008C01A5"/>
    <w:pPr>
      <w:spacing w:before="240"/>
      <w:ind w:firstLine="0"/>
      <w:contextualSpacing/>
    </w:pPr>
  </w:style>
  <w:style w:type="paragraph" w:styleId="Footer">
    <w:name w:val="footer"/>
    <w:basedOn w:val="Normal"/>
    <w:link w:val="FooterChar"/>
    <w:uiPriority w:val="99"/>
    <w:qFormat/>
    <w:rsid w:val="008C01A5"/>
    <w:pPr>
      <w:tabs>
        <w:tab w:val="center" w:pos="4680"/>
        <w:tab w:val="right" w:pos="9360"/>
      </w:tabs>
      <w:spacing w:line="240" w:lineRule="auto"/>
    </w:pPr>
  </w:style>
  <w:style w:type="character" w:customStyle="1" w:styleId="FooterChar">
    <w:name w:val="Footer Char"/>
    <w:basedOn w:val="DefaultParagraphFont"/>
    <w:link w:val="Footer"/>
    <w:uiPriority w:val="99"/>
    <w:rsid w:val="008C01A5"/>
  </w:style>
  <w:style w:type="character" w:styleId="CommentReference">
    <w:name w:val="annotation reference"/>
    <w:basedOn w:val="DefaultParagraphFont"/>
    <w:uiPriority w:val="99"/>
    <w:semiHidden/>
    <w:unhideWhenUsed/>
    <w:rsid w:val="008C01A5"/>
    <w:rPr>
      <w:sz w:val="22"/>
      <w:szCs w:val="16"/>
    </w:rPr>
  </w:style>
  <w:style w:type="paragraph" w:styleId="EndnoteText">
    <w:name w:val="endnote text"/>
    <w:basedOn w:val="Normal"/>
    <w:link w:val="EndnoteTextChar"/>
    <w:uiPriority w:val="99"/>
    <w:semiHidden/>
    <w:unhideWhenUsed/>
    <w:qFormat/>
    <w:rsid w:val="008C01A5"/>
    <w:pPr>
      <w:spacing w:line="240" w:lineRule="auto"/>
    </w:pPr>
    <w:rPr>
      <w:sz w:val="22"/>
      <w:szCs w:val="20"/>
    </w:rPr>
  </w:style>
  <w:style w:type="character" w:customStyle="1" w:styleId="EndnoteTextChar">
    <w:name w:val="Endnote Text Char"/>
    <w:basedOn w:val="DefaultParagraphFont"/>
    <w:link w:val="EndnoteText"/>
    <w:uiPriority w:val="99"/>
    <w:semiHidden/>
    <w:rsid w:val="008C01A5"/>
    <w:rPr>
      <w:sz w:val="22"/>
      <w:szCs w:val="20"/>
    </w:rPr>
  </w:style>
  <w:style w:type="character" w:styleId="HTMLCode">
    <w:name w:val="HTML Code"/>
    <w:basedOn w:val="DefaultParagraphFont"/>
    <w:uiPriority w:val="99"/>
    <w:semiHidden/>
    <w:unhideWhenUsed/>
    <w:rsid w:val="008C01A5"/>
    <w:rPr>
      <w:rFonts w:ascii="Consolas" w:hAnsi="Consolas"/>
      <w:sz w:val="22"/>
      <w:szCs w:val="20"/>
    </w:rPr>
  </w:style>
  <w:style w:type="character" w:styleId="HTMLKeyboard">
    <w:name w:val="HTML Keyboard"/>
    <w:basedOn w:val="DefaultParagraphFont"/>
    <w:uiPriority w:val="99"/>
    <w:semiHidden/>
    <w:unhideWhenUsed/>
    <w:rsid w:val="008C01A5"/>
    <w:rPr>
      <w:rFonts w:ascii="Consolas" w:hAnsi="Consolas"/>
      <w:sz w:val="22"/>
      <w:szCs w:val="20"/>
    </w:rPr>
  </w:style>
  <w:style w:type="character" w:styleId="HTMLTypewriter">
    <w:name w:val="HTML Typewriter"/>
    <w:basedOn w:val="DefaultParagraphFont"/>
    <w:uiPriority w:val="99"/>
    <w:semiHidden/>
    <w:unhideWhenUsed/>
    <w:rsid w:val="008C01A5"/>
    <w:rPr>
      <w:rFonts w:ascii="Consolas" w:hAnsi="Consolas"/>
      <w:sz w:val="22"/>
      <w:szCs w:val="20"/>
    </w:rPr>
  </w:style>
  <w:style w:type="paragraph" w:styleId="TOCHeading">
    <w:name w:val="TOC Heading"/>
    <w:basedOn w:val="Heading1"/>
    <w:next w:val="Normal"/>
    <w:uiPriority w:val="39"/>
    <w:semiHidden/>
    <w:unhideWhenUsed/>
    <w:qFormat/>
    <w:rsid w:val="008C01A5"/>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8C01A5"/>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8C01A5"/>
    <w:rPr>
      <w:i/>
      <w:iCs/>
      <w:color w:val="6E6E6E" w:themeColor="accent1" w:themeShade="80"/>
    </w:rPr>
  </w:style>
  <w:style w:type="table" w:styleId="GridTable4-Accent4">
    <w:name w:val="Grid Table 4 Accent 4"/>
    <w:basedOn w:val="TableNormal"/>
    <w:uiPriority w:val="49"/>
    <w:rsid w:val="008C01A5"/>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C01A5"/>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Codesegment">
    <w:name w:val="Code segment"/>
    <w:basedOn w:val="Normal"/>
    <w:qFormat/>
    <w:rsid w:val="008C01A5"/>
    <w:pPr>
      <w:shd w:val="clear" w:color="auto" w:fill="D9D9D9" w:themeFill="background1" w:themeFillShade="D9"/>
      <w:spacing w:line="240" w:lineRule="auto"/>
      <w:ind w:left="720" w:right="720" w:firstLine="0"/>
    </w:pPr>
    <w:rPr>
      <w:rFonts w:ascii="Courier New" w:hAnsi="Courier New"/>
      <w:sz w:val="16"/>
    </w:rPr>
  </w:style>
  <w:style w:type="paragraph" w:customStyle="1" w:styleId="Normal-includewithnext">
    <w:name w:val="Normal-include with next"/>
    <w:basedOn w:val="Normal"/>
    <w:qFormat/>
    <w:rsid w:val="008C01A5"/>
    <w:pPr>
      <w:keepNext/>
      <w:keepLines/>
    </w:pPr>
  </w:style>
  <w:style w:type="character" w:customStyle="1" w:styleId="Caption2">
    <w:name w:val="Caption 2"/>
    <w:basedOn w:val="DefaultParagraphFont"/>
    <w:uiPriority w:val="1"/>
    <w:qFormat/>
    <w:rsid w:val="008C01A5"/>
    <w:rPr>
      <w:b/>
      <w:i/>
    </w:rPr>
  </w:style>
  <w:style w:type="paragraph" w:customStyle="1" w:styleId="Figureimage">
    <w:name w:val="Figure image"/>
    <w:basedOn w:val="Normal"/>
    <w:qFormat/>
    <w:rsid w:val="008C01A5"/>
    <w:pPr>
      <w:ind w:firstLine="0"/>
    </w:pPr>
    <w:rPr>
      <w:noProof/>
    </w:rPr>
  </w:style>
  <w:style w:type="character" w:styleId="Hyperlink">
    <w:name w:val="Hyperlink"/>
    <w:basedOn w:val="DefaultParagraphFont"/>
    <w:uiPriority w:val="99"/>
    <w:unhideWhenUsed/>
    <w:rsid w:val="008C01A5"/>
    <w:rPr>
      <w:color w:val="5F5F5F" w:themeColor="hyperlink"/>
      <w:u w:val="single"/>
    </w:rPr>
  </w:style>
  <w:style w:type="paragraph" w:customStyle="1" w:styleId="Notes">
    <w:name w:val="Notes"/>
    <w:basedOn w:val="Normal"/>
    <w:qFormat/>
    <w:rsid w:val="008C01A5"/>
    <w:pPr>
      <w:ind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585">
      <w:bodyDiv w:val="1"/>
      <w:marLeft w:val="0"/>
      <w:marRight w:val="0"/>
      <w:marTop w:val="0"/>
      <w:marBottom w:val="0"/>
      <w:divBdr>
        <w:top w:val="none" w:sz="0" w:space="0" w:color="auto"/>
        <w:left w:val="none" w:sz="0" w:space="0" w:color="auto"/>
        <w:bottom w:val="none" w:sz="0" w:space="0" w:color="auto"/>
        <w:right w:val="none" w:sz="0" w:space="0" w:color="auto"/>
      </w:divBdr>
    </w:div>
    <w:div w:id="7656246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746878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398255">
      <w:bodyDiv w:val="1"/>
      <w:marLeft w:val="0"/>
      <w:marRight w:val="0"/>
      <w:marTop w:val="0"/>
      <w:marBottom w:val="0"/>
      <w:divBdr>
        <w:top w:val="none" w:sz="0" w:space="0" w:color="auto"/>
        <w:left w:val="none" w:sz="0" w:space="0" w:color="auto"/>
        <w:bottom w:val="none" w:sz="0" w:space="0" w:color="auto"/>
        <w:right w:val="none" w:sz="0" w:space="0" w:color="auto"/>
      </w:divBdr>
    </w:div>
    <w:div w:id="293557770">
      <w:bodyDiv w:val="1"/>
      <w:marLeft w:val="0"/>
      <w:marRight w:val="0"/>
      <w:marTop w:val="0"/>
      <w:marBottom w:val="0"/>
      <w:divBdr>
        <w:top w:val="none" w:sz="0" w:space="0" w:color="auto"/>
        <w:left w:val="none" w:sz="0" w:space="0" w:color="auto"/>
        <w:bottom w:val="none" w:sz="0" w:space="0" w:color="auto"/>
        <w:right w:val="none" w:sz="0" w:space="0" w:color="auto"/>
      </w:divBdr>
    </w:div>
    <w:div w:id="3059380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961590">
      <w:bodyDiv w:val="1"/>
      <w:marLeft w:val="0"/>
      <w:marRight w:val="0"/>
      <w:marTop w:val="0"/>
      <w:marBottom w:val="0"/>
      <w:divBdr>
        <w:top w:val="none" w:sz="0" w:space="0" w:color="auto"/>
        <w:left w:val="none" w:sz="0" w:space="0" w:color="auto"/>
        <w:bottom w:val="none" w:sz="0" w:space="0" w:color="auto"/>
        <w:right w:val="none" w:sz="0" w:space="0" w:color="auto"/>
      </w:divBdr>
    </w:div>
    <w:div w:id="36517911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7501585">
      <w:bodyDiv w:val="1"/>
      <w:marLeft w:val="0"/>
      <w:marRight w:val="0"/>
      <w:marTop w:val="0"/>
      <w:marBottom w:val="0"/>
      <w:divBdr>
        <w:top w:val="none" w:sz="0" w:space="0" w:color="auto"/>
        <w:left w:val="none" w:sz="0" w:space="0" w:color="auto"/>
        <w:bottom w:val="none" w:sz="0" w:space="0" w:color="auto"/>
        <w:right w:val="none" w:sz="0" w:space="0" w:color="auto"/>
      </w:divBdr>
    </w:div>
    <w:div w:id="435634562">
      <w:bodyDiv w:val="1"/>
      <w:marLeft w:val="0"/>
      <w:marRight w:val="0"/>
      <w:marTop w:val="0"/>
      <w:marBottom w:val="0"/>
      <w:divBdr>
        <w:top w:val="none" w:sz="0" w:space="0" w:color="auto"/>
        <w:left w:val="none" w:sz="0" w:space="0" w:color="auto"/>
        <w:bottom w:val="none" w:sz="0" w:space="0" w:color="auto"/>
        <w:right w:val="none" w:sz="0" w:space="0" w:color="auto"/>
      </w:divBdr>
    </w:div>
    <w:div w:id="444158048">
      <w:bodyDiv w:val="1"/>
      <w:marLeft w:val="0"/>
      <w:marRight w:val="0"/>
      <w:marTop w:val="0"/>
      <w:marBottom w:val="0"/>
      <w:divBdr>
        <w:top w:val="none" w:sz="0" w:space="0" w:color="auto"/>
        <w:left w:val="none" w:sz="0" w:space="0" w:color="auto"/>
        <w:bottom w:val="none" w:sz="0" w:space="0" w:color="auto"/>
        <w:right w:val="none" w:sz="0" w:space="0" w:color="auto"/>
      </w:divBdr>
    </w:div>
    <w:div w:id="451705515">
      <w:bodyDiv w:val="1"/>
      <w:marLeft w:val="0"/>
      <w:marRight w:val="0"/>
      <w:marTop w:val="0"/>
      <w:marBottom w:val="0"/>
      <w:divBdr>
        <w:top w:val="none" w:sz="0" w:space="0" w:color="auto"/>
        <w:left w:val="none" w:sz="0" w:space="0" w:color="auto"/>
        <w:bottom w:val="none" w:sz="0" w:space="0" w:color="auto"/>
        <w:right w:val="none" w:sz="0" w:space="0" w:color="auto"/>
      </w:divBdr>
    </w:div>
    <w:div w:id="4550277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8059022">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864423">
      <w:bodyDiv w:val="1"/>
      <w:marLeft w:val="0"/>
      <w:marRight w:val="0"/>
      <w:marTop w:val="0"/>
      <w:marBottom w:val="0"/>
      <w:divBdr>
        <w:top w:val="none" w:sz="0" w:space="0" w:color="auto"/>
        <w:left w:val="none" w:sz="0" w:space="0" w:color="auto"/>
        <w:bottom w:val="none" w:sz="0" w:space="0" w:color="auto"/>
        <w:right w:val="none" w:sz="0" w:space="0" w:color="auto"/>
      </w:divBdr>
    </w:div>
    <w:div w:id="598832520">
      <w:bodyDiv w:val="1"/>
      <w:marLeft w:val="0"/>
      <w:marRight w:val="0"/>
      <w:marTop w:val="0"/>
      <w:marBottom w:val="0"/>
      <w:divBdr>
        <w:top w:val="none" w:sz="0" w:space="0" w:color="auto"/>
        <w:left w:val="none" w:sz="0" w:space="0" w:color="auto"/>
        <w:bottom w:val="none" w:sz="0" w:space="0" w:color="auto"/>
        <w:right w:val="none" w:sz="0" w:space="0" w:color="auto"/>
      </w:divBdr>
      <w:divsChild>
        <w:div w:id="1196578729">
          <w:marLeft w:val="0"/>
          <w:marRight w:val="0"/>
          <w:marTop w:val="0"/>
          <w:marBottom w:val="0"/>
          <w:divBdr>
            <w:top w:val="none" w:sz="0" w:space="0" w:color="auto"/>
            <w:left w:val="none" w:sz="0" w:space="0" w:color="auto"/>
            <w:bottom w:val="none" w:sz="0" w:space="0" w:color="auto"/>
            <w:right w:val="none" w:sz="0" w:space="0" w:color="auto"/>
          </w:divBdr>
        </w:div>
      </w:divsChild>
    </w:div>
    <w:div w:id="6527578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6678549">
      <w:bodyDiv w:val="1"/>
      <w:marLeft w:val="0"/>
      <w:marRight w:val="0"/>
      <w:marTop w:val="0"/>
      <w:marBottom w:val="0"/>
      <w:divBdr>
        <w:top w:val="none" w:sz="0" w:space="0" w:color="auto"/>
        <w:left w:val="none" w:sz="0" w:space="0" w:color="auto"/>
        <w:bottom w:val="none" w:sz="0" w:space="0" w:color="auto"/>
        <w:right w:val="none" w:sz="0" w:space="0" w:color="auto"/>
      </w:divBdr>
    </w:div>
    <w:div w:id="790436977">
      <w:bodyDiv w:val="1"/>
      <w:marLeft w:val="0"/>
      <w:marRight w:val="0"/>
      <w:marTop w:val="0"/>
      <w:marBottom w:val="0"/>
      <w:divBdr>
        <w:top w:val="none" w:sz="0" w:space="0" w:color="auto"/>
        <w:left w:val="none" w:sz="0" w:space="0" w:color="auto"/>
        <w:bottom w:val="none" w:sz="0" w:space="0" w:color="auto"/>
        <w:right w:val="none" w:sz="0" w:space="0" w:color="auto"/>
      </w:divBdr>
    </w:div>
    <w:div w:id="803043313">
      <w:bodyDiv w:val="1"/>
      <w:marLeft w:val="0"/>
      <w:marRight w:val="0"/>
      <w:marTop w:val="0"/>
      <w:marBottom w:val="0"/>
      <w:divBdr>
        <w:top w:val="none" w:sz="0" w:space="0" w:color="auto"/>
        <w:left w:val="none" w:sz="0" w:space="0" w:color="auto"/>
        <w:bottom w:val="none" w:sz="0" w:space="0" w:color="auto"/>
        <w:right w:val="none" w:sz="0" w:space="0" w:color="auto"/>
      </w:divBdr>
    </w:div>
    <w:div w:id="839396282">
      <w:bodyDiv w:val="1"/>
      <w:marLeft w:val="0"/>
      <w:marRight w:val="0"/>
      <w:marTop w:val="0"/>
      <w:marBottom w:val="0"/>
      <w:divBdr>
        <w:top w:val="none" w:sz="0" w:space="0" w:color="auto"/>
        <w:left w:val="none" w:sz="0" w:space="0" w:color="auto"/>
        <w:bottom w:val="none" w:sz="0" w:space="0" w:color="auto"/>
        <w:right w:val="none" w:sz="0" w:space="0" w:color="auto"/>
      </w:divBdr>
    </w:div>
    <w:div w:id="851916026">
      <w:bodyDiv w:val="1"/>
      <w:marLeft w:val="0"/>
      <w:marRight w:val="0"/>
      <w:marTop w:val="0"/>
      <w:marBottom w:val="0"/>
      <w:divBdr>
        <w:top w:val="none" w:sz="0" w:space="0" w:color="auto"/>
        <w:left w:val="none" w:sz="0" w:space="0" w:color="auto"/>
        <w:bottom w:val="none" w:sz="0" w:space="0" w:color="auto"/>
        <w:right w:val="none" w:sz="0" w:space="0" w:color="auto"/>
      </w:divBdr>
      <w:divsChild>
        <w:div w:id="1496531317">
          <w:marLeft w:val="0"/>
          <w:marRight w:val="0"/>
          <w:marTop w:val="0"/>
          <w:marBottom w:val="0"/>
          <w:divBdr>
            <w:top w:val="none" w:sz="0" w:space="0" w:color="auto"/>
            <w:left w:val="none" w:sz="0" w:space="0" w:color="auto"/>
            <w:bottom w:val="none" w:sz="0" w:space="0" w:color="auto"/>
            <w:right w:val="none" w:sz="0" w:space="0" w:color="auto"/>
          </w:divBdr>
        </w:div>
        <w:div w:id="1567568808">
          <w:marLeft w:val="0"/>
          <w:marRight w:val="0"/>
          <w:marTop w:val="0"/>
          <w:marBottom w:val="0"/>
          <w:divBdr>
            <w:top w:val="none" w:sz="0" w:space="0" w:color="auto"/>
            <w:left w:val="none" w:sz="0" w:space="0" w:color="auto"/>
            <w:bottom w:val="none" w:sz="0" w:space="0" w:color="auto"/>
            <w:right w:val="none" w:sz="0" w:space="0" w:color="auto"/>
          </w:divBdr>
          <w:divsChild>
            <w:div w:id="186794508">
              <w:marLeft w:val="0"/>
              <w:marRight w:val="0"/>
              <w:marTop w:val="0"/>
              <w:marBottom w:val="0"/>
              <w:divBdr>
                <w:top w:val="none" w:sz="0" w:space="0" w:color="auto"/>
                <w:left w:val="none" w:sz="0" w:space="0" w:color="auto"/>
                <w:bottom w:val="none" w:sz="0" w:space="0" w:color="auto"/>
                <w:right w:val="none" w:sz="0" w:space="0" w:color="auto"/>
              </w:divBdr>
              <w:divsChild>
                <w:div w:id="10346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3044">
      <w:bodyDiv w:val="1"/>
      <w:marLeft w:val="0"/>
      <w:marRight w:val="0"/>
      <w:marTop w:val="0"/>
      <w:marBottom w:val="0"/>
      <w:divBdr>
        <w:top w:val="none" w:sz="0" w:space="0" w:color="auto"/>
        <w:left w:val="none" w:sz="0" w:space="0" w:color="auto"/>
        <w:bottom w:val="none" w:sz="0" w:space="0" w:color="auto"/>
        <w:right w:val="none" w:sz="0" w:space="0" w:color="auto"/>
      </w:divBdr>
    </w:div>
    <w:div w:id="908879233">
      <w:bodyDiv w:val="1"/>
      <w:marLeft w:val="0"/>
      <w:marRight w:val="0"/>
      <w:marTop w:val="0"/>
      <w:marBottom w:val="0"/>
      <w:divBdr>
        <w:top w:val="none" w:sz="0" w:space="0" w:color="auto"/>
        <w:left w:val="none" w:sz="0" w:space="0" w:color="auto"/>
        <w:bottom w:val="none" w:sz="0" w:space="0" w:color="auto"/>
        <w:right w:val="none" w:sz="0" w:space="0" w:color="auto"/>
      </w:divBdr>
    </w:div>
    <w:div w:id="985552269">
      <w:bodyDiv w:val="1"/>
      <w:marLeft w:val="0"/>
      <w:marRight w:val="0"/>
      <w:marTop w:val="0"/>
      <w:marBottom w:val="0"/>
      <w:divBdr>
        <w:top w:val="none" w:sz="0" w:space="0" w:color="auto"/>
        <w:left w:val="none" w:sz="0" w:space="0" w:color="auto"/>
        <w:bottom w:val="none" w:sz="0" w:space="0" w:color="auto"/>
        <w:right w:val="none" w:sz="0" w:space="0" w:color="auto"/>
      </w:divBdr>
    </w:div>
    <w:div w:id="10160771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989546">
      <w:bodyDiv w:val="1"/>
      <w:marLeft w:val="0"/>
      <w:marRight w:val="0"/>
      <w:marTop w:val="0"/>
      <w:marBottom w:val="0"/>
      <w:divBdr>
        <w:top w:val="none" w:sz="0" w:space="0" w:color="auto"/>
        <w:left w:val="none" w:sz="0" w:space="0" w:color="auto"/>
        <w:bottom w:val="none" w:sz="0" w:space="0" w:color="auto"/>
        <w:right w:val="none" w:sz="0" w:space="0" w:color="auto"/>
      </w:divBdr>
    </w:div>
    <w:div w:id="1061248104">
      <w:bodyDiv w:val="1"/>
      <w:marLeft w:val="0"/>
      <w:marRight w:val="0"/>
      <w:marTop w:val="0"/>
      <w:marBottom w:val="0"/>
      <w:divBdr>
        <w:top w:val="none" w:sz="0" w:space="0" w:color="auto"/>
        <w:left w:val="none" w:sz="0" w:space="0" w:color="auto"/>
        <w:bottom w:val="none" w:sz="0" w:space="0" w:color="auto"/>
        <w:right w:val="none" w:sz="0" w:space="0" w:color="auto"/>
      </w:divBdr>
    </w:div>
    <w:div w:id="1113549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097061">
      <w:bodyDiv w:val="1"/>
      <w:marLeft w:val="0"/>
      <w:marRight w:val="0"/>
      <w:marTop w:val="0"/>
      <w:marBottom w:val="0"/>
      <w:divBdr>
        <w:top w:val="none" w:sz="0" w:space="0" w:color="auto"/>
        <w:left w:val="none" w:sz="0" w:space="0" w:color="auto"/>
        <w:bottom w:val="none" w:sz="0" w:space="0" w:color="auto"/>
        <w:right w:val="none" w:sz="0" w:space="0" w:color="auto"/>
      </w:divBdr>
    </w:div>
    <w:div w:id="1198588586">
      <w:bodyDiv w:val="1"/>
      <w:marLeft w:val="0"/>
      <w:marRight w:val="0"/>
      <w:marTop w:val="0"/>
      <w:marBottom w:val="0"/>
      <w:divBdr>
        <w:top w:val="none" w:sz="0" w:space="0" w:color="auto"/>
        <w:left w:val="none" w:sz="0" w:space="0" w:color="auto"/>
        <w:bottom w:val="none" w:sz="0" w:space="0" w:color="auto"/>
        <w:right w:val="none" w:sz="0" w:space="0" w:color="auto"/>
      </w:divBdr>
    </w:div>
    <w:div w:id="122251935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20139">
      <w:bodyDiv w:val="1"/>
      <w:marLeft w:val="0"/>
      <w:marRight w:val="0"/>
      <w:marTop w:val="0"/>
      <w:marBottom w:val="0"/>
      <w:divBdr>
        <w:top w:val="none" w:sz="0" w:space="0" w:color="auto"/>
        <w:left w:val="none" w:sz="0" w:space="0" w:color="auto"/>
        <w:bottom w:val="none" w:sz="0" w:space="0" w:color="auto"/>
        <w:right w:val="none" w:sz="0" w:space="0" w:color="auto"/>
      </w:divBdr>
    </w:div>
    <w:div w:id="1297832246">
      <w:bodyDiv w:val="1"/>
      <w:marLeft w:val="0"/>
      <w:marRight w:val="0"/>
      <w:marTop w:val="0"/>
      <w:marBottom w:val="0"/>
      <w:divBdr>
        <w:top w:val="none" w:sz="0" w:space="0" w:color="auto"/>
        <w:left w:val="none" w:sz="0" w:space="0" w:color="auto"/>
        <w:bottom w:val="none" w:sz="0" w:space="0" w:color="auto"/>
        <w:right w:val="none" w:sz="0" w:space="0" w:color="auto"/>
      </w:divBdr>
    </w:div>
    <w:div w:id="1341078624">
      <w:bodyDiv w:val="1"/>
      <w:marLeft w:val="0"/>
      <w:marRight w:val="0"/>
      <w:marTop w:val="0"/>
      <w:marBottom w:val="0"/>
      <w:divBdr>
        <w:top w:val="none" w:sz="0" w:space="0" w:color="auto"/>
        <w:left w:val="none" w:sz="0" w:space="0" w:color="auto"/>
        <w:bottom w:val="none" w:sz="0" w:space="0" w:color="auto"/>
        <w:right w:val="none" w:sz="0" w:space="0" w:color="auto"/>
      </w:divBdr>
    </w:div>
    <w:div w:id="13619734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51056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722710">
      <w:bodyDiv w:val="1"/>
      <w:marLeft w:val="0"/>
      <w:marRight w:val="0"/>
      <w:marTop w:val="0"/>
      <w:marBottom w:val="0"/>
      <w:divBdr>
        <w:top w:val="none" w:sz="0" w:space="0" w:color="auto"/>
        <w:left w:val="none" w:sz="0" w:space="0" w:color="auto"/>
        <w:bottom w:val="none" w:sz="0" w:space="0" w:color="auto"/>
        <w:right w:val="none" w:sz="0" w:space="0" w:color="auto"/>
      </w:divBdr>
    </w:div>
    <w:div w:id="1518035558">
      <w:bodyDiv w:val="1"/>
      <w:marLeft w:val="0"/>
      <w:marRight w:val="0"/>
      <w:marTop w:val="0"/>
      <w:marBottom w:val="0"/>
      <w:divBdr>
        <w:top w:val="none" w:sz="0" w:space="0" w:color="auto"/>
        <w:left w:val="none" w:sz="0" w:space="0" w:color="auto"/>
        <w:bottom w:val="none" w:sz="0" w:space="0" w:color="auto"/>
        <w:right w:val="none" w:sz="0" w:space="0" w:color="auto"/>
      </w:divBdr>
    </w:div>
    <w:div w:id="15367709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7250">
      <w:bodyDiv w:val="1"/>
      <w:marLeft w:val="0"/>
      <w:marRight w:val="0"/>
      <w:marTop w:val="0"/>
      <w:marBottom w:val="0"/>
      <w:divBdr>
        <w:top w:val="none" w:sz="0" w:space="0" w:color="auto"/>
        <w:left w:val="none" w:sz="0" w:space="0" w:color="auto"/>
        <w:bottom w:val="none" w:sz="0" w:space="0" w:color="auto"/>
        <w:right w:val="none" w:sz="0" w:space="0" w:color="auto"/>
      </w:divBdr>
    </w:div>
    <w:div w:id="1583638346">
      <w:bodyDiv w:val="1"/>
      <w:marLeft w:val="0"/>
      <w:marRight w:val="0"/>
      <w:marTop w:val="0"/>
      <w:marBottom w:val="0"/>
      <w:divBdr>
        <w:top w:val="none" w:sz="0" w:space="0" w:color="auto"/>
        <w:left w:val="none" w:sz="0" w:space="0" w:color="auto"/>
        <w:bottom w:val="none" w:sz="0" w:space="0" w:color="auto"/>
        <w:right w:val="none" w:sz="0" w:space="0" w:color="auto"/>
      </w:divBdr>
    </w:div>
    <w:div w:id="1666736130">
      <w:bodyDiv w:val="1"/>
      <w:marLeft w:val="0"/>
      <w:marRight w:val="0"/>
      <w:marTop w:val="0"/>
      <w:marBottom w:val="0"/>
      <w:divBdr>
        <w:top w:val="none" w:sz="0" w:space="0" w:color="auto"/>
        <w:left w:val="none" w:sz="0" w:space="0" w:color="auto"/>
        <w:bottom w:val="none" w:sz="0" w:space="0" w:color="auto"/>
        <w:right w:val="none" w:sz="0" w:space="0" w:color="auto"/>
      </w:divBdr>
    </w:div>
    <w:div w:id="17255222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7294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596237">
      <w:bodyDiv w:val="1"/>
      <w:marLeft w:val="0"/>
      <w:marRight w:val="0"/>
      <w:marTop w:val="0"/>
      <w:marBottom w:val="0"/>
      <w:divBdr>
        <w:top w:val="none" w:sz="0" w:space="0" w:color="auto"/>
        <w:left w:val="none" w:sz="0" w:space="0" w:color="auto"/>
        <w:bottom w:val="none" w:sz="0" w:space="0" w:color="auto"/>
        <w:right w:val="none" w:sz="0" w:space="0" w:color="auto"/>
      </w:divBdr>
      <w:divsChild>
        <w:div w:id="30618233">
          <w:marLeft w:val="0"/>
          <w:marRight w:val="0"/>
          <w:marTop w:val="0"/>
          <w:marBottom w:val="0"/>
          <w:divBdr>
            <w:top w:val="none" w:sz="0" w:space="0" w:color="auto"/>
            <w:left w:val="none" w:sz="0" w:space="0" w:color="auto"/>
            <w:bottom w:val="none" w:sz="0" w:space="0" w:color="auto"/>
            <w:right w:val="none" w:sz="0" w:space="0" w:color="auto"/>
          </w:divBdr>
        </w:div>
      </w:divsChild>
    </w:div>
    <w:div w:id="1960717810">
      <w:bodyDiv w:val="1"/>
      <w:marLeft w:val="0"/>
      <w:marRight w:val="0"/>
      <w:marTop w:val="0"/>
      <w:marBottom w:val="0"/>
      <w:divBdr>
        <w:top w:val="none" w:sz="0" w:space="0" w:color="auto"/>
        <w:left w:val="none" w:sz="0" w:space="0" w:color="auto"/>
        <w:bottom w:val="none" w:sz="0" w:space="0" w:color="auto"/>
        <w:right w:val="none" w:sz="0" w:space="0" w:color="auto"/>
      </w:divBdr>
    </w:div>
    <w:div w:id="19695818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46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129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sChild>
        <w:div w:id="571889723">
          <w:marLeft w:val="0"/>
          <w:marRight w:val="0"/>
          <w:marTop w:val="0"/>
          <w:marBottom w:val="0"/>
          <w:divBdr>
            <w:top w:val="none" w:sz="0" w:space="0" w:color="auto"/>
            <w:left w:val="none" w:sz="0" w:space="0" w:color="auto"/>
            <w:bottom w:val="none" w:sz="0" w:space="0" w:color="auto"/>
            <w:right w:val="none" w:sz="0" w:space="0" w:color="auto"/>
          </w:divBdr>
        </w:div>
      </w:divsChild>
    </w:div>
    <w:div w:id="206937591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168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document_templates\apa_format\APA%207th_1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K-Means Clustering in Python: A Practical Guide</b:Title>
    <b:Tag>2022_Arvai_ART</b:Tag>
    <b:URL>https://realpython.com/k-means-clustering-python/#: :text=The SSE is defined as,try to minimize this value.&amp;text=The purpose of this figure,centroids is an important step.</b:URL>
    <b:Author>
      <b:Author>
        <b:NameList>
          <b:Person>
            <b:Last>Arvai</b:Last>
            <b:First>Kevin</b:First>
          </b:Person>
        </b:NameList>
      </b:Author>
    </b:Author>
    <b:Year>2022</b:Year>
    <b:RefOrder>3</b:RefOrder>
  </b:Source>
  <b:Source>
    <b:Year>2016</b:Year>
    <b:BIBTEX_Entry>book</b:BIBTEX_Entry>
    <b:SourceType>Book</b:SourceType>
    <b:Title>In Depth: Principal Component Analysis</b:Title>
    <b:Tag>2016_VanderPlas_BOOK</b:Tag>
    <b:Publisher>O'Reilly</b:Publisher>
    <b:URL>https://jakevdp.github.io/PythonDataScienceHandbook/05.09-principal-component-analysis.html</b:URL>
    <b:Author>
      <b:Author>
        <b:NameList>
          <b:Person>
            <b:Last>VanderPlas</b:Last>
            <b:First>Jake</b:First>
          </b:Person>
        </b:NameList>
      </b:Author>
    </b:Author>
    <b:RefOrder>4</b:RefOrder>
  </b:Source>
  <b:Source>
    <b:Year>2022</b:Year>
    <b:BIBTEX_Entry>article</b:BIBTEX_Entry>
    <b:SourceType>JournalArticle</b:SourceType>
    <b:Title>Reducing Telecom Churn with PCA and Modeling</b:Title>
    <b:Tag>2022_Srinivas_ART</b:Tag>
    <b:URL>https://www.kaggle.com/code/manoharsrinivas/reducing-telecom-churn-with-pca-and-modeling/notebook</b:URL>
    <b:Author>
      <b:Author>
        <b:NameList>
          <b:Person>
            <b:Last>Srinivas</b:Last>
          </b:Person>
        </b:NameList>
      </b:Author>
    </b:Author>
    <b:RefOrder>5</b:RefOrder>
  </b:Source>
  <b:Source>
    <b:Year>2021</b:Year>
    <b:BIBTEX_Entry>article</b:BIBTEX_Entry>
    <b:SourceType>JournalArticle</b:SourceType>
    <b:Title>PCA or Principal Component Analysis on Customer Churn Data</b:Title>
    <b:Tag>2021_Sharma_ART</b:Tag>
    <b:URL>https://medium.com/data-science-on-customer-churn-data/pca-or-principal-component-analysis-on-customer-churn-data-d18ca60397ed</b:URL>
    <b:Author>
      <b:Author>
        <b:NameList>
          <b:Person>
            <b:Last>Sharma</b:Last>
            <b:First>Akhill</b:First>
          </b:Person>
        </b:NameList>
      </b:Author>
    </b:Author>
    <b:RefOrder>6</b:RefOrder>
  </b:Source>
  <b:Source>
    <b:Year>2017</b:Year>
    <b:BIBTEX_Entry>article</b:BIBTEX_Entry>
    <b:SourceType>JournalArticle</b:SourceType>
    <b:Title>Customer Churn Prediction Model</b:Title>
    <b:Tag>2017_Sawlani_ART</b:Tag>
    <b:URL>https://rstudio-pubs-static.s3.amazonaws.com/344958_a3c32d38a83043c8ae8fc13cd6abbda4.html</b:URL>
    <b:Author>
      <b:Author>
        <b:NameList>
          <b:Person>
            <b:Last>Sawlani</b:Last>
            <b:First>Dhaval</b:First>
          </b:Person>
        </b:NameList>
      </b:Author>
    </b:Author>
    <b:RefOrder>7</b:RefOrder>
  </b:Source>
  <b:Source>
    <b:Year>2022</b:Year>
    <b:BIBTEX_Entry>article</b:BIBTEX_Entry>
    <b:SourceType>JournalArticle</b:SourceType>
    <b:Title>How to drop out highly correlated features in Python?</b:Title>
    <b:Tag>2022_ProjectPro_ART</b:Tag>
    <b:URL>https://www.projectpro.io/recipes/drop-out-highly-correlated-features-in-python</b:URL>
    <b:Author>
      <b:Author>
        <b:NameList>
          <b:Person>
            <b:Last>ProjectPro</b:Last>
          </b:Person>
        </b:NameList>
      </b:Author>
    </b:Author>
    <b:RefOrder>8</b:RefOrder>
  </b:Source>
  <b:Source>
    <b:Year>2018</b:Year>
    <b:BIBTEX_Entry>article</b:BIBTEX_Entry>
    <b:SourceType>JournalArticle</b:SourceType>
    <b:Title>Principal Component Analysis (PCA) with Python Examples — Tutorial</b:Title>
    <b:Tag>2018_Parveez_ART</b:Tag>
    <b:URL>https://pub.towardsai.net/principal-component-analysis-pca-with-python-examples-tutorial-67a917bae9aa</b:URL>
    <b:Author>
      <b:Author>
        <b:NameList>
          <b:Person>
            <b:Last>Parveez</b:Last>
            <b:First>Saniya</b:First>
          </b:Person>
          <b:Person>
            <b:Last>Iriondo</b:Last>
            <b:First>Roberto</b:First>
          </b:Person>
        </b:NameList>
      </b:Author>
    </b:Author>
    <b:RefOrder>9</b:RefOrder>
  </b:Source>
  <b:Source>
    <b:Year>2019</b:Year>
    <b:BIBTEX_Entry>article</b:BIBTEX_Entry>
    <b:SourceType>JournalArticle</b:SourceType>
    <b:Title>Drop Highly Correlated Features</b:Title>
    <b:Tag>2019_h1ros_ART</b:Tag>
    <b:URL>https://h1ros.github.io/posts/drop-highly-correlated-features/</b:URL>
    <b:Author>
      <b:Author>
        <b:NameList>
          <b:Person>
            <b:Last>h1ros</b:Last>
          </b:Person>
        </b:NameList>
      </b:Author>
    </b:Author>
    <b:RefOrder>10</b:RefOrder>
  </b:Source>
  <b:Source>
    <b:Year>2017</b:Year>
    <b:BIBTEX_Entry>article</b:BIBTEX_Entry>
    <b:SourceType>JournalArticle</b:SourceType>
    <b:Title>PCA using Python (scikit-learn)</b:Title>
    <b:Tag>2017_Galarnyk_ART</b:Tag>
    <b:URL>https://towardsdatascience.com/pca-using-python-scikit-learn-e653f8989e60</b:URL>
    <b:Author>
      <b:Author>
        <b:NameList>
          <b:Person>
            <b:Last>Galarnyk</b:Last>
            <b:First>Michael</b:First>
          </b:Person>
        </b:NameList>
      </b:Author>
    </b:Author>
    <b:RefOrder>11</b:RefOrder>
  </b:Source>
  <b:Source>
    <b:Year>2019</b:Year>
    <b:BIBTEX_Entry>article</b:BIBTEX_Entry>
    <b:SourceType>JournalArticle</b:SourceType>
    <b:Title>How to Calculate Principal Component Analysis (PCA) from Scratch in Python</b:Title>
    <b:Tag>2019_Brownlee_ART</b:Tag>
    <b:URL>https://machinelearningmastery.com/calculate-principal-component-analysis-scratch-python/</b:URL>
    <b:Author>
      <b:Author>
        <b:NameList>
          <b:Person>
            <b:Last>Brownlee</b:Last>
            <b:First>Jason</b:First>
          </b:Person>
        </b:NameList>
      </b:Author>
    </b:Author>
    <b:RefOrder>12</b:RefOrder>
  </b:Source>
  <b:Source>
    <b:Year>2020</b:Year>
    <b:BIBTEX_Entry>article</b:BIBTEX_Entry>
    <b:SourceType>JournalArticle</b:SourceType>
    <b:Title>A comparative dimensionality reduction study in telecom customer segmentation using deep learning and PCA</b:Title>
    <b:Tag>2020_Alkhayrat_ART</b:Tag>
    <b:URL>https://journalofbigdata.springeropen.com/articles/10.1186/s40537-020-0286-0</b:URL>
    <b:Author>
      <b:Author>
        <b:NameList>
          <b:Person>
            <b:Last>Alkhayrat</b:Last>
            <b:First>Maha</b:First>
          </b:Person>
          <b:Person>
            <b:Last>Aljnidi</b:Last>
            <b:First>Mohamad</b:First>
          </b:Person>
          <b:Person>
            <b:Last>Aljoumaa</b:Last>
            <b:First>Kadan</b:First>
          </b:Person>
        </b:NameList>
      </b:Author>
    </b:Author>
    <b:RefOrder>13</b:RefOrder>
  </b:Source>
  <b:Source>
    <b:Year>2017</b:Year>
    <b:BIBTEX_Entry>article</b:BIBTEX_Entry>
    <b:SourceType>JournalArticle</b:SourceType>
    <b:Title>Drop Highly Correlated Features</b:Title>
    <b:Tag>2017_Albon_ART</b:Tag>
    <b:URL>https://chrisalbon.com/code/machine_learning/feature_selection/drop_highly_correlated_features/</b:URL>
    <b:Author>
      <b:Author>
        <b:NameList>
          <b:Person>
            <b:Last>Albon</b:Last>
            <b:First>Chris</b:First>
          </b:Person>
        </b:NameList>
      </b:Author>
    </b:Author>
    <b:RefOrder>14</b:RefOrder>
  </b:Source>
  <b:Source>
    <b:Year>2019</b:Year>
    <b:BIBTEX_Entry>book</b:BIBTEX_Entry>
    <b:SourceType>Book</b:SourceType>
    <b:Title>Data Science</b:Title>
    <b:Tag>2019_Larose_BOOK</b:Tag>
    <b:Publisher>Wiley</b:Publisher>
    <b:Author>
      <b:Author>
        <b:NameList>
          <b:Person>
            <b:Last>Larose</b:Last>
            <b:Middle>D.</b:Middle>
            <b:First>Chantal</b:First>
          </b:Person>
          <b:Person>
            <b:Last>Larose</b:Last>
            <b:Middle>T.</b:Middle>
            <b:First>Daniel</b:First>
          </b:Person>
        </b:NameList>
      </b:Author>
    </b:Author>
    <b:Pages>256</b:Pages>
    <b:StandardNumber> ISBN: 9781119526810</b:StandardNumber>
    <b:RefOrder>15</b:RefOrder>
  </b:Source>
  <b:Source>
    <b:Year>2019</b:Year>
    <b:BIBTEX_Entry>book</b:BIBTEX_Entry>
    <b:SourceType>Book</b:SourceType>
    <b:Title>Hands-On Machine Learning with Scikit-Learn, Keras, and TensorFlow Concepts, Tools, and Techniques to Build Intelligent Systems</b:Title>
    <b:Tag>2019_Geron_BOOK</b:Tag>
    <b:Publisher>O'Reilly Media</b:Publisher>
    <b:Author>
      <b:Author>
        <b:NameList>
          <b:Person>
            <b:Last>Géron</b:Last>
            <b:First>Aurélien</b:First>
          </b:Person>
        </b:NameList>
      </b:Author>
    </b:Author>
    <b:Pages>856</b:Pages>
    <b:StandardNumber> ISBN: 9781492032649</b:StandardNumber>
    <b:RefOrder>16</b:RefOrder>
  </b:Source>
  <b:Source>
    <b:Year>2018</b:Year>
    <b:BIBTEX_Entry>book</b:BIBTEX_Entry>
    <b:SourceType>Book</b:SourceType>
    <b:Title>Machine Learning with Python for Everyone</b:Title>
    <b:Tag>2018_Fenner_BOOK</b:Tag>
    <b:Publisher>Addison Wesley</b:Publisher>
    <b:Author>
      <b:Author>
        <b:NameList>
          <b:Person>
            <b:Last>Fenner</b:Last>
            <b:First>Mark</b:First>
          </b:Person>
        </b:NameList>
      </b:Author>
    </b:Author>
    <b:Pages>592</b:Pages>
    <b:StandardNumber> ISBN: 9780134845623</b:StandardNumber>
    <b:RefOrder>17</b:RefOrder>
  </b:Source>
  <b:Source>
    <b:Year>2020</b:Year>
    <b:BIBTEX_Entry>book</b:BIBTEX_Entry>
    <b:SourceType>Book</b:SourceType>
    <b:Title>Practical Statistics for Data Scientists 50+ Essential Concepts Using R and Python</b:Title>
    <b:Tag>2020_Bruce_BOOK</b:Tag>
    <b:Publisher>O'Reilly Media, Incorporated</b:Publisher>
    <b:Author>
      <b:Author>
        <b:NameList>
          <b:Person>
            <b:Last>Bruce</b:Last>
            <b:First>Peter</b:First>
          </b:Person>
          <b:Person>
            <b:Last>Bruce</b:Last>
            <b:First>Andrew</b:First>
          </b:Person>
          <b:Person>
            <b:Last>Gedeck</b:Last>
            <b:First>Peter</b:First>
          </b:Person>
        </b:NameList>
      </b:Author>
    </b:Author>
    <b:Pages>368</b:Pages>
    <b:StandardNumber> ISBN: 9781492072942</b:StandardNumber>
    <b:RefOrder>18</b:RefOrder>
  </b:Source>
  <b:Source>
    <b:Year>2019</b:Year>
    <b:BIBTEX_Entry>book</b:BIBTEX_Entry>
    <b:SourceType>Book</b:SourceType>
    <b:Title>Data Mining for Business Analytics Concepts, Techniques and Applications in Python</b:Title>
    <b:Tag>2019_Bruce_BOOK</b:Tag>
    <b:Publisher>Wiley &amp; Sons, Incorporated, John</b:Publisher>
    <b:Author>
      <b:Author>
        <b:NameList>
          <b:Person>
            <b:Last>Bruce</b:Last>
            <b:Middle>C.</b:Middle>
            <b:First>Peter</b:First>
          </b:Person>
          <b:Person>
            <b:Last>Gedeck</b:Last>
            <b:First>Peter</b:First>
          </b:Person>
          <b:Person>
            <b:Last>Shmueli</b:Last>
            <b:First>Galit</b:First>
          </b:Person>
          <b:Person>
            <b:Last>Patel</b:Last>
            <b:Middle>R.</b:Middle>
            <b:First>Nitin</b:First>
          </b:Person>
        </b:NameList>
      </b:Author>
    </b:Author>
    <b:Pages>592</b:Pages>
    <b:StandardNumber> ISBN: 9781119549840</b:StandardNumber>
    <b:RefOrder>19</b:RefOrder>
  </b:Source>
  <b:Source>
    <b:BIBTEX_Entry>online</b:BIBTEX_Entry>
    <b:SourceType>InternetSite</b:SourceType>
    <b:Title>How to Combine PCA and K-means Clustering in Python?</b:Title>
    <b:BIBTEX_Abstract>Curious about using Principal Components Analysis (PCA) with K-means clustering in Python? Read our step by step tutorial to learn how to do it!</b:BIBTEX_Abstract>
    <b:Tag>2020_Kaloyanova_online_20220508</b:Tag>
    <b:BIBTEX_KeyWords>D212_2</b:BIBTEX_KeyWords>
    <b:URL>https://365datascience.com/tutorials/python-tutorials/pca-k-means/</b:URL>
    <b:YearAccessed>2022</b:YearAccessed>
    <b:MonthAccessed>May</b:MonthAccessed>
    <b:DayAccessed>8</b:DayAccessed>
    <b:Author>
      <b:Author>
        <b:NameList>
          <b:Person>
            <b:Last>Kaloyanova</b:Last>
            <b:First>Elitsa</b:First>
          </b:Person>
        </b:NameList>
      </b:Author>
    </b:Author>
    <b:Year>2020</b:Year>
    <b:Month>March</b:Month>
    <b:Day>10</b:Day>
    <b:InternetSiteTitle>How to Combine PCA and K-means Clustering in Python?</b:InternetSiteTitle>
    <b:RefOrder>20</b:RefOrder>
  </b:Source>
  <b:Source>
    <b:BIBTEX_Entry>online</b:BIBTEX_Entry>
    <b:SourceType>InternetSite</b:SourceType>
    <b:Title>Feature Selection and Dimensionality Reduction</b:Title>
    <b:BIBTEX_Abstract>Exploring feature selection and dimensionality reduction techniques in Kaggle’s Don’t Overfit II competition
Feature Selection: 1. Remove features with missing values 2. Remove features with low variance 3. Remove highly correlated features 4. Univariate feature selection 5. Recursive feature elimination 6. Feature selection using SelectFromModel</b:BIBTEX_Abstract>
    <b:Tag>2019_Boyle_online_20220508</b:Tag>
    <b:BIBTEX_KeyWords>D212_2.</b:BIBTEX_KeyWords>
    <b:URL>https://towardsdatascience.com/feature-selection-and-dimensionality-reduction-f488d1a035de</b:URL>
    <b:YearAccessed>2022</b:YearAccessed>
    <b:MonthAccessed>May</b:MonthAccessed>
    <b:DayAccessed>8</b:DayAccessed>
    <b:Author>
      <b:Author>
        <b:NameList>
          <b:Person>
            <b:Last>Boyle</b:Last>
            <b:First>Tara</b:First>
          </b:Person>
        </b:NameList>
      </b:Author>
    </b:Author>
    <b:Year>2019</b:Year>
    <b:Month>March</b:Month>
    <b:Day>25</b:Day>
    <b:InternetSiteTitle>Feature Selection and Dimensionality Reduction</b:InternetSiteTitle>
    <b:RefOrder>1</b:RefOrder>
  </b:Source>
  <b:Source>
    <b:BIBTEX_Entry>online</b:BIBTEX_Entry>
    <b:SourceType>InternetSite</b:SourceType>
    <b:Title>How to Use Pairwise Correlation For Robust Feature Selection</b:Title>
    <b:BIBTEX_Abstract>Add the time-tested method to your arsenal</b:BIBTEX_Abstract>
    <b:Tag>2021_Bex_online_20220508</b:Tag>
    <b:BIBTEX_KeyWords>D212_2. Python. Feature Selection.</b:BIBTEX_KeyWords>
    <b:URL>https://towardsdatascience.com/how-to-use-pairwise-correlation-for-robust-feature-selection-20a60ef7d10</b:URL>
    <b:YearAccessed>2022</b:YearAccessed>
    <b:MonthAccessed>May</b:MonthAccessed>
    <b:DayAccessed>8</b:DayAccessed>
    <b:Author>
      <b:Author>
        <b:NameList>
          <b:Person>
            <b:Last>Bex</b:Last>
            <b:First>T.</b:First>
          </b:Person>
        </b:NameList>
      </b:Author>
    </b:Author>
    <b:Year>2021</b:Year>
    <b:Month>April</b:Month>
    <b:Day>13</b:Day>
    <b:InternetSiteTitle>How to Use Pairwise Correlation For Robust Feature Selection</b:InternetSiteTitle>
    <b:RefOrder>2</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81295850-6B53-4A04-8005-AEEF19F5167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7th_10.dotx</Template>
  <TotalTime>6296</TotalTime>
  <Pages>14</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mikem</dc:creator>
  <cp:keywords/>
  <dc:description/>
  <cp:lastModifiedBy>Mike Mattinson</cp:lastModifiedBy>
  <cp:revision>1</cp:revision>
  <cp:lastPrinted>2022-05-09T04:04:00Z</cp:lastPrinted>
  <dcterms:created xsi:type="dcterms:W3CDTF">2022-05-01T02:56:00Z</dcterms:created>
  <dcterms:modified xsi:type="dcterms:W3CDTF">2022-05-18T01:18:00Z</dcterms:modified>
</cp:coreProperties>
</file>