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EAC2" w14:textId="27BF4707" w:rsidR="004D6B86" w:rsidRDefault="00A34DDD">
      <w:pPr>
        <w:pStyle w:val="Title"/>
      </w:pPr>
      <w:r>
        <w:t xml:space="preserve">K-means Clustering of </w:t>
      </w:r>
      <w:r w:rsidR="00FB64DB">
        <w:t>Telcom C</w:t>
      </w:r>
      <w:r>
        <w:t>ustomer Churn Data</w:t>
      </w:r>
    </w:p>
    <w:p w14:paraId="0D23DF2F" w14:textId="77777777" w:rsidR="004D6B86" w:rsidRDefault="00271404">
      <w:pPr>
        <w:pStyle w:val="Title2"/>
      </w:pPr>
      <w:r>
        <w:t>Mike Mattinson</w:t>
      </w:r>
    </w:p>
    <w:p w14:paraId="3435C539" w14:textId="7169C45F" w:rsidR="004D6B86" w:rsidRDefault="006D264B">
      <w:pPr>
        <w:pStyle w:val="Title2"/>
      </w:pPr>
      <w:r w:rsidRPr="006D264B">
        <w:t>Western Governors University</w:t>
      </w:r>
    </w:p>
    <w:p w14:paraId="33B36608" w14:textId="77777777" w:rsidR="00E6518B" w:rsidRDefault="00271404">
      <w:pPr>
        <w:pStyle w:val="Title2"/>
      </w:pPr>
      <w:proofErr w:type="spellStart"/>
      <w:r>
        <w:t>D21</w:t>
      </w:r>
      <w:r w:rsidR="00FB64DB">
        <w:t>2</w:t>
      </w:r>
      <w:proofErr w:type="spellEnd"/>
      <w:r>
        <w:t xml:space="preserve">: </w:t>
      </w:r>
      <w:r w:rsidR="00FB64DB">
        <w:t>Data Mining II</w:t>
      </w:r>
    </w:p>
    <w:p w14:paraId="0DDBE990" w14:textId="07B96631" w:rsidR="00271404" w:rsidRDefault="00E6518B">
      <w:pPr>
        <w:pStyle w:val="Title2"/>
      </w:pPr>
      <w:r>
        <w:t>Task 1: Clustering Analysis</w:t>
      </w:r>
    </w:p>
    <w:p w14:paraId="489BE239" w14:textId="384E3285" w:rsidR="00271404" w:rsidRDefault="00271404">
      <w:pPr>
        <w:pStyle w:val="Title2"/>
      </w:pPr>
      <w:r>
        <w:t xml:space="preserve">Dr. </w:t>
      </w:r>
      <w:proofErr w:type="spellStart"/>
      <w:r w:rsidR="009F4FAD" w:rsidRPr="009F4FAD">
        <w:t>Kesselly</w:t>
      </w:r>
      <w:proofErr w:type="spellEnd"/>
      <w:r w:rsidR="009F4FAD" w:rsidRPr="009F4FAD">
        <w:t xml:space="preserve"> Kamara</w:t>
      </w:r>
    </w:p>
    <w:p w14:paraId="3126D9EA" w14:textId="4C95C75C" w:rsidR="00FB64DB" w:rsidRPr="00FB64DB" w:rsidRDefault="009F4FAD" w:rsidP="009F4FAD">
      <w:pPr>
        <w:pStyle w:val="Title2"/>
      </w:pPr>
      <w:r>
        <w:fldChar w:fldCharType="begin"/>
      </w:r>
      <w:r>
        <w:instrText xml:space="preserve"> DATE \@ "MMMM d, yyyy" </w:instrText>
      </w:r>
      <w:r>
        <w:fldChar w:fldCharType="separate"/>
      </w:r>
      <w:r w:rsidR="006D264B">
        <w:rPr>
          <w:noProof/>
        </w:rPr>
        <w:t>May 1, 2022</w:t>
      </w:r>
      <w:r>
        <w:fldChar w:fldCharType="end"/>
      </w:r>
    </w:p>
    <w:p w14:paraId="6B8F4695" w14:textId="56BA0F93" w:rsidR="004D6B86" w:rsidRDefault="00345333">
      <w:pPr>
        <w:pStyle w:val="SectionTitle"/>
      </w:pPr>
      <w:r>
        <w:lastRenderedPageBreak/>
        <w:t>Abstract</w:t>
      </w:r>
    </w:p>
    <w:p w14:paraId="7293AA34" w14:textId="17257B5C" w:rsidR="004D6B86" w:rsidRPr="004D4F8C" w:rsidRDefault="005262E6">
      <w:pPr>
        <w:pStyle w:val="NoSpacing"/>
      </w:pPr>
      <w:r>
        <w:t xml:space="preserve">Telecom </w:t>
      </w:r>
      <w:r w:rsidR="00F214B3">
        <w:t>c</w:t>
      </w:r>
      <w:r>
        <w:t>ustomer data is broken down into groups</w:t>
      </w:r>
      <w:r w:rsidR="003D50BC">
        <w:t xml:space="preserve"> </w:t>
      </w:r>
      <w:r>
        <w:t xml:space="preserve">with </w:t>
      </w:r>
      <w:r w:rsidR="003D50BC">
        <w:t xml:space="preserve">similar </w:t>
      </w:r>
      <w:r>
        <w:t xml:space="preserve">attributes using K-means clustering analysis. Data source: </w:t>
      </w:r>
      <w:proofErr w:type="spellStart"/>
      <w:r>
        <w:t>Wgu.edu</w:t>
      </w:r>
      <w:proofErr w:type="spellEnd"/>
      <w:r>
        <w:t xml:space="preserve"> Telecom Churn data (N: 10,000). The focus is on l</w:t>
      </w:r>
      <w:r w:rsidR="003D50BC">
        <w:t xml:space="preserve">ost </w:t>
      </w:r>
      <w:r w:rsidR="0000669C">
        <w:t>customer</w:t>
      </w:r>
      <w:r>
        <w:t xml:space="preserve">s (n: 2,650) </w:t>
      </w:r>
      <w:r w:rsidR="003D50BC">
        <w:t xml:space="preserve">defined where </w:t>
      </w:r>
      <w:r>
        <w:t>the ‘</w:t>
      </w:r>
      <w:r w:rsidR="003D50BC">
        <w:t>Churn</w:t>
      </w:r>
      <w:r>
        <w:t>’ variable is ‘</w:t>
      </w:r>
      <w:r w:rsidR="003D50BC">
        <w:t>Yes’</w:t>
      </w:r>
      <w:r>
        <w:t xml:space="preserve">. </w:t>
      </w:r>
    </w:p>
    <w:p w14:paraId="25F57245" w14:textId="64928AD5" w:rsidR="004D6B86" w:rsidRDefault="00345333">
      <w:r>
        <w:rPr>
          <w:rStyle w:val="Emphasis"/>
        </w:rPr>
        <w:t>Keywords</w:t>
      </w:r>
      <w:r w:rsidR="004D4F8C">
        <w:t xml:space="preserve">: </w:t>
      </w:r>
      <w:r w:rsidR="0000669C">
        <w:t>Telecom. Churn. Data Mining. K-means Clustering.</w:t>
      </w:r>
    </w:p>
    <w:p w14:paraId="542D91C3" w14:textId="43DA96F9" w:rsidR="006D7EE9" w:rsidRDefault="00A34DDD" w:rsidP="006D7EE9">
      <w:pPr>
        <w:pStyle w:val="SectionTitle"/>
      </w:pPr>
      <w:r w:rsidRPr="00A34DDD">
        <w:lastRenderedPageBreak/>
        <w:t>K-means Clustering of Telcom Customer Churn Data</w:t>
      </w:r>
    </w:p>
    <w:p w14:paraId="24383D68" w14:textId="5FBDD0A1" w:rsidR="009F4FAD" w:rsidRDefault="009F4FAD" w:rsidP="009F4FAD">
      <w:r>
        <w:t xml:space="preserve">Scenario 1. </w:t>
      </w:r>
      <w:r w:rsidR="00D90913">
        <w:t xml:space="preserve">Conduct data analysis </w:t>
      </w:r>
      <w:r>
        <w:t xml:space="preserve">for a telecommunications company that wants to better understand the characteristics </w:t>
      </w:r>
      <w:r w:rsidR="00253694">
        <w:t>of its customers.</w:t>
      </w:r>
    </w:p>
    <w:p w14:paraId="04D234A0" w14:textId="70C6A8C0" w:rsidR="00253694" w:rsidRDefault="002C1B55" w:rsidP="00D90913">
      <w:pPr>
        <w:pStyle w:val="Heading1"/>
      </w:pPr>
      <w:r>
        <w:t>Part I: Research Question</w:t>
      </w:r>
    </w:p>
    <w:p w14:paraId="1044B0CF" w14:textId="5F4F9196" w:rsidR="00656EBD" w:rsidRPr="00656EBD" w:rsidRDefault="00656EBD" w:rsidP="00656EBD">
      <w:r>
        <w:t>A. Describe the purpose of this data mining report by doing the following:</w:t>
      </w:r>
    </w:p>
    <w:p w14:paraId="2689FE5F" w14:textId="2DF4B3D3" w:rsidR="004D6B86" w:rsidRPr="00C5686B" w:rsidRDefault="00253694" w:rsidP="00253694">
      <w:pPr>
        <w:pStyle w:val="Heading2"/>
      </w:pPr>
      <w:r>
        <w:t xml:space="preserve">A1. </w:t>
      </w:r>
      <w:r w:rsidR="00C3701A" w:rsidRPr="00C3701A">
        <w:t>Propose one question relevant to a real-world organizational situation that you will answer using</w:t>
      </w:r>
      <w:r w:rsidR="00C3701A">
        <w:t xml:space="preserve"> k-means</w:t>
      </w:r>
    </w:p>
    <w:p w14:paraId="16F04979" w14:textId="1E3644BE" w:rsidR="004D6B86" w:rsidRDefault="00D90913">
      <w:r>
        <w:t xml:space="preserve">What is </w:t>
      </w:r>
      <w:r w:rsidR="00AB22D9">
        <w:t xml:space="preserve">a simple </w:t>
      </w:r>
      <w:r>
        <w:t>way to group lost customers</w:t>
      </w:r>
      <w:r w:rsidR="00AB22D9">
        <w:t xml:space="preserve"> of a telecom </w:t>
      </w:r>
      <w:r w:rsidR="00CC1815">
        <w:t>company based on key numerical features such as ‘</w:t>
      </w:r>
      <w:proofErr w:type="spellStart"/>
      <w:r w:rsidR="00CC1815">
        <w:t>MonthlyCharge</w:t>
      </w:r>
      <w:proofErr w:type="spellEnd"/>
      <w:r w:rsidR="00CC1815">
        <w:t>’ or ‘Tenure’</w:t>
      </w:r>
      <w:r>
        <w:t>?</w:t>
      </w:r>
      <w:r w:rsidR="00CC1815">
        <w:t xml:space="preserve"> ‘</w:t>
      </w:r>
      <w:proofErr w:type="spellStart"/>
      <w:r w:rsidR="00CC1815">
        <w:t>MonthlyCharge</w:t>
      </w:r>
      <w:proofErr w:type="spellEnd"/>
      <w:r w:rsidR="00CC1815">
        <w:t>’ is defined as how much the customer is paying for services for the month. ‘Tenure’ is the number of years the customers has been loyal to the company. A simple clustering</w:t>
      </w:r>
      <w:r w:rsidR="00C3701A">
        <w:t xml:space="preserve"> analysis</w:t>
      </w:r>
      <w:r w:rsidR="00CC1815">
        <w:t xml:space="preserve"> might </w:t>
      </w:r>
      <w:r w:rsidR="00C3701A">
        <w:t xml:space="preserve">consist of </w:t>
      </w:r>
      <w:r w:rsidR="00CC1815">
        <w:t xml:space="preserve">a </w:t>
      </w:r>
      <w:proofErr w:type="spellStart"/>
      <w:r w:rsidR="00CC1815">
        <w:t>2D</w:t>
      </w:r>
      <w:proofErr w:type="spellEnd"/>
      <w:r w:rsidR="00CC1815">
        <w:t xml:space="preserve"> scatter plot broken down into 3 o</w:t>
      </w:r>
      <w:r w:rsidR="003D50BC">
        <w:t>r</w:t>
      </w:r>
      <w:r w:rsidR="00CC1815">
        <w:t xml:space="preserve"> 4 sets of similar data. </w:t>
      </w:r>
    </w:p>
    <w:p w14:paraId="54466B6A" w14:textId="2EE27779" w:rsidR="00253694" w:rsidRDefault="00253694" w:rsidP="00253694">
      <w:pPr>
        <w:pStyle w:val="Heading2"/>
      </w:pPr>
      <w:proofErr w:type="spellStart"/>
      <w:r>
        <w:t>A2</w:t>
      </w:r>
      <w:proofErr w:type="spellEnd"/>
      <w:r>
        <w:t xml:space="preserve">. </w:t>
      </w:r>
      <w:r w:rsidR="00C3701A" w:rsidRPr="00C3701A">
        <w:t>Define one goal of the data analysis. Ensure that your goal is reasonable within the scope of the scenario and is represented in the available data.</w:t>
      </w:r>
    </w:p>
    <w:p w14:paraId="3E413BDE" w14:textId="363D8290" w:rsidR="00253694" w:rsidRDefault="00D90913" w:rsidP="00253694">
      <w:r>
        <w:t>U</w:t>
      </w:r>
      <w:r w:rsidR="007542A2">
        <w:t>se K-means clustering analysis</w:t>
      </w:r>
      <w:r w:rsidR="002C1B55">
        <w:t xml:space="preserve"> on unlabeled customer data</w:t>
      </w:r>
      <w:r w:rsidR="007542A2">
        <w:t xml:space="preserve"> to group lost customers.</w:t>
      </w:r>
      <w:r w:rsidR="00C90D9D">
        <w:t xml:space="preserve"> The primary dataset consists of 10,000 customer records. </w:t>
      </w:r>
      <w:r w:rsidR="00D53728">
        <w:t>The analysis will focus on lost customers, defined when ‘Churn’ = ‘</w:t>
      </w:r>
      <w:r w:rsidR="00656EBD">
        <w:t>Y</w:t>
      </w:r>
      <w:r w:rsidR="00D53728">
        <w:t>es’.</w:t>
      </w:r>
    </w:p>
    <w:p w14:paraId="698557F1" w14:textId="1A521C0E" w:rsidR="00253694" w:rsidRDefault="00253694" w:rsidP="002C1B55">
      <w:pPr>
        <w:pStyle w:val="Heading1"/>
      </w:pPr>
      <w:r>
        <w:t>Part II: Technique Justification</w:t>
      </w:r>
    </w:p>
    <w:p w14:paraId="5B0B1449" w14:textId="607DE7C5" w:rsidR="00656EBD" w:rsidRPr="00656EBD" w:rsidRDefault="00656EBD" w:rsidP="00656EBD">
      <w:r>
        <w:t>B. Explain the reasons for your chosen clustering technique from part A1 by doing the following:</w:t>
      </w:r>
    </w:p>
    <w:p w14:paraId="6B4A7E4D" w14:textId="2E53E400" w:rsidR="00FA69AA" w:rsidRDefault="00FA69AA" w:rsidP="00FA69AA">
      <w:pPr>
        <w:pStyle w:val="Heading2"/>
      </w:pPr>
      <w:proofErr w:type="spellStart"/>
      <w:r>
        <w:lastRenderedPageBreak/>
        <w:t>B1</w:t>
      </w:r>
      <w:proofErr w:type="spellEnd"/>
      <w:r>
        <w:t>. Explain how the clustering tech</w:t>
      </w:r>
      <w:r w:rsidR="00514796">
        <w:t>nique analyzes the select dataset. Include expected outcomes.</w:t>
      </w:r>
    </w:p>
    <w:p w14:paraId="5AED157F" w14:textId="6EB24B8D" w:rsidR="00806E82" w:rsidRDefault="00806E82" w:rsidP="00806E82">
      <w:r>
        <w:t xml:space="preserve">From </w:t>
      </w:r>
      <w:r w:rsidR="007731F3">
        <w:t>the text “Practical Statistics for Data Scientist”</w:t>
      </w:r>
      <w:sdt>
        <w:sdtPr>
          <w:id w:val="-189454475"/>
          <w:citation/>
        </w:sdtPr>
        <w:sdtEndPr/>
        <w:sdtContent>
          <w:r w:rsidR="007731F3">
            <w:fldChar w:fldCharType="begin"/>
          </w:r>
          <w:r w:rsidR="007731F3">
            <w:instrText xml:space="preserve">CITATION Bru20 \p 200 \l 1033 </w:instrText>
          </w:r>
          <w:r w:rsidR="007731F3">
            <w:fldChar w:fldCharType="separate"/>
          </w:r>
          <w:r w:rsidR="007731F3">
            <w:rPr>
              <w:noProof/>
            </w:rPr>
            <w:t xml:space="preserve"> (Bruce, Bruce, &amp; Gedeck, 2020, p. 200)</w:t>
          </w:r>
          <w:r w:rsidR="007731F3">
            <w:fldChar w:fldCharType="end"/>
          </w:r>
        </w:sdtContent>
      </w:sdt>
      <w:r>
        <w:t>, K-means clustering is a technique to divide data into different groups, where the records in each group are similar to one another. A goal of clustering is to identify significant and meaningful groups of data. The groups can be used directly, analyzed in more depth, or passed as a feature or an outcome to a predictive regression or classification model. K-means was the first clustering method to be developed; it is still widely used, owing its popularity to the relative simplicity of the algorithm and its ability to scale to large data sets.</w:t>
      </w:r>
    </w:p>
    <w:p w14:paraId="49E9FAB5" w14:textId="6BBAF39A" w:rsidR="00806E82" w:rsidRDefault="00806E82" w:rsidP="00806E82">
      <w:r>
        <w:t>K-means divides the data into K clusters by minimizing the sum of the squared distances of each record to the mean of its assigned cluster. This is referred to as the within-cluster sum of squares or within-cluster SS. K-means does not ensure the clusters will have the same size by finds the clusters that are the best separated.</w:t>
      </w:r>
    </w:p>
    <w:p w14:paraId="209C7997" w14:textId="21FFCD4E" w:rsidR="00763DB9" w:rsidRDefault="00763DB9" w:rsidP="00C3701A">
      <w:pPr>
        <w:pStyle w:val="Normal-includewithnext"/>
      </w:pPr>
      <w:r>
        <w:lastRenderedPageBreak/>
        <w:t>Figure 1 shows the raw distribution of churned customers by monthly charge and tenure, the final analysis should look similar to this but should break the data into groups of similar attribute.</w:t>
      </w:r>
    </w:p>
    <w:p w14:paraId="40C6FCAA" w14:textId="36AD547A" w:rsidR="00763DB9" w:rsidRDefault="00C1696D" w:rsidP="00763DB9">
      <w:pPr>
        <w:keepNext/>
        <w:ind w:left="720" w:firstLine="0"/>
      </w:pPr>
      <w:r>
        <w:rPr>
          <w:noProof/>
        </w:rPr>
        <w:drawing>
          <wp:inline distT="0" distB="0" distL="0" distR="0" wp14:anchorId="30A65B39" wp14:editId="5BE3E5E4">
            <wp:extent cx="4695825" cy="3419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825" cy="3419475"/>
                    </a:xfrm>
                    <a:prstGeom prst="rect">
                      <a:avLst/>
                    </a:prstGeom>
                    <a:noFill/>
                  </pic:spPr>
                </pic:pic>
              </a:graphicData>
            </a:graphic>
          </wp:inline>
        </w:drawing>
      </w:r>
    </w:p>
    <w:p w14:paraId="6EB30103" w14:textId="23CD748F" w:rsidR="00514796" w:rsidRDefault="00763DB9" w:rsidP="00763DB9">
      <w:pPr>
        <w:pStyle w:val="Caption"/>
      </w:pPr>
      <w:r>
        <w:t xml:space="preserve">Figure </w:t>
      </w:r>
      <w:fldSimple w:instr=" SEQ Figure \* ARABIC ">
        <w:r w:rsidR="005A628D">
          <w:rPr>
            <w:noProof/>
          </w:rPr>
          <w:t>1</w:t>
        </w:r>
      </w:fldSimple>
      <w:r>
        <w:t xml:space="preserve"> </w:t>
      </w:r>
      <w:r w:rsidR="00B55EAC">
        <w:t xml:space="preserve">Tenure vs Monthly Charge Scatter Plot of </w:t>
      </w:r>
      <w:r w:rsidR="00AD61BD">
        <w:t>Lost</w:t>
      </w:r>
      <w:r>
        <w:t xml:space="preserve"> Customers</w:t>
      </w:r>
    </w:p>
    <w:p w14:paraId="7FFCD4BB" w14:textId="686BDB46" w:rsidR="007C30CB" w:rsidRDefault="007C30CB" w:rsidP="00462D0D">
      <w:pPr>
        <w:pStyle w:val="Normal-includewithnext"/>
      </w:pPr>
      <w:r>
        <w:t>Here is the code used to create Figure 1:</w:t>
      </w:r>
    </w:p>
    <w:p w14:paraId="0CC7F4A9" w14:textId="3FEC2690" w:rsidR="007C30CB" w:rsidRDefault="007C30CB" w:rsidP="007C30CB">
      <w:r>
        <w:rPr>
          <w:noProof/>
        </w:rPr>
        <mc:AlternateContent>
          <mc:Choice Requires="wps">
            <w:drawing>
              <wp:inline distT="0" distB="0" distL="0" distR="0" wp14:anchorId="61903C86" wp14:editId="398907DE">
                <wp:extent cx="3664634" cy="1294228"/>
                <wp:effectExtent l="0" t="0" r="12065" b="20320"/>
                <wp:docPr id="2" name="Rectangle 2"/>
                <wp:cNvGraphicFramePr/>
                <a:graphic xmlns:a="http://schemas.openxmlformats.org/drawingml/2006/main">
                  <a:graphicData uri="http://schemas.microsoft.com/office/word/2010/wordprocessingShape">
                    <wps:wsp>
                      <wps:cNvSpPr/>
                      <wps:spPr>
                        <a:xfrm>
                          <a:off x="0" y="0"/>
                          <a:ext cx="3664634" cy="1294228"/>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69688D"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create scatter plot of lost customer data</w:t>
                            </w:r>
                          </w:p>
                          <w:p w14:paraId="15DCE947"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figsize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56EE0C9A"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marker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linestyle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0566588D"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"Tenure"</w:t>
                            </w:r>
                            <w:r>
                              <w:rPr>
                                <w:rFonts w:ascii="Courier New" w:hAnsi="Courier New" w:cs="Courier New"/>
                                <w:b/>
                                <w:bCs/>
                                <w:color w:val="000080"/>
                                <w:sz w:val="20"/>
                                <w:szCs w:val="20"/>
                                <w:highlight w:val="white"/>
                              </w:rPr>
                              <w:t>)</w:t>
                            </w:r>
                          </w:p>
                          <w:p w14:paraId="425FBC37"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"Monthly Charge"</w:t>
                            </w:r>
                            <w:r>
                              <w:rPr>
                                <w:rFonts w:ascii="Courier New" w:hAnsi="Courier New" w:cs="Courier New"/>
                                <w:b/>
                                <w:bCs/>
                                <w:color w:val="000080"/>
                                <w:sz w:val="20"/>
                                <w:szCs w:val="20"/>
                                <w:highlight w:val="white"/>
                              </w:rPr>
                              <w:t>)</w:t>
                            </w:r>
                          </w:p>
                          <w:p w14:paraId="6DC45D26"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"Lost Customers (Churn='Yes')"</w:t>
                            </w:r>
                            <w:r>
                              <w:rPr>
                                <w:rFonts w:ascii="Courier New" w:hAnsi="Courier New" w:cs="Courier New"/>
                                <w:b/>
                                <w:bCs/>
                                <w:color w:val="000080"/>
                                <w:sz w:val="20"/>
                                <w:szCs w:val="20"/>
                                <w:highlight w:val="white"/>
                              </w:rPr>
                              <w:t>)</w:t>
                            </w:r>
                          </w:p>
                          <w:p w14:paraId="21366C79" w14:textId="77777777" w:rsidR="007C30CB" w:rsidRDefault="007C30CB" w:rsidP="007C30CB">
                            <w:pPr>
                              <w:ind w:firstLine="0"/>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savefig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"figures/fig_1"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dpi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150</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903C86" id="Rectangle 2" o:spid="_x0000_s1026" style="width:288.55pt;height:101.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" fillcolor="#f2f2f2 [3052]" strokecolor="#6e6e6e [1604]" strokeweight="1pt">
                <v:textbox>
                  <w:txbxContent>
                    <w:p w14:paraId="7B69688D"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create scatter plot of lost customer data</w:t>
                      </w:r>
                    </w:p>
                    <w:p w14:paraId="15DCE947"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figsize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56EE0C9A"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plot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MCH</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marker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linestyle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0566588D"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xlabel</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"Tenure"</w:t>
                      </w:r>
                      <w:r>
                        <w:rPr>
                          <w:rFonts w:ascii="Courier New" w:hAnsi="Courier New" w:cs="Courier New"/>
                          <w:b/>
                          <w:bCs/>
                          <w:color w:val="000080"/>
                          <w:sz w:val="20"/>
                          <w:szCs w:val="20"/>
                          <w:highlight w:val="white"/>
                        </w:rPr>
                        <w:t>)</w:t>
                      </w:r>
                    </w:p>
                    <w:p w14:paraId="425FBC37"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ylabel</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"Monthly Charge"</w:t>
                      </w:r>
                      <w:r>
                        <w:rPr>
                          <w:rFonts w:ascii="Courier New" w:hAnsi="Courier New" w:cs="Courier New"/>
                          <w:b/>
                          <w:bCs/>
                          <w:color w:val="000080"/>
                          <w:sz w:val="20"/>
                          <w:szCs w:val="20"/>
                          <w:highlight w:val="white"/>
                        </w:rPr>
                        <w:t>)</w:t>
                      </w:r>
                    </w:p>
                    <w:p w14:paraId="6DC45D26"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"Lost Customers (Churn='Yes')"</w:t>
                      </w:r>
                      <w:r>
                        <w:rPr>
                          <w:rFonts w:ascii="Courier New" w:hAnsi="Courier New" w:cs="Courier New"/>
                          <w:b/>
                          <w:bCs/>
                          <w:color w:val="000080"/>
                          <w:sz w:val="20"/>
                          <w:szCs w:val="20"/>
                          <w:highlight w:val="white"/>
                        </w:rPr>
                        <w:t>)</w:t>
                      </w:r>
                    </w:p>
                    <w:p w14:paraId="21366C79" w14:textId="77777777" w:rsidR="007C30CB" w:rsidRDefault="007C30CB" w:rsidP="007C30CB">
                      <w:pPr>
                        <w:ind w:firstLine="0"/>
                      </w:pPr>
                      <w:proofErr w:type="spellStart"/>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savefig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"figures/</w:t>
                      </w:r>
                      <w:proofErr w:type="spellStart"/>
                      <w:r>
                        <w:rPr>
                          <w:rFonts w:ascii="Courier New" w:hAnsi="Courier New" w:cs="Courier New"/>
                          <w:color w:val="808080"/>
                          <w:sz w:val="20"/>
                          <w:szCs w:val="20"/>
                          <w:highlight w:val="white"/>
                        </w:rPr>
                        <w:t>fig_1</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dpi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150</w:t>
                      </w:r>
                      <w:r>
                        <w:rPr>
                          <w:rFonts w:ascii="Courier New" w:hAnsi="Courier New" w:cs="Courier New"/>
                          <w:b/>
                          <w:bCs/>
                          <w:color w:val="000080"/>
                          <w:sz w:val="20"/>
                          <w:szCs w:val="20"/>
                          <w:highlight w:val="white"/>
                        </w:rPr>
                        <w:t>)</w:t>
                      </w:r>
                    </w:p>
                  </w:txbxContent>
                </v:textbox>
                <w10:anchorlock/>
              </v:rect>
            </w:pict>
          </mc:Fallback>
        </mc:AlternateContent>
      </w:r>
    </w:p>
    <w:p w14:paraId="63E63B63" w14:textId="77777777" w:rsidR="007C30CB" w:rsidRPr="007C30CB" w:rsidRDefault="007C30CB" w:rsidP="007C30CB"/>
    <w:p w14:paraId="47323003" w14:textId="635EB268" w:rsidR="00806E82" w:rsidRDefault="00806E82" w:rsidP="00806E82">
      <w:pPr>
        <w:pStyle w:val="Heading2"/>
      </w:pPr>
      <w:proofErr w:type="spellStart"/>
      <w:r>
        <w:t>B2</w:t>
      </w:r>
      <w:proofErr w:type="spellEnd"/>
      <w:r>
        <w:t xml:space="preserve">. </w:t>
      </w:r>
      <w:r w:rsidRPr="00806E82">
        <w:t>Summarize one assumption of the clustering technique</w:t>
      </w:r>
      <w:r w:rsidR="00514796">
        <w:t>.</w:t>
      </w:r>
    </w:p>
    <w:p w14:paraId="0E447398" w14:textId="78E24D8D" w:rsidR="00806E82" w:rsidRDefault="00E4517C" w:rsidP="00806E82">
      <w:r>
        <w:t xml:space="preserve">Data scientist blogger </w:t>
      </w:r>
      <w:proofErr w:type="spellStart"/>
      <w:r>
        <w:t>Sayak</w:t>
      </w:r>
      <w:proofErr w:type="spellEnd"/>
      <w:r>
        <w:t xml:space="preserve"> Paul </w:t>
      </w:r>
      <w:sdt>
        <w:sdtPr>
          <w:id w:val="-179206523"/>
          <w:citation/>
        </w:sdtPr>
        <w:sdtEndPr/>
        <w:sdtContent>
          <w:r>
            <w:fldChar w:fldCharType="begin"/>
          </w:r>
          <w:r>
            <w:instrText xml:space="preserve"> CITATION Pau22 \l 1033 </w:instrText>
          </w:r>
          <w:r>
            <w:fldChar w:fldCharType="separate"/>
          </w:r>
          <w:r>
            <w:rPr>
              <w:noProof/>
            </w:rPr>
            <w:t>(Paul, 2022)</w:t>
          </w:r>
          <w:r>
            <w:fldChar w:fldCharType="end"/>
          </w:r>
        </w:sdtContent>
      </w:sdt>
      <w:r>
        <w:t xml:space="preserve"> </w:t>
      </w:r>
      <w:r w:rsidR="00806E82" w:rsidRPr="00806E82">
        <w:t xml:space="preserve">"K-Means clustering method considers two assumptions regarding the clusters – first that the clusters are spherical and second that the </w:t>
      </w:r>
      <w:r w:rsidR="00806E82" w:rsidRPr="00806E82">
        <w:lastRenderedPageBreak/>
        <w:t>clusters are of similar size. Spherical assumption helps in separating the clusters when the algorithm works on the data and forms clusters. If this assumption is violated, the clusters formed may not be what one expects. On the other hand, assumption over the size of clusters helps in deciding the boundaries of the cluster. This assumption helps in calculating the number of data points each cluster should have. This assumption also gives an advantage. Clusters in K-means are defined by taking the mean of all the data points in the cluster. With this assumption, one can start with the centers of clusters anywhere. Keeping the starting points of the clusters anywhere will still make the algorithm converge with the same final clusters as keeping the centers as far apart as possible."</w:t>
      </w:r>
    </w:p>
    <w:p w14:paraId="1CC619AE" w14:textId="595736FD" w:rsidR="00514796" w:rsidRDefault="00514796" w:rsidP="00514796">
      <w:pPr>
        <w:pStyle w:val="Heading2"/>
      </w:pPr>
      <w:proofErr w:type="spellStart"/>
      <w:r>
        <w:t>B3</w:t>
      </w:r>
      <w:proofErr w:type="spellEnd"/>
      <w:r>
        <w:t>. List the packages or libraries chosen and justify how each supports the analysis.</w:t>
      </w:r>
    </w:p>
    <w:p w14:paraId="01E55E4E" w14:textId="402B4226" w:rsidR="00E9274C" w:rsidRDefault="00C3701A" w:rsidP="00E9274C">
      <w:r>
        <w:t>Data preparation will be completed using Python/</w:t>
      </w:r>
      <w:proofErr w:type="spellStart"/>
      <w:r>
        <w:t>Jupyter</w:t>
      </w:r>
      <w:proofErr w:type="spellEnd"/>
      <w:r>
        <w:t xml:space="preserve"> interface on a Windows 10 computer. Python</w:t>
      </w:r>
      <w:r w:rsidR="00597EB8">
        <w:t>’s</w:t>
      </w:r>
      <w:r>
        <w:t xml:space="preserve"> </w:t>
      </w:r>
      <w:r w:rsidR="00B75AFD">
        <w:t>p</w:t>
      </w:r>
      <w:r w:rsidR="0014172E">
        <w:t xml:space="preserve">andas </w:t>
      </w:r>
      <w:r>
        <w:t xml:space="preserve">package </w:t>
      </w:r>
      <w:sdt>
        <w:sdtPr>
          <w:id w:val="-1487073941"/>
          <w:citation/>
        </w:sdtPr>
        <w:sdtEndPr/>
        <w:sdtContent>
          <w:r w:rsidR="00597EB8">
            <w:fldChar w:fldCharType="begin"/>
          </w:r>
          <w:r w:rsidR="00597EB8">
            <w:instrText xml:space="preserve"> CITATION 2022_pandas.pydata.org_ART \l 1033 </w:instrText>
          </w:r>
          <w:r w:rsidR="00597EB8">
            <w:fldChar w:fldCharType="separate"/>
          </w:r>
          <w:r w:rsidR="00597EB8">
            <w:rPr>
              <w:noProof/>
            </w:rPr>
            <w:t>(pandas.pydata.org, 2022)</w:t>
          </w:r>
          <w:r w:rsidR="00597EB8">
            <w:fldChar w:fldCharType="end"/>
          </w:r>
        </w:sdtContent>
      </w:sdt>
      <w:r w:rsidR="00597EB8">
        <w:t xml:space="preserve"> </w:t>
      </w:r>
      <w:r>
        <w:t>provide a nice way to load and manipulate data.</w:t>
      </w:r>
    </w:p>
    <w:p w14:paraId="63FEBFB2" w14:textId="3E65E054" w:rsidR="00597EB8" w:rsidRDefault="00597EB8" w:rsidP="00E9274C">
      <w:r>
        <w:t xml:space="preserve">Data visualization will be completed using </w:t>
      </w:r>
      <w:proofErr w:type="spellStart"/>
      <w:r w:rsidR="00B75AFD">
        <w:t>matplotlib.pyplot</w:t>
      </w:r>
      <w:proofErr w:type="spellEnd"/>
      <w:r>
        <w:t xml:space="preserve"> package.</w:t>
      </w:r>
    </w:p>
    <w:p w14:paraId="1A42A5A2" w14:textId="54282738" w:rsidR="00C3701A" w:rsidRDefault="00B75AFD" w:rsidP="00E9274C">
      <w:r>
        <w:t>K-means c</w:t>
      </w:r>
      <w:r w:rsidR="0014172E">
        <w:t>lustering analysis will be completed using the Python</w:t>
      </w:r>
      <w:r w:rsidR="00597EB8">
        <w:t>’s</w:t>
      </w:r>
      <w:r w:rsidR="0014172E">
        <w:t xml:space="preserve"> </w:t>
      </w:r>
      <w:proofErr w:type="spellStart"/>
      <w:r w:rsidR="0014172E">
        <w:t>sklearn</w:t>
      </w:r>
      <w:r>
        <w:t>.cluster</w:t>
      </w:r>
      <w:proofErr w:type="spellEnd"/>
      <w:r>
        <w:t xml:space="preserve">, </w:t>
      </w:r>
      <w:proofErr w:type="spellStart"/>
      <w:r>
        <w:t>KMeans</w:t>
      </w:r>
      <w:proofErr w:type="spellEnd"/>
      <w:r>
        <w:t xml:space="preserve"> </w:t>
      </w:r>
      <w:r w:rsidR="0014172E">
        <w:t>package.</w:t>
      </w:r>
    </w:p>
    <w:p w14:paraId="2DFF7AB9" w14:textId="49A5775F" w:rsidR="00B75AFD" w:rsidRPr="00E9274C" w:rsidRDefault="00B75AFD" w:rsidP="00E9274C">
      <w:r>
        <w:t xml:space="preserve">Data standardization will be completed using </w:t>
      </w:r>
      <w:proofErr w:type="spellStart"/>
      <w:r>
        <w:t>sklearn.preprocessing</w:t>
      </w:r>
      <w:proofErr w:type="spellEnd"/>
      <w:r>
        <w:t xml:space="preserve">, </w:t>
      </w:r>
      <w:proofErr w:type="spellStart"/>
      <w:r>
        <w:t>StandarScaler</w:t>
      </w:r>
      <w:proofErr w:type="spellEnd"/>
      <w:r>
        <w:t xml:space="preserve"> package. </w:t>
      </w:r>
    </w:p>
    <w:p w14:paraId="5195D2CA" w14:textId="4E9A6722" w:rsidR="00FA69AA" w:rsidRDefault="00FA69AA" w:rsidP="00656EBD">
      <w:pPr>
        <w:pStyle w:val="Heading1"/>
      </w:pPr>
      <w:r>
        <w:t>Part III: Data Preparation</w:t>
      </w:r>
    </w:p>
    <w:p w14:paraId="14735777" w14:textId="22E257CB" w:rsidR="00656EBD" w:rsidRPr="00656EBD" w:rsidRDefault="000323DF" w:rsidP="00656EBD">
      <w:r>
        <w:t>C. Perform data preparation for the chosen dataset by doing the following:</w:t>
      </w:r>
    </w:p>
    <w:p w14:paraId="20A2B7A6" w14:textId="353C3325" w:rsidR="00FA69AA" w:rsidRDefault="00F366EF" w:rsidP="00F366EF">
      <w:pPr>
        <w:pStyle w:val="Heading2"/>
      </w:pPr>
      <w:proofErr w:type="spellStart"/>
      <w:r>
        <w:lastRenderedPageBreak/>
        <w:t>C1</w:t>
      </w:r>
      <w:proofErr w:type="spellEnd"/>
      <w:r>
        <w:t xml:space="preserve">. </w:t>
      </w:r>
      <w:r w:rsidRPr="00F366EF">
        <w:t>Describe one data preprocessing goal relevant to the clustering technique from part A1.</w:t>
      </w:r>
    </w:p>
    <w:p w14:paraId="6182D739" w14:textId="64083C4C" w:rsidR="00F366EF" w:rsidRDefault="00C14238" w:rsidP="00F366EF">
      <w:r>
        <w:t xml:space="preserve">Clustering analysis requires all variables to be standardized, otherwise, variables with extreme values will tend to </w:t>
      </w:r>
      <w:r w:rsidR="00B55EAC">
        <w:t>dominate</w:t>
      </w:r>
      <w:r>
        <w:t xml:space="preserve"> the analysis. Prior to completing the clustering analysis, the </w:t>
      </w:r>
      <w:r w:rsidR="00B55EAC">
        <w:t xml:space="preserve">numerical </w:t>
      </w:r>
      <w:r>
        <w:t xml:space="preserve">data </w:t>
      </w:r>
      <w:r w:rsidR="00B55EAC">
        <w:t xml:space="preserve">to be used </w:t>
      </w:r>
      <w:r>
        <w:t>must be standardized.</w:t>
      </w:r>
      <w:r w:rsidR="00B55EAC">
        <w:t xml:space="preserve"> Therefore, one data preprocessing goal is to determine the correct number of variables to use, then apply some scaler process to standardize the data.</w:t>
      </w:r>
    </w:p>
    <w:p w14:paraId="1937AFE1" w14:textId="3E8DB17C" w:rsidR="00F366EF" w:rsidRDefault="00F366EF" w:rsidP="00F366EF">
      <w:pPr>
        <w:pStyle w:val="Heading2"/>
      </w:pPr>
      <w:proofErr w:type="spellStart"/>
      <w:r>
        <w:t>C2</w:t>
      </w:r>
      <w:proofErr w:type="spellEnd"/>
      <w:r>
        <w:t xml:space="preserve">. </w:t>
      </w:r>
      <w:r w:rsidRPr="00F366EF">
        <w:t>Identify the initial dataset variables that you will use to perform the analysis for the clustering question from part A1, and label each as continuous or categorical.</w:t>
      </w:r>
    </w:p>
    <w:p w14:paraId="5CDEC0C1" w14:textId="0F793B02" w:rsidR="00F366EF" w:rsidRDefault="00B55EAC" w:rsidP="007A73FA">
      <w:pPr>
        <w:pStyle w:val="Normal-includewithnext"/>
      </w:pPr>
      <w:r>
        <w:t xml:space="preserve">Using data preparation and exploratory data analysis, the following list of variables were determined to be relevant to the analysis. </w:t>
      </w:r>
      <w:r w:rsidR="00B10254">
        <w:t xml:space="preserve">Using a helper function, </w:t>
      </w:r>
      <w:r>
        <w:t>these numerical variables are described</w:t>
      </w:r>
      <w:r w:rsidR="00E96D61">
        <w:t xml:space="preserve"> showing whether it is </w:t>
      </w:r>
      <w:r w:rsidR="00B10254">
        <w:t>continuous or categorical</w:t>
      </w:r>
      <w:r w:rsidR="00E96D61">
        <w:t xml:space="preserve"> data</w:t>
      </w:r>
      <w:r w:rsidR="00F366EF">
        <w:t>:</w:t>
      </w:r>
    </w:p>
    <w:p w14:paraId="0BB618F6" w14:textId="29A8D916" w:rsidR="00B10254" w:rsidRPr="00E96D61" w:rsidRDefault="00B10254" w:rsidP="00E96D61">
      <w:r w:rsidRPr="00E96D61">
        <w:rPr>
          <w:noProof/>
        </w:rPr>
        <mc:AlternateContent>
          <mc:Choice Requires="wps">
            <w:drawing>
              <wp:inline distT="0" distB="0" distL="0" distR="0" wp14:anchorId="4D9CF403" wp14:editId="5B093135">
                <wp:extent cx="4494042" cy="2616591"/>
                <wp:effectExtent l="0" t="0" r="20955" b="12700"/>
                <wp:docPr id="12" name="Rectangle 12"/>
                <wp:cNvGraphicFramePr/>
                <a:graphic xmlns:a="http://schemas.openxmlformats.org/drawingml/2006/main">
                  <a:graphicData uri="http://schemas.microsoft.com/office/word/2010/wordprocessingShape">
                    <wps:wsp>
                      <wps:cNvSpPr/>
                      <wps:spPr>
                        <a:xfrm>
                          <a:off x="0" y="0"/>
                          <a:ext cx="4494042" cy="2616591"/>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3D80C1"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describe variables as continuous or categorical</w:t>
                            </w:r>
                          </w:p>
                          <w:p w14:paraId="5D8114F3"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describe_dataframe_type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p>
                          <w:p w14:paraId="3C0D87E4"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
                          <w:p w14:paraId="6E2318F5"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INC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p>
                          <w:p w14:paraId="538154C1"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348.670</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189938.400</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28623.988</w:t>
                            </w:r>
                          </w:p>
                          <w:p w14:paraId="239D63BB"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
                          <w:p w14:paraId="6807BAD2"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OUT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p>
                          <w:p w14:paraId="0B970BD8"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0.232</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21.207</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2.970</w:t>
                            </w:r>
                          </w:p>
                          <w:p w14:paraId="3CAE131E"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
                          <w:p w14:paraId="7D2041D5"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TEN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p>
                          <w:p w14:paraId="598A83B6"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1.000</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71.646</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15.577</w:t>
                            </w:r>
                          </w:p>
                          <w:p w14:paraId="31EBB65C"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
                          <w:p w14:paraId="3ABFA7B6"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MCH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p>
                          <w:p w14:paraId="6591C51C"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92.455</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290.160</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41.268</w:t>
                            </w:r>
                          </w:p>
                          <w:p w14:paraId="2443B4C4"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
                          <w:p w14:paraId="547A84C4"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5.</w:t>
                            </w:r>
                            <w:r>
                              <w:rPr>
                                <w:rFonts w:ascii="Courier New" w:hAnsi="Courier New" w:cs="Courier New"/>
                                <w:color w:val="000000"/>
                                <w:sz w:val="20"/>
                                <w:szCs w:val="20"/>
                                <w:highlight w:val="white"/>
                              </w:rPr>
                              <w:t xml:space="preserve"> BAN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p>
                          <w:p w14:paraId="25F92B15" w14:textId="7B442A91" w:rsidR="00B10254" w:rsidRDefault="0029377C" w:rsidP="00E96D61">
                            <w:pPr>
                              <w:ind w:firstLine="0"/>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248.179</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7096.495</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1375.370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9CF403" id="Rectangle 12" o:spid="_x0000_s1027" style="width:353.85pt;height:206.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" fillcolor="#f2f2f2 [3052]" strokecolor="#6e6e6e [1604]" strokeweight="1pt">
                <v:textbox>
                  <w:txbxContent>
                    <w:p w14:paraId="073D80C1"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describe variables as continuous or categorical</w:t>
                      </w:r>
                    </w:p>
                    <w:p w14:paraId="5D8114F3"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describe_dataframe_type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df_numerical</w:t>
                      </w:r>
                      <w:proofErr w:type="spellEnd"/>
                      <w:r>
                        <w:rPr>
                          <w:rFonts w:ascii="Courier New" w:hAnsi="Courier New" w:cs="Courier New"/>
                          <w:b/>
                          <w:bCs/>
                          <w:color w:val="000080"/>
                          <w:sz w:val="20"/>
                          <w:szCs w:val="20"/>
                          <w:highlight w:val="white"/>
                        </w:rPr>
                        <w:t>)</w:t>
                      </w:r>
                    </w:p>
                    <w:p w14:paraId="3C0D87E4"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
                    <w:p w14:paraId="6E2318F5"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INC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float64</w:t>
                      </w:r>
                      <w:proofErr w:type="spellEnd"/>
                      <w:r>
                        <w:rPr>
                          <w:rFonts w:ascii="Courier New" w:hAnsi="Courier New" w:cs="Courier New"/>
                          <w:b/>
                          <w:bCs/>
                          <w:color w:val="000080"/>
                          <w:sz w:val="20"/>
                          <w:szCs w:val="20"/>
                          <w:highlight w:val="white"/>
                        </w:rPr>
                        <w:t>.</w:t>
                      </w:r>
                    </w:p>
                    <w:p w14:paraId="538154C1"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348.670</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189938.400</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28623.988</w:t>
                      </w:r>
                    </w:p>
                    <w:p w14:paraId="239D63BB"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
                    <w:p w14:paraId="6807BAD2"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OUT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float64</w:t>
                      </w:r>
                      <w:proofErr w:type="spellEnd"/>
                      <w:r>
                        <w:rPr>
                          <w:rFonts w:ascii="Courier New" w:hAnsi="Courier New" w:cs="Courier New"/>
                          <w:b/>
                          <w:bCs/>
                          <w:color w:val="000080"/>
                          <w:sz w:val="20"/>
                          <w:szCs w:val="20"/>
                          <w:highlight w:val="white"/>
                        </w:rPr>
                        <w:t>.</w:t>
                      </w:r>
                    </w:p>
                    <w:p w14:paraId="0B970BD8"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0.232</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21.207</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2.970</w:t>
                      </w:r>
                    </w:p>
                    <w:p w14:paraId="3CAE131E"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
                    <w:p w14:paraId="7D2041D5"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TEN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float64</w:t>
                      </w:r>
                      <w:proofErr w:type="spellEnd"/>
                      <w:r>
                        <w:rPr>
                          <w:rFonts w:ascii="Courier New" w:hAnsi="Courier New" w:cs="Courier New"/>
                          <w:b/>
                          <w:bCs/>
                          <w:color w:val="000080"/>
                          <w:sz w:val="20"/>
                          <w:szCs w:val="20"/>
                          <w:highlight w:val="white"/>
                        </w:rPr>
                        <w:t>.</w:t>
                      </w:r>
                    </w:p>
                    <w:p w14:paraId="598A83B6"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1.000</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71.646</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15.577</w:t>
                      </w:r>
                    </w:p>
                    <w:p w14:paraId="31EBB65C"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
                    <w:p w14:paraId="3ABFA7B6"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MCH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float64</w:t>
                      </w:r>
                      <w:proofErr w:type="spellEnd"/>
                      <w:r>
                        <w:rPr>
                          <w:rFonts w:ascii="Courier New" w:hAnsi="Courier New" w:cs="Courier New"/>
                          <w:b/>
                          <w:bCs/>
                          <w:color w:val="000080"/>
                          <w:sz w:val="20"/>
                          <w:szCs w:val="20"/>
                          <w:highlight w:val="white"/>
                        </w:rPr>
                        <w:t>.</w:t>
                      </w:r>
                    </w:p>
                    <w:p w14:paraId="6591C51C"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92.455</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290.160</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41.268</w:t>
                      </w:r>
                    </w:p>
                    <w:p w14:paraId="2443B4C4"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
                    <w:p w14:paraId="547A84C4"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5.</w:t>
                      </w:r>
                      <w:r>
                        <w:rPr>
                          <w:rFonts w:ascii="Courier New" w:hAnsi="Courier New" w:cs="Courier New"/>
                          <w:color w:val="000000"/>
                          <w:sz w:val="20"/>
                          <w:szCs w:val="20"/>
                          <w:highlight w:val="white"/>
                        </w:rPr>
                        <w:t xml:space="preserve"> BAN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float64</w:t>
                      </w:r>
                      <w:proofErr w:type="spellEnd"/>
                      <w:r>
                        <w:rPr>
                          <w:rFonts w:ascii="Courier New" w:hAnsi="Courier New" w:cs="Courier New"/>
                          <w:b/>
                          <w:bCs/>
                          <w:color w:val="000080"/>
                          <w:sz w:val="20"/>
                          <w:szCs w:val="20"/>
                          <w:highlight w:val="white"/>
                        </w:rPr>
                        <w:t>.</w:t>
                      </w:r>
                    </w:p>
                    <w:p w14:paraId="25F92B15" w14:textId="7B442A91" w:rsidR="00B10254" w:rsidRDefault="0029377C" w:rsidP="00E96D61">
                      <w:pPr>
                        <w:ind w:firstLine="0"/>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248.179</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7096.495</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1375.370</w:t>
                      </w:r>
                    </w:p>
                  </w:txbxContent>
                </v:textbox>
                <w10:anchorlock/>
              </v:rect>
            </w:pict>
          </mc:Fallback>
        </mc:AlternateContent>
      </w:r>
    </w:p>
    <w:p w14:paraId="553C528B" w14:textId="721339D1" w:rsidR="00AD61BD" w:rsidRDefault="002E1CC8" w:rsidP="002E1CC8">
      <w:pPr>
        <w:pStyle w:val="Heading2"/>
      </w:pPr>
      <w:proofErr w:type="spellStart"/>
      <w:r>
        <w:t>C3</w:t>
      </w:r>
      <w:proofErr w:type="spellEnd"/>
      <w:r>
        <w:t xml:space="preserve">. </w:t>
      </w:r>
      <w:r w:rsidRPr="002E1CC8">
        <w:t>Explain each of the steps used to prepare the data for the analysis. Identify the code segment for each step.</w:t>
      </w:r>
    </w:p>
    <w:p w14:paraId="59241927" w14:textId="77777777" w:rsidR="002E1CC8" w:rsidRDefault="002E1CC8" w:rsidP="00FA69AA">
      <w:pPr>
        <w:ind w:left="720" w:firstLine="0"/>
      </w:pPr>
      <w:r>
        <w:t>The following steps were followed in order to prepare data for the clustering analysis:</w:t>
      </w:r>
    </w:p>
    <w:p w14:paraId="185E14EF" w14:textId="626EE213" w:rsidR="00AD61BD" w:rsidRDefault="002E1CC8" w:rsidP="00D42B4C">
      <w:pPr>
        <w:pStyle w:val="Normal-includewithnext"/>
      </w:pPr>
      <w:r>
        <w:lastRenderedPageBreak/>
        <w:t xml:space="preserve">Step 1. </w:t>
      </w:r>
      <w:proofErr w:type="spellStart"/>
      <w:r w:rsidR="005C20B8">
        <w:t>Df_raw</w:t>
      </w:r>
      <w:proofErr w:type="spellEnd"/>
      <w:r w:rsidR="005C20B8">
        <w:t xml:space="preserve"> </w:t>
      </w:r>
      <w:r w:rsidR="005C20B8">
        <w:sym w:font="Symbol" w:char="F0AC"/>
      </w:r>
      <w:r w:rsidR="005C20B8">
        <w:t xml:space="preserve">import raw customer data </w:t>
      </w:r>
    </w:p>
    <w:p w14:paraId="52E3ECBC" w14:textId="3522BB0B" w:rsidR="00F1263C" w:rsidRDefault="00F1263C" w:rsidP="00FA69AA">
      <w:pPr>
        <w:ind w:left="720" w:firstLine="0"/>
      </w:pPr>
      <w:r>
        <w:rPr>
          <w:noProof/>
        </w:rPr>
        <mc:AlternateContent>
          <mc:Choice Requires="wps">
            <w:drawing>
              <wp:inline distT="0" distB="0" distL="0" distR="0" wp14:anchorId="106E56C9" wp14:editId="1D49FAF5">
                <wp:extent cx="4557932" cy="724486"/>
                <wp:effectExtent l="0" t="0" r="14605" b="19050"/>
                <wp:docPr id="7" name="Rectangle 7"/>
                <wp:cNvGraphicFramePr/>
                <a:graphic xmlns:a="http://schemas.openxmlformats.org/drawingml/2006/main">
                  <a:graphicData uri="http://schemas.microsoft.com/office/word/2010/wordprocessingShape">
                    <wps:wsp>
                      <wps:cNvSpPr/>
                      <wps:spPr>
                        <a:xfrm>
                          <a:off x="0" y="0"/>
                          <a:ext cx="4557932" cy="724486"/>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F9F920"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import raw customer data</w:t>
                            </w:r>
                          </w:p>
                          <w:p w14:paraId="2DD711B3"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df_raw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read_csv</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'data/churn_clean.csv'</w:t>
                            </w:r>
                            <w:r>
                              <w:rPr>
                                <w:rFonts w:ascii="Courier New" w:hAnsi="Courier New" w:cs="Courier New"/>
                                <w:b/>
                                <w:bCs/>
                                <w:color w:val="000080"/>
                                <w:sz w:val="20"/>
                                <w:szCs w:val="20"/>
                                <w:highlight w:val="white"/>
                              </w:rPr>
                              <w:t>)</w:t>
                            </w:r>
                          </w:p>
                          <w:p w14:paraId="2ECEC809"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p>
                          <w:p w14:paraId="6B53BBA7" w14:textId="4DDCCA19" w:rsidR="00F1263C" w:rsidRDefault="009100C3" w:rsidP="009100C3">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10000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50</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06E56C9" id="Rectangle 7" o:spid="_x0000_s1028" style="width:358.9pt;height:5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" fillcolor="#f2f2f2 [3052]" strokecolor="#6e6e6e [1604]" strokeweight="1pt">
                <v:textbox>
                  <w:txbxContent>
                    <w:p w14:paraId="41F9F920"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import raw customer data</w:t>
                      </w:r>
                    </w:p>
                    <w:p w14:paraId="2DD711B3"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df_raw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read_csv</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'data/</w:t>
                      </w:r>
                      <w:proofErr w:type="spellStart"/>
                      <w:r>
                        <w:rPr>
                          <w:rFonts w:ascii="Courier New" w:hAnsi="Courier New" w:cs="Courier New"/>
                          <w:color w:val="808080"/>
                          <w:sz w:val="20"/>
                          <w:szCs w:val="20"/>
                          <w:highlight w:val="white"/>
                        </w:rPr>
                        <w:t>churn_clean.csv</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2ECEC809"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p>
                    <w:p w14:paraId="6B53BBA7" w14:textId="4DDCCA19" w:rsidR="00F1263C" w:rsidRDefault="009100C3" w:rsidP="009100C3">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10000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50</w:t>
                      </w:r>
                      <w:r>
                        <w:rPr>
                          <w:rFonts w:ascii="Courier New" w:hAnsi="Courier New" w:cs="Courier New"/>
                          <w:b/>
                          <w:bCs/>
                          <w:color w:val="000080"/>
                          <w:sz w:val="20"/>
                          <w:szCs w:val="20"/>
                          <w:highlight w:val="white"/>
                        </w:rPr>
                        <w:t>)</w:t>
                      </w:r>
                    </w:p>
                  </w:txbxContent>
                </v:textbox>
                <w10:anchorlock/>
              </v:rect>
            </w:pict>
          </mc:Fallback>
        </mc:AlternateContent>
      </w:r>
    </w:p>
    <w:p w14:paraId="014FD211" w14:textId="0AADA24D" w:rsidR="002E1CC8" w:rsidRDefault="002E1CC8" w:rsidP="00D42B4C">
      <w:pPr>
        <w:pStyle w:val="Normal-includewithnext"/>
      </w:pPr>
      <w:r>
        <w:t xml:space="preserve">Step 2. </w:t>
      </w:r>
      <w:proofErr w:type="spellStart"/>
      <w:r w:rsidR="005C20B8">
        <w:t>Df_cleaned</w:t>
      </w:r>
      <w:proofErr w:type="spellEnd"/>
      <w:r w:rsidR="005C20B8">
        <w:sym w:font="Symbol" w:char="F0AC"/>
      </w:r>
      <w:r w:rsidR="005C20B8">
        <w:t>remove unwa</w:t>
      </w:r>
      <w:r w:rsidR="00F1263C">
        <w:t>n</w:t>
      </w:r>
      <w:r w:rsidR="005C20B8">
        <w:t>ted data</w:t>
      </w:r>
    </w:p>
    <w:p w14:paraId="30BB079D" w14:textId="2303080D" w:rsidR="00F1263C" w:rsidRDefault="00F1263C" w:rsidP="00FA69AA">
      <w:pPr>
        <w:ind w:left="720" w:firstLine="0"/>
      </w:pPr>
      <w:r>
        <w:rPr>
          <w:noProof/>
        </w:rPr>
        <mc:AlternateContent>
          <mc:Choice Requires="wps">
            <w:drawing>
              <wp:inline distT="0" distB="0" distL="0" distR="0" wp14:anchorId="46589039" wp14:editId="040BDC59">
                <wp:extent cx="4572000" cy="1927274"/>
                <wp:effectExtent l="0" t="0" r="19050" b="15875"/>
                <wp:docPr id="8" name="Rectangle 8"/>
                <wp:cNvGraphicFramePr/>
                <a:graphic xmlns:a="http://schemas.openxmlformats.org/drawingml/2006/main">
                  <a:graphicData uri="http://schemas.microsoft.com/office/word/2010/wordprocessingShape">
                    <wps:wsp>
                      <wps:cNvSpPr/>
                      <wps:spPr>
                        <a:xfrm>
                          <a:off x="0" y="0"/>
                          <a:ext cx="4572000" cy="1927274"/>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F7FC84"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remove unwanted data</w:t>
                            </w:r>
                          </w:p>
                          <w:p w14:paraId="289F2122"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df_cleaned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df_raw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r>
                              <w:rPr>
                                <w:rFonts w:ascii="Courier New" w:hAnsi="Courier New" w:cs="Courier New"/>
                                <w:b/>
                                <w:bCs/>
                                <w:color w:val="000080"/>
                                <w:sz w:val="20"/>
                                <w:szCs w:val="20"/>
                                <w:highlight w:val="white"/>
                              </w:rPr>
                              <w:t>=[</w:t>
                            </w:r>
                          </w:p>
                          <w:p w14:paraId="7BC6CC45"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'CaseOrder'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'County'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49778BE"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'Interaction'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1FFC64D"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'Job'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'Zip'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'Population'</w:t>
                            </w:r>
                            <w:r>
                              <w:rPr>
                                <w:rFonts w:ascii="Courier New" w:hAnsi="Courier New" w:cs="Courier New"/>
                                <w:b/>
                                <w:bCs/>
                                <w:color w:val="000080"/>
                                <w:sz w:val="20"/>
                                <w:szCs w:val="20"/>
                                <w:highlight w:val="white"/>
                              </w:rPr>
                              <w:t>,</w:t>
                            </w:r>
                          </w:p>
                          <w:p w14:paraId="1C673112"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'Lng'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'Item1'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'Item2'</w:t>
                            </w:r>
                            <w:r>
                              <w:rPr>
                                <w:rFonts w:ascii="Courier New" w:hAnsi="Courier New" w:cs="Courier New"/>
                                <w:b/>
                                <w:bCs/>
                                <w:color w:val="000080"/>
                                <w:sz w:val="20"/>
                                <w:szCs w:val="20"/>
                                <w:highlight w:val="white"/>
                              </w:rPr>
                              <w:t>,</w:t>
                            </w:r>
                          </w:p>
                          <w:p w14:paraId="3DD242C0"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'Item3'</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'Item4'</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'Item5'</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'Item6'</w:t>
                            </w:r>
                            <w:r>
                              <w:rPr>
                                <w:rFonts w:ascii="Courier New" w:hAnsi="Courier New" w:cs="Courier New"/>
                                <w:b/>
                                <w:bCs/>
                                <w:color w:val="000080"/>
                                <w:sz w:val="20"/>
                                <w:szCs w:val="20"/>
                                <w:highlight w:val="white"/>
                              </w:rPr>
                              <w:t>,</w:t>
                            </w:r>
                          </w:p>
                          <w:p w14:paraId="465796F7"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'Item7'</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'Item8'</w:t>
                            </w:r>
                          </w:p>
                          <w:p w14:paraId="29476C0E"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4092543"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df_cleaned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
                          <w:p w14:paraId="5DE73C73"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p>
                          <w:p w14:paraId="61C359DA" w14:textId="0B070210" w:rsidR="00F1263C" w:rsidRDefault="009100C3" w:rsidP="009100C3">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10000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589039" id="Rectangle 8" o:spid="_x0000_s1029" style="width:5in;height:15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" fillcolor="#f2f2f2 [3052]" strokecolor="#6e6e6e [1604]" strokeweight="1pt">
                <v:textbox>
                  <w:txbxContent>
                    <w:p w14:paraId="34F7FC84"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remove unwanted data</w:t>
                      </w:r>
                    </w:p>
                    <w:p w14:paraId="289F2122"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df_cleaned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df_raw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drop</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r>
                        <w:rPr>
                          <w:rFonts w:ascii="Courier New" w:hAnsi="Courier New" w:cs="Courier New"/>
                          <w:b/>
                          <w:bCs/>
                          <w:color w:val="000080"/>
                          <w:sz w:val="20"/>
                          <w:szCs w:val="20"/>
                          <w:highlight w:val="white"/>
                        </w:rPr>
                        <w:t>=[</w:t>
                      </w:r>
                    </w:p>
                    <w:p w14:paraId="7BC6CC45"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CaseOrder</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'County'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49778BE"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'Interaction'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1FFC64D"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'Job'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Zip'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'Population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1C673112"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Lng</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Item1</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Item2</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DD242C0"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Item3</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Item4</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Item5</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Item6</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465796F7"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Item7</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Item8</w:t>
                      </w:r>
                      <w:proofErr w:type="spellEnd"/>
                      <w:r>
                        <w:rPr>
                          <w:rFonts w:ascii="Courier New" w:hAnsi="Courier New" w:cs="Courier New"/>
                          <w:color w:val="808080"/>
                          <w:sz w:val="20"/>
                          <w:szCs w:val="20"/>
                          <w:highlight w:val="white"/>
                        </w:rPr>
                        <w:t>'</w:t>
                      </w:r>
                    </w:p>
                    <w:p w14:paraId="29476C0E"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4092543"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df_cleaned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roofErr w:type="spellEnd"/>
                    </w:p>
                    <w:p w14:paraId="5DE73C73"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p>
                    <w:p w14:paraId="61C359DA" w14:textId="0B070210" w:rsidR="00F1263C" w:rsidRDefault="009100C3" w:rsidP="009100C3">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10000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p>
                  </w:txbxContent>
                </v:textbox>
                <w10:anchorlock/>
              </v:rect>
            </w:pict>
          </mc:Fallback>
        </mc:AlternateContent>
      </w:r>
    </w:p>
    <w:p w14:paraId="3F0C4FB4" w14:textId="0EEBB5B2" w:rsidR="002E1CC8" w:rsidRDefault="002E1CC8" w:rsidP="00D42B4C">
      <w:pPr>
        <w:pStyle w:val="Normal-includewithnext"/>
      </w:pPr>
      <w:r>
        <w:t xml:space="preserve">Step 3. </w:t>
      </w:r>
      <w:proofErr w:type="spellStart"/>
      <w:r w:rsidR="005C20B8">
        <w:t>Df_churn</w:t>
      </w:r>
      <w:proofErr w:type="spellEnd"/>
      <w:r w:rsidR="005C20B8">
        <w:sym w:font="Symbol" w:char="F0AC"/>
      </w:r>
      <w:r w:rsidR="005C20B8">
        <w:t xml:space="preserve">filter </w:t>
      </w:r>
      <w:r w:rsidR="00F1263C">
        <w:t xml:space="preserve">for </w:t>
      </w:r>
      <w:r w:rsidR="005C20B8">
        <w:t>lost customers</w:t>
      </w:r>
    </w:p>
    <w:p w14:paraId="03A6391F" w14:textId="39A95EAF" w:rsidR="00976F65" w:rsidRDefault="00976F65" w:rsidP="00FA69AA">
      <w:pPr>
        <w:ind w:left="720" w:firstLine="0"/>
      </w:pPr>
      <w:r>
        <w:rPr>
          <w:noProof/>
        </w:rPr>
        <mc:AlternateContent>
          <mc:Choice Requires="wps">
            <w:drawing>
              <wp:inline distT="0" distB="0" distL="0" distR="0" wp14:anchorId="31A22F39" wp14:editId="4C56A9DD">
                <wp:extent cx="4586068" cy="865163"/>
                <wp:effectExtent l="0" t="0" r="24130" b="11430"/>
                <wp:docPr id="9" name="Rectangle 9"/>
                <wp:cNvGraphicFramePr/>
                <a:graphic xmlns:a="http://schemas.openxmlformats.org/drawingml/2006/main">
                  <a:graphicData uri="http://schemas.microsoft.com/office/word/2010/wordprocessingShape">
                    <wps:wsp>
                      <wps:cNvSpPr/>
                      <wps:spPr>
                        <a:xfrm>
                          <a:off x="0" y="0"/>
                          <a:ext cx="4586068" cy="865163"/>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D5A1E2" w14:textId="77777777" w:rsidR="00976F65" w:rsidRDefault="00976F65" w:rsidP="00976F65">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filter for lost customers</w:t>
                            </w:r>
                          </w:p>
                          <w:p w14:paraId="1BB02894" w14:textId="77777777" w:rsidR="00976F65" w:rsidRDefault="00976F65" w:rsidP="00976F65">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df_churn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df_cleaned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df_cleaned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Churn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"Yes"</w:t>
                            </w:r>
                            <w:r>
                              <w:rPr>
                                <w:rFonts w:ascii="Courier New" w:hAnsi="Courier New" w:cs="Courier New"/>
                                <w:b/>
                                <w:bCs/>
                                <w:color w:val="000080"/>
                                <w:sz w:val="20"/>
                                <w:szCs w:val="20"/>
                                <w:highlight w:val="white"/>
                              </w:rPr>
                              <w:t>)]</w:t>
                            </w:r>
                          </w:p>
                          <w:p w14:paraId="50118890" w14:textId="77777777" w:rsidR="00976F65" w:rsidRDefault="00976F65" w:rsidP="00976F65">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df_churn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
                          <w:p w14:paraId="4BB0CB23" w14:textId="77777777" w:rsidR="00976F65" w:rsidRDefault="00976F65" w:rsidP="00976F65">
                            <w:pPr>
                              <w:autoSpaceDE w:val="0"/>
                              <w:autoSpaceDN w:val="0"/>
                              <w:adjustRightInd w:val="0"/>
                              <w:spacing w:line="240" w:lineRule="auto"/>
                              <w:ind w:firstLine="0"/>
                              <w:rPr>
                                <w:rFonts w:ascii="Courier New" w:hAnsi="Courier New" w:cs="Courier New"/>
                                <w:color w:val="000000"/>
                                <w:sz w:val="20"/>
                                <w:szCs w:val="20"/>
                                <w:highlight w:val="white"/>
                              </w:rPr>
                            </w:pPr>
                          </w:p>
                          <w:p w14:paraId="686B7E9D" w14:textId="586DDAD9" w:rsidR="00976F65" w:rsidRDefault="00976F65" w:rsidP="00976F65">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2650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A22F39" id="Rectangle 9" o:spid="_x0000_s1030" style="width:361.1pt;height:68.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" fillcolor="#f2f2f2 [3052]" strokecolor="#6e6e6e [1604]" strokeweight="1pt">
                <v:textbox>
                  <w:txbxContent>
                    <w:p w14:paraId="21D5A1E2" w14:textId="77777777" w:rsidR="00976F65" w:rsidRDefault="00976F65" w:rsidP="00976F65">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filter for lost customers</w:t>
                      </w:r>
                    </w:p>
                    <w:p w14:paraId="1BB02894" w14:textId="77777777" w:rsidR="00976F65" w:rsidRDefault="00976F65" w:rsidP="00976F65">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df_churn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df_cleaned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df_cleaned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Churn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"Yes"</w:t>
                      </w:r>
                      <w:r>
                        <w:rPr>
                          <w:rFonts w:ascii="Courier New" w:hAnsi="Courier New" w:cs="Courier New"/>
                          <w:b/>
                          <w:bCs/>
                          <w:color w:val="000080"/>
                          <w:sz w:val="20"/>
                          <w:szCs w:val="20"/>
                          <w:highlight w:val="white"/>
                        </w:rPr>
                        <w:t>)]</w:t>
                      </w:r>
                    </w:p>
                    <w:p w14:paraId="50118890" w14:textId="77777777" w:rsidR="00976F65" w:rsidRDefault="00976F65" w:rsidP="00976F65">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df_churn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roofErr w:type="spellEnd"/>
                    </w:p>
                    <w:p w14:paraId="4BB0CB23" w14:textId="77777777" w:rsidR="00976F65" w:rsidRDefault="00976F65" w:rsidP="00976F65">
                      <w:pPr>
                        <w:autoSpaceDE w:val="0"/>
                        <w:autoSpaceDN w:val="0"/>
                        <w:adjustRightInd w:val="0"/>
                        <w:spacing w:line="240" w:lineRule="auto"/>
                        <w:ind w:firstLine="0"/>
                        <w:rPr>
                          <w:rFonts w:ascii="Courier New" w:hAnsi="Courier New" w:cs="Courier New"/>
                          <w:color w:val="000000"/>
                          <w:sz w:val="20"/>
                          <w:szCs w:val="20"/>
                          <w:highlight w:val="white"/>
                        </w:rPr>
                      </w:pPr>
                    </w:p>
                    <w:p w14:paraId="686B7E9D" w14:textId="586DDAD9" w:rsidR="00976F65" w:rsidRDefault="00976F65" w:rsidP="00976F65">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2650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p>
                  </w:txbxContent>
                </v:textbox>
                <w10:anchorlock/>
              </v:rect>
            </w:pict>
          </mc:Fallback>
        </mc:AlternateContent>
      </w:r>
    </w:p>
    <w:p w14:paraId="766497C7" w14:textId="05ECFC68" w:rsidR="002E1CC8" w:rsidRDefault="002E1CC8" w:rsidP="00D42B4C">
      <w:pPr>
        <w:pStyle w:val="Normal-includewithnext"/>
      </w:pPr>
      <w:r>
        <w:lastRenderedPageBreak/>
        <w:t xml:space="preserve">Step 4. </w:t>
      </w:r>
      <w:proofErr w:type="spellStart"/>
      <w:r w:rsidR="00D42B4C">
        <w:t>Df_numerical</w:t>
      </w:r>
      <w:proofErr w:type="spellEnd"/>
      <w:r w:rsidR="00D42B4C">
        <w:sym w:font="Symbol" w:char="F0AC"/>
      </w:r>
      <w:r w:rsidR="00D42B4C">
        <w:t>filter numerical float variables</w:t>
      </w:r>
    </w:p>
    <w:p w14:paraId="65CDB71A" w14:textId="233061FE" w:rsidR="00D42B4C" w:rsidRDefault="00D42B4C" w:rsidP="00FA69AA">
      <w:pPr>
        <w:ind w:left="720" w:firstLine="0"/>
      </w:pPr>
      <w:r>
        <w:rPr>
          <w:noProof/>
        </w:rPr>
        <mc:AlternateContent>
          <mc:Choice Requires="wps">
            <w:drawing>
              <wp:inline distT="0" distB="0" distL="0" distR="0" wp14:anchorId="122C173B" wp14:editId="2CBDAF7B">
                <wp:extent cx="4586068" cy="2919046"/>
                <wp:effectExtent l="0" t="0" r="24130" b="15240"/>
                <wp:docPr id="4" name="Rectangle 4"/>
                <wp:cNvGraphicFramePr/>
                <a:graphic xmlns:a="http://schemas.openxmlformats.org/drawingml/2006/main">
                  <a:graphicData uri="http://schemas.microsoft.com/office/word/2010/wordprocessingShape">
                    <wps:wsp>
                      <wps:cNvSpPr/>
                      <wps:spPr>
                        <a:xfrm>
                          <a:off x="0" y="0"/>
                          <a:ext cx="4586068" cy="2919046"/>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EB3654"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filter numerical float variables</w:t>
                            </w:r>
                          </w:p>
                          <w:p w14:paraId="6B900104"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df_numerical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df_churn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select_dtypes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include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"float"</w:t>
                            </w:r>
                            <w:r>
                              <w:rPr>
                                <w:rFonts w:ascii="Courier New" w:hAnsi="Courier New" w:cs="Courier New"/>
                                <w:b/>
                                <w:bCs/>
                                <w:color w:val="000080"/>
                                <w:sz w:val="20"/>
                                <w:szCs w:val="20"/>
                                <w:highlight w:val="white"/>
                              </w:rPr>
                              <w:t>)</w:t>
                            </w:r>
                          </w:p>
                          <w:p w14:paraId="0E83E1C1"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p>
                          <w:p w14:paraId="747860C8"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
                          <w:p w14:paraId="4925D749"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p>
                          <w:p w14:paraId="4BC0E476"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&lt;</w:t>
                            </w:r>
                            <w:r>
                              <w:rPr>
                                <w:rFonts w:ascii="Courier New" w:hAnsi="Courier New" w:cs="Courier New"/>
                                <w:b/>
                                <w:bCs/>
                                <w:color w:val="0000FF"/>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'pandas.core.frame.DataFrame'</w:t>
                            </w:r>
                            <w:r>
                              <w:rPr>
                                <w:rFonts w:ascii="Courier New" w:hAnsi="Courier New" w:cs="Courier New"/>
                                <w:b/>
                                <w:bCs/>
                                <w:color w:val="000080"/>
                                <w:sz w:val="20"/>
                                <w:szCs w:val="20"/>
                                <w:highlight w:val="white"/>
                              </w:rPr>
                              <w:t>&gt;</w:t>
                            </w:r>
                          </w:p>
                          <w:p w14:paraId="42094DA5"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Int64Index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entries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to </w:t>
                            </w:r>
                            <w:r>
                              <w:rPr>
                                <w:rFonts w:ascii="Courier New" w:hAnsi="Courier New" w:cs="Courier New"/>
                                <w:color w:val="FF0000"/>
                                <w:sz w:val="20"/>
                                <w:szCs w:val="20"/>
                                <w:highlight w:val="white"/>
                              </w:rPr>
                              <w:t>9979</w:t>
                            </w:r>
                          </w:p>
                          <w:p w14:paraId="79F4976B"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Data columns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total </w:t>
                            </w:r>
                            <w:r>
                              <w:rPr>
                                <w:rFonts w:ascii="Courier New" w:hAnsi="Courier New" w:cs="Courier New"/>
                                <w:color w:val="FF0000"/>
                                <w:sz w:val="20"/>
                                <w:szCs w:val="20"/>
                                <w:highlight w:val="white"/>
                              </w:rPr>
                              <w:t>5</w:t>
                            </w:r>
                            <w:r>
                              <w:rPr>
                                <w:rFonts w:ascii="Courier New" w:hAnsi="Courier New" w:cs="Courier New"/>
                                <w:color w:val="000000"/>
                                <w:sz w:val="20"/>
                                <w:szCs w:val="20"/>
                                <w:highlight w:val="white"/>
                              </w:rPr>
                              <w:t xml:space="preserve"> columns</w:t>
                            </w:r>
                            <w:r>
                              <w:rPr>
                                <w:rFonts w:ascii="Courier New" w:hAnsi="Courier New" w:cs="Courier New"/>
                                <w:b/>
                                <w:bCs/>
                                <w:color w:val="000080"/>
                                <w:sz w:val="20"/>
                                <w:szCs w:val="20"/>
                                <w:highlight w:val="white"/>
                              </w:rPr>
                              <w:t>):</w:t>
                            </w:r>
                          </w:p>
                          <w:p w14:paraId="3761D3F7"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Column              Non-Null Count  Dtype  </w:t>
                            </w:r>
                          </w:p>
                          <w:p w14:paraId="3F0D7A61"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31CB84E"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Income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7FD72C5F"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Outage_sec_perweek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7CCE46E0"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Tenure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1081F4CA"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MonthlyCharge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6498B522"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Bandwidth_GB_Year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5169CBB1"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dtypes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62B8262E"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memory usage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124.2</w:t>
                            </w:r>
                            <w:r>
                              <w:rPr>
                                <w:rFonts w:ascii="Courier New" w:hAnsi="Courier New" w:cs="Courier New"/>
                                <w:color w:val="000000"/>
                                <w:sz w:val="20"/>
                                <w:szCs w:val="20"/>
                                <w:highlight w:val="white"/>
                              </w:rPr>
                              <w:t xml:space="preserve"> KB</w:t>
                            </w:r>
                          </w:p>
                          <w:p w14:paraId="4D9DAD98"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p>
                          <w:p w14:paraId="41C0E3DA" w14:textId="64AF0B2C" w:rsidR="00D42B4C" w:rsidRDefault="00A21646" w:rsidP="00A21646">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2650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2C173B" id="Rectangle 4" o:spid="_x0000_s1031" style="width:361.1pt;height:229.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" fillcolor="#f2f2f2 [3052]" strokecolor="#6e6e6e [1604]" strokeweight="1pt">
                <v:textbox>
                  <w:txbxContent>
                    <w:p w14:paraId="45EB3654"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filter numerical float variables</w:t>
                      </w:r>
                    </w:p>
                    <w:p w14:paraId="6B900104"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df_numerical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df_churn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select_dtypes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include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"float"</w:t>
                      </w:r>
                      <w:r>
                        <w:rPr>
                          <w:rFonts w:ascii="Courier New" w:hAnsi="Courier New" w:cs="Courier New"/>
                          <w:b/>
                          <w:bCs/>
                          <w:color w:val="000080"/>
                          <w:sz w:val="20"/>
                          <w:szCs w:val="20"/>
                          <w:highlight w:val="white"/>
                        </w:rPr>
                        <w:t>)</w:t>
                      </w:r>
                    </w:p>
                    <w:p w14:paraId="0E83E1C1"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proofErr w:type="spellEnd"/>
                      <w:r>
                        <w:rPr>
                          <w:rFonts w:ascii="Courier New" w:hAnsi="Courier New" w:cs="Courier New"/>
                          <w:b/>
                          <w:bCs/>
                          <w:color w:val="000080"/>
                          <w:sz w:val="20"/>
                          <w:szCs w:val="20"/>
                          <w:highlight w:val="white"/>
                        </w:rPr>
                        <w:t>()</w:t>
                      </w:r>
                    </w:p>
                    <w:p w14:paraId="747860C8"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roofErr w:type="spellEnd"/>
                    </w:p>
                    <w:p w14:paraId="4925D749"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p>
                    <w:p w14:paraId="4BC0E476"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&lt;</w:t>
                      </w:r>
                      <w:r>
                        <w:rPr>
                          <w:rFonts w:ascii="Courier New" w:hAnsi="Courier New" w:cs="Courier New"/>
                          <w:b/>
                          <w:bCs/>
                          <w:color w:val="0000FF"/>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pandas.core.frame.DataFrame</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&gt;</w:t>
                      </w:r>
                    </w:p>
                    <w:p w14:paraId="42094DA5"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Int64Index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entries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to </w:t>
                      </w:r>
                      <w:r>
                        <w:rPr>
                          <w:rFonts w:ascii="Courier New" w:hAnsi="Courier New" w:cs="Courier New"/>
                          <w:color w:val="FF0000"/>
                          <w:sz w:val="20"/>
                          <w:szCs w:val="20"/>
                          <w:highlight w:val="white"/>
                        </w:rPr>
                        <w:t>9979</w:t>
                      </w:r>
                    </w:p>
                    <w:p w14:paraId="79F4976B"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Data columns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total </w:t>
                      </w:r>
                      <w:r>
                        <w:rPr>
                          <w:rFonts w:ascii="Courier New" w:hAnsi="Courier New" w:cs="Courier New"/>
                          <w:color w:val="FF0000"/>
                          <w:sz w:val="20"/>
                          <w:szCs w:val="20"/>
                          <w:highlight w:val="white"/>
                        </w:rPr>
                        <w:t>5</w:t>
                      </w:r>
                      <w:r>
                        <w:rPr>
                          <w:rFonts w:ascii="Courier New" w:hAnsi="Courier New" w:cs="Courier New"/>
                          <w:color w:val="000000"/>
                          <w:sz w:val="20"/>
                          <w:szCs w:val="20"/>
                          <w:highlight w:val="white"/>
                        </w:rPr>
                        <w:t xml:space="preserve"> columns</w:t>
                      </w:r>
                      <w:r>
                        <w:rPr>
                          <w:rFonts w:ascii="Courier New" w:hAnsi="Courier New" w:cs="Courier New"/>
                          <w:b/>
                          <w:bCs/>
                          <w:color w:val="000080"/>
                          <w:sz w:val="20"/>
                          <w:szCs w:val="20"/>
                          <w:highlight w:val="white"/>
                        </w:rPr>
                        <w:t>):</w:t>
                      </w:r>
                    </w:p>
                    <w:p w14:paraId="3761D3F7"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Column              Non-Null Count  </w:t>
                      </w:r>
                      <w:proofErr w:type="spellStart"/>
                      <w:r>
                        <w:rPr>
                          <w:rFonts w:ascii="Courier New" w:hAnsi="Courier New" w:cs="Courier New"/>
                          <w:color w:val="008000"/>
                          <w:sz w:val="20"/>
                          <w:szCs w:val="20"/>
                          <w:highlight w:val="white"/>
                        </w:rPr>
                        <w:t>Dtype</w:t>
                      </w:r>
                      <w:proofErr w:type="spellEnd"/>
                      <w:r>
                        <w:rPr>
                          <w:rFonts w:ascii="Courier New" w:hAnsi="Courier New" w:cs="Courier New"/>
                          <w:color w:val="008000"/>
                          <w:sz w:val="20"/>
                          <w:szCs w:val="20"/>
                          <w:highlight w:val="white"/>
                        </w:rPr>
                        <w:t xml:space="preserve">  </w:t>
                      </w:r>
                    </w:p>
                    <w:p w14:paraId="3F0D7A61"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31CB84E"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Income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null   </w:t>
                      </w:r>
                      <w:proofErr w:type="spellStart"/>
                      <w:r>
                        <w:rPr>
                          <w:rFonts w:ascii="Courier New" w:hAnsi="Courier New" w:cs="Courier New"/>
                          <w:color w:val="000000"/>
                          <w:sz w:val="20"/>
                          <w:szCs w:val="20"/>
                          <w:highlight w:val="white"/>
                        </w:rPr>
                        <w:t>float64</w:t>
                      </w:r>
                      <w:proofErr w:type="spellEnd"/>
                    </w:p>
                    <w:p w14:paraId="7FD72C5F"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Outage_sec_perweek</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null   </w:t>
                      </w:r>
                      <w:proofErr w:type="spellStart"/>
                      <w:r>
                        <w:rPr>
                          <w:rFonts w:ascii="Courier New" w:hAnsi="Courier New" w:cs="Courier New"/>
                          <w:color w:val="000000"/>
                          <w:sz w:val="20"/>
                          <w:szCs w:val="20"/>
                          <w:highlight w:val="white"/>
                        </w:rPr>
                        <w:t>float64</w:t>
                      </w:r>
                      <w:proofErr w:type="spellEnd"/>
                    </w:p>
                    <w:p w14:paraId="7CCE46E0"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Tenure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null   </w:t>
                      </w:r>
                      <w:proofErr w:type="spellStart"/>
                      <w:r>
                        <w:rPr>
                          <w:rFonts w:ascii="Courier New" w:hAnsi="Courier New" w:cs="Courier New"/>
                          <w:color w:val="000000"/>
                          <w:sz w:val="20"/>
                          <w:szCs w:val="20"/>
                          <w:highlight w:val="white"/>
                        </w:rPr>
                        <w:t>float64</w:t>
                      </w:r>
                      <w:proofErr w:type="spellEnd"/>
                    </w:p>
                    <w:p w14:paraId="1081F4CA"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MonthlyCharge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null   </w:t>
                      </w:r>
                      <w:proofErr w:type="spellStart"/>
                      <w:r>
                        <w:rPr>
                          <w:rFonts w:ascii="Courier New" w:hAnsi="Courier New" w:cs="Courier New"/>
                          <w:color w:val="000000"/>
                          <w:sz w:val="20"/>
                          <w:szCs w:val="20"/>
                          <w:highlight w:val="white"/>
                        </w:rPr>
                        <w:t>float64</w:t>
                      </w:r>
                      <w:proofErr w:type="spellEnd"/>
                    </w:p>
                    <w:p w14:paraId="6498B522"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Bandwidth_GB_Year</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null   </w:t>
                      </w:r>
                      <w:proofErr w:type="spellStart"/>
                      <w:r>
                        <w:rPr>
                          <w:rFonts w:ascii="Courier New" w:hAnsi="Courier New" w:cs="Courier New"/>
                          <w:color w:val="000000"/>
                          <w:sz w:val="20"/>
                          <w:szCs w:val="20"/>
                          <w:highlight w:val="white"/>
                        </w:rPr>
                        <w:t>float64</w:t>
                      </w:r>
                      <w:proofErr w:type="spellEnd"/>
                    </w:p>
                    <w:p w14:paraId="5169CBB1"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dtypes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float64</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62B8262E"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memory usage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124.2</w:t>
                      </w:r>
                      <w:r>
                        <w:rPr>
                          <w:rFonts w:ascii="Courier New" w:hAnsi="Courier New" w:cs="Courier New"/>
                          <w:color w:val="000000"/>
                          <w:sz w:val="20"/>
                          <w:szCs w:val="20"/>
                          <w:highlight w:val="white"/>
                        </w:rPr>
                        <w:t xml:space="preserve"> KB</w:t>
                      </w:r>
                    </w:p>
                    <w:p w14:paraId="4D9DAD98"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p>
                    <w:p w14:paraId="41C0E3DA" w14:textId="64AF0B2C" w:rsidR="00D42B4C" w:rsidRDefault="00A21646" w:rsidP="00A21646">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2650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txbxContent>
                </v:textbox>
                <w10:anchorlock/>
              </v:rect>
            </w:pict>
          </mc:Fallback>
        </mc:AlternateContent>
      </w:r>
    </w:p>
    <w:p w14:paraId="10AE0E9F" w14:textId="323B264F" w:rsidR="002E1CC8" w:rsidRDefault="002E1CC8" w:rsidP="00D42B4C">
      <w:pPr>
        <w:pStyle w:val="Normal-includewithnext"/>
      </w:pPr>
      <w:r>
        <w:t xml:space="preserve">Step 5. </w:t>
      </w:r>
      <w:r w:rsidR="003702D2">
        <w:t>Rename columns to facilitate output</w:t>
      </w:r>
    </w:p>
    <w:p w14:paraId="1C65A612" w14:textId="37923E6C" w:rsidR="002E1CC8" w:rsidRDefault="00D42B4C" w:rsidP="00FA69AA">
      <w:pPr>
        <w:ind w:left="720" w:firstLine="0"/>
      </w:pPr>
      <w:r>
        <w:rPr>
          <w:noProof/>
        </w:rPr>
        <mc:AlternateContent>
          <mc:Choice Requires="wps">
            <w:drawing>
              <wp:inline distT="0" distB="0" distL="0" distR="0" wp14:anchorId="00719699" wp14:editId="14A12021">
                <wp:extent cx="4585970" cy="3720905"/>
                <wp:effectExtent l="0" t="0" r="24130" b="13335"/>
                <wp:docPr id="10" name="Rectangle 10"/>
                <wp:cNvGraphicFramePr/>
                <a:graphic xmlns:a="http://schemas.openxmlformats.org/drawingml/2006/main">
                  <a:graphicData uri="http://schemas.microsoft.com/office/word/2010/wordprocessingShape">
                    <wps:wsp>
                      <wps:cNvSpPr/>
                      <wps:spPr>
                        <a:xfrm>
                          <a:off x="0" y="0"/>
                          <a:ext cx="4585970" cy="372090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255462"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rename columns to facilitate output</w:t>
                            </w:r>
                          </w:p>
                          <w:p w14:paraId="79233F1D"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columns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394421"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'Income'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7F784ED"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'Outage_sec_perweek'</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'OUT'</w:t>
                            </w:r>
                            <w:r>
                              <w:rPr>
                                <w:rFonts w:ascii="Courier New" w:hAnsi="Courier New" w:cs="Courier New"/>
                                <w:b/>
                                <w:bCs/>
                                <w:color w:val="000080"/>
                                <w:sz w:val="20"/>
                                <w:szCs w:val="20"/>
                                <w:highlight w:val="white"/>
                              </w:rPr>
                              <w:t>,</w:t>
                            </w:r>
                          </w:p>
                          <w:p w14:paraId="5DB330E4"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'Tenure'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w:t>
                            </w:r>
                            <w:r>
                              <w:rPr>
                                <w:rFonts w:ascii="Courier New" w:hAnsi="Courier New" w:cs="Courier New"/>
                                <w:b/>
                                <w:bCs/>
                                <w:color w:val="000080"/>
                                <w:sz w:val="20"/>
                                <w:szCs w:val="20"/>
                                <w:highlight w:val="white"/>
                              </w:rPr>
                              <w:t>,</w:t>
                            </w:r>
                          </w:p>
                          <w:p w14:paraId="3E678EE4"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'MonthlyCharge'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'MCH'</w:t>
                            </w:r>
                            <w:r>
                              <w:rPr>
                                <w:rFonts w:ascii="Courier New" w:hAnsi="Courier New" w:cs="Courier New"/>
                                <w:b/>
                                <w:bCs/>
                                <w:color w:val="000080"/>
                                <w:sz w:val="20"/>
                                <w:szCs w:val="20"/>
                                <w:highlight w:val="white"/>
                              </w:rPr>
                              <w:t>,</w:t>
                            </w:r>
                          </w:p>
                          <w:p w14:paraId="25E1A888"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'Bandwidth_GB_Year'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'BAN'</w:t>
                            </w:r>
                          </w:p>
                          <w:p w14:paraId="5D0B2BDE"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inplace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True</w:t>
                            </w:r>
                            <w:r>
                              <w:rPr>
                                <w:rFonts w:ascii="Courier New" w:hAnsi="Courier New" w:cs="Courier New"/>
                                <w:b/>
                                <w:bCs/>
                                <w:color w:val="000080"/>
                                <w:sz w:val="20"/>
                                <w:szCs w:val="20"/>
                                <w:highlight w:val="white"/>
                              </w:rPr>
                              <w:t>)</w:t>
                            </w:r>
                          </w:p>
                          <w:p w14:paraId="109EC1E9"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p>
                          <w:p w14:paraId="3581CE74"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
                          <w:p w14:paraId="4FDA0491"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p>
                          <w:p w14:paraId="79EE1300"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&lt;</w:t>
                            </w:r>
                            <w:r>
                              <w:rPr>
                                <w:rFonts w:ascii="Courier New" w:hAnsi="Courier New" w:cs="Courier New"/>
                                <w:b/>
                                <w:bCs/>
                                <w:color w:val="0000FF"/>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'pandas.core.frame.DataFrame'</w:t>
                            </w:r>
                            <w:r>
                              <w:rPr>
                                <w:rFonts w:ascii="Courier New" w:hAnsi="Courier New" w:cs="Courier New"/>
                                <w:b/>
                                <w:bCs/>
                                <w:color w:val="000080"/>
                                <w:sz w:val="20"/>
                                <w:szCs w:val="20"/>
                                <w:highlight w:val="white"/>
                              </w:rPr>
                              <w:t>&gt;</w:t>
                            </w:r>
                          </w:p>
                          <w:p w14:paraId="3D5BEF85"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Int64Index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entries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to </w:t>
                            </w:r>
                            <w:r>
                              <w:rPr>
                                <w:rFonts w:ascii="Courier New" w:hAnsi="Courier New" w:cs="Courier New"/>
                                <w:color w:val="FF0000"/>
                                <w:sz w:val="20"/>
                                <w:szCs w:val="20"/>
                                <w:highlight w:val="white"/>
                              </w:rPr>
                              <w:t>9979</w:t>
                            </w:r>
                          </w:p>
                          <w:p w14:paraId="0B00995C"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Data columns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total </w:t>
                            </w:r>
                            <w:r>
                              <w:rPr>
                                <w:rFonts w:ascii="Courier New" w:hAnsi="Courier New" w:cs="Courier New"/>
                                <w:color w:val="FF0000"/>
                                <w:sz w:val="20"/>
                                <w:szCs w:val="20"/>
                                <w:highlight w:val="white"/>
                              </w:rPr>
                              <w:t>5</w:t>
                            </w:r>
                            <w:r>
                              <w:rPr>
                                <w:rFonts w:ascii="Courier New" w:hAnsi="Courier New" w:cs="Courier New"/>
                                <w:color w:val="000000"/>
                                <w:sz w:val="20"/>
                                <w:szCs w:val="20"/>
                                <w:highlight w:val="white"/>
                              </w:rPr>
                              <w:t xml:space="preserve"> columns</w:t>
                            </w:r>
                            <w:r>
                              <w:rPr>
                                <w:rFonts w:ascii="Courier New" w:hAnsi="Courier New" w:cs="Courier New"/>
                                <w:b/>
                                <w:bCs/>
                                <w:color w:val="000080"/>
                                <w:sz w:val="20"/>
                                <w:szCs w:val="20"/>
                                <w:highlight w:val="white"/>
                              </w:rPr>
                              <w:t>):</w:t>
                            </w:r>
                          </w:p>
                          <w:p w14:paraId="3108224F"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Column  Non-Null Count  Dtype  </w:t>
                            </w:r>
                          </w:p>
                          <w:p w14:paraId="2018F9E8"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937FE83"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INC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742BE17F"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OUT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5276B35B"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TEN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2ECB8B64"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MCH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51AF534B"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BAN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4E1B4787"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dtypes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0793D35F"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memory usage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124.2</w:t>
                            </w:r>
                            <w:r>
                              <w:rPr>
                                <w:rFonts w:ascii="Courier New" w:hAnsi="Courier New" w:cs="Courier New"/>
                                <w:color w:val="000000"/>
                                <w:sz w:val="20"/>
                                <w:szCs w:val="20"/>
                                <w:highlight w:val="white"/>
                              </w:rPr>
                              <w:t xml:space="preserve"> KB</w:t>
                            </w:r>
                          </w:p>
                          <w:p w14:paraId="4D20A85F"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p>
                          <w:p w14:paraId="0BF68887" w14:textId="2A4C844E" w:rsidR="00D42B4C" w:rsidRDefault="003702D2" w:rsidP="003702D2">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2650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719699" id="Rectangle 10" o:spid="_x0000_s1032" style="width:361.1pt;height:2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" fillcolor="#f2f2f2 [3052]" strokecolor="#6e6e6e [1604]" strokeweight="1pt">
                <v:textbox>
                  <w:txbxContent>
                    <w:p w14:paraId="7E255462"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rename columns to facilitate output</w:t>
                      </w:r>
                    </w:p>
                    <w:p w14:paraId="79233F1D"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columns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394421"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Income'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'INC</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7F784ED"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'Outage_sec_</w:t>
                      </w:r>
                      <w:proofErr w:type="spellStart"/>
                      <w:r>
                        <w:rPr>
                          <w:rFonts w:ascii="Courier New" w:hAnsi="Courier New" w:cs="Courier New"/>
                          <w:color w:val="808080"/>
                          <w:sz w:val="20"/>
                          <w:szCs w:val="20"/>
                          <w:highlight w:val="white"/>
                        </w:rPr>
                        <w:t>perweek</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'OUT'</w:t>
                      </w:r>
                      <w:r>
                        <w:rPr>
                          <w:rFonts w:ascii="Courier New" w:hAnsi="Courier New" w:cs="Courier New"/>
                          <w:b/>
                          <w:bCs/>
                          <w:color w:val="000080"/>
                          <w:sz w:val="20"/>
                          <w:szCs w:val="20"/>
                          <w:highlight w:val="white"/>
                        </w:rPr>
                        <w:t>,</w:t>
                      </w:r>
                    </w:p>
                    <w:p w14:paraId="5DB330E4"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Tenure'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E678EE4"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MonthlyCharge</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MCH</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25E1A888"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Bandwidth_GB_Year'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'BAN</w:t>
                      </w:r>
                      <w:proofErr w:type="spellEnd"/>
                      <w:r>
                        <w:rPr>
                          <w:rFonts w:ascii="Courier New" w:hAnsi="Courier New" w:cs="Courier New"/>
                          <w:color w:val="808080"/>
                          <w:sz w:val="20"/>
                          <w:szCs w:val="20"/>
                          <w:highlight w:val="white"/>
                        </w:rPr>
                        <w:t>'</w:t>
                      </w:r>
                    </w:p>
                    <w:p w14:paraId="5D0B2BDE"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inplace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True</w:t>
                      </w:r>
                      <w:r>
                        <w:rPr>
                          <w:rFonts w:ascii="Courier New" w:hAnsi="Courier New" w:cs="Courier New"/>
                          <w:b/>
                          <w:bCs/>
                          <w:color w:val="000080"/>
                          <w:sz w:val="20"/>
                          <w:szCs w:val="20"/>
                          <w:highlight w:val="white"/>
                        </w:rPr>
                        <w:t>)</w:t>
                      </w:r>
                    </w:p>
                    <w:p w14:paraId="109EC1E9"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proofErr w:type="spellEnd"/>
                      <w:r>
                        <w:rPr>
                          <w:rFonts w:ascii="Courier New" w:hAnsi="Courier New" w:cs="Courier New"/>
                          <w:b/>
                          <w:bCs/>
                          <w:color w:val="000080"/>
                          <w:sz w:val="20"/>
                          <w:szCs w:val="20"/>
                          <w:highlight w:val="white"/>
                        </w:rPr>
                        <w:t>()</w:t>
                      </w:r>
                    </w:p>
                    <w:p w14:paraId="3581CE74"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roofErr w:type="spellEnd"/>
                    </w:p>
                    <w:p w14:paraId="4FDA0491"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p>
                    <w:p w14:paraId="79EE1300"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&lt;</w:t>
                      </w:r>
                      <w:r>
                        <w:rPr>
                          <w:rFonts w:ascii="Courier New" w:hAnsi="Courier New" w:cs="Courier New"/>
                          <w:b/>
                          <w:bCs/>
                          <w:color w:val="0000FF"/>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pandas.core.frame.DataFrame</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&gt;</w:t>
                      </w:r>
                    </w:p>
                    <w:p w14:paraId="3D5BEF85"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Int64Index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entries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to </w:t>
                      </w:r>
                      <w:r>
                        <w:rPr>
                          <w:rFonts w:ascii="Courier New" w:hAnsi="Courier New" w:cs="Courier New"/>
                          <w:color w:val="FF0000"/>
                          <w:sz w:val="20"/>
                          <w:szCs w:val="20"/>
                          <w:highlight w:val="white"/>
                        </w:rPr>
                        <w:t>9979</w:t>
                      </w:r>
                    </w:p>
                    <w:p w14:paraId="0B00995C"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Data columns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total </w:t>
                      </w:r>
                      <w:r>
                        <w:rPr>
                          <w:rFonts w:ascii="Courier New" w:hAnsi="Courier New" w:cs="Courier New"/>
                          <w:color w:val="FF0000"/>
                          <w:sz w:val="20"/>
                          <w:szCs w:val="20"/>
                          <w:highlight w:val="white"/>
                        </w:rPr>
                        <w:t>5</w:t>
                      </w:r>
                      <w:r>
                        <w:rPr>
                          <w:rFonts w:ascii="Courier New" w:hAnsi="Courier New" w:cs="Courier New"/>
                          <w:color w:val="000000"/>
                          <w:sz w:val="20"/>
                          <w:szCs w:val="20"/>
                          <w:highlight w:val="white"/>
                        </w:rPr>
                        <w:t xml:space="preserve"> columns</w:t>
                      </w:r>
                      <w:r>
                        <w:rPr>
                          <w:rFonts w:ascii="Courier New" w:hAnsi="Courier New" w:cs="Courier New"/>
                          <w:b/>
                          <w:bCs/>
                          <w:color w:val="000080"/>
                          <w:sz w:val="20"/>
                          <w:szCs w:val="20"/>
                          <w:highlight w:val="white"/>
                        </w:rPr>
                        <w:t>):</w:t>
                      </w:r>
                    </w:p>
                    <w:p w14:paraId="3108224F"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Column  Non-Null Count  </w:t>
                      </w:r>
                      <w:proofErr w:type="spellStart"/>
                      <w:r>
                        <w:rPr>
                          <w:rFonts w:ascii="Courier New" w:hAnsi="Courier New" w:cs="Courier New"/>
                          <w:color w:val="008000"/>
                          <w:sz w:val="20"/>
                          <w:szCs w:val="20"/>
                          <w:highlight w:val="white"/>
                        </w:rPr>
                        <w:t>Dtype</w:t>
                      </w:r>
                      <w:proofErr w:type="spellEnd"/>
                      <w:r>
                        <w:rPr>
                          <w:rFonts w:ascii="Courier New" w:hAnsi="Courier New" w:cs="Courier New"/>
                          <w:color w:val="008000"/>
                          <w:sz w:val="20"/>
                          <w:szCs w:val="20"/>
                          <w:highlight w:val="white"/>
                        </w:rPr>
                        <w:t xml:space="preserve">  </w:t>
                      </w:r>
                    </w:p>
                    <w:p w14:paraId="2018F9E8"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937FE83"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INC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null   </w:t>
                      </w:r>
                      <w:proofErr w:type="spellStart"/>
                      <w:r>
                        <w:rPr>
                          <w:rFonts w:ascii="Courier New" w:hAnsi="Courier New" w:cs="Courier New"/>
                          <w:color w:val="000000"/>
                          <w:sz w:val="20"/>
                          <w:szCs w:val="20"/>
                          <w:highlight w:val="white"/>
                        </w:rPr>
                        <w:t>float64</w:t>
                      </w:r>
                      <w:proofErr w:type="spellEnd"/>
                    </w:p>
                    <w:p w14:paraId="742BE17F"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OUT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null   </w:t>
                      </w:r>
                      <w:proofErr w:type="spellStart"/>
                      <w:r>
                        <w:rPr>
                          <w:rFonts w:ascii="Courier New" w:hAnsi="Courier New" w:cs="Courier New"/>
                          <w:color w:val="000000"/>
                          <w:sz w:val="20"/>
                          <w:szCs w:val="20"/>
                          <w:highlight w:val="white"/>
                        </w:rPr>
                        <w:t>float64</w:t>
                      </w:r>
                      <w:proofErr w:type="spellEnd"/>
                    </w:p>
                    <w:p w14:paraId="5276B35B"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TEN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null   </w:t>
                      </w:r>
                      <w:proofErr w:type="spellStart"/>
                      <w:r>
                        <w:rPr>
                          <w:rFonts w:ascii="Courier New" w:hAnsi="Courier New" w:cs="Courier New"/>
                          <w:color w:val="000000"/>
                          <w:sz w:val="20"/>
                          <w:szCs w:val="20"/>
                          <w:highlight w:val="white"/>
                        </w:rPr>
                        <w:t>float64</w:t>
                      </w:r>
                      <w:proofErr w:type="spellEnd"/>
                    </w:p>
                    <w:p w14:paraId="2ECB8B64"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MCH</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null   </w:t>
                      </w:r>
                      <w:proofErr w:type="spellStart"/>
                      <w:r>
                        <w:rPr>
                          <w:rFonts w:ascii="Courier New" w:hAnsi="Courier New" w:cs="Courier New"/>
                          <w:color w:val="000000"/>
                          <w:sz w:val="20"/>
                          <w:szCs w:val="20"/>
                          <w:highlight w:val="white"/>
                        </w:rPr>
                        <w:t>float64</w:t>
                      </w:r>
                      <w:proofErr w:type="spellEnd"/>
                    </w:p>
                    <w:p w14:paraId="51AF534B"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BAN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null   </w:t>
                      </w:r>
                      <w:proofErr w:type="spellStart"/>
                      <w:r>
                        <w:rPr>
                          <w:rFonts w:ascii="Courier New" w:hAnsi="Courier New" w:cs="Courier New"/>
                          <w:color w:val="000000"/>
                          <w:sz w:val="20"/>
                          <w:szCs w:val="20"/>
                          <w:highlight w:val="white"/>
                        </w:rPr>
                        <w:t>float64</w:t>
                      </w:r>
                      <w:proofErr w:type="spellEnd"/>
                    </w:p>
                    <w:p w14:paraId="4E1B4787"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dtypes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float64</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0793D35F"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memory usage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124.2</w:t>
                      </w:r>
                      <w:r>
                        <w:rPr>
                          <w:rFonts w:ascii="Courier New" w:hAnsi="Courier New" w:cs="Courier New"/>
                          <w:color w:val="000000"/>
                          <w:sz w:val="20"/>
                          <w:szCs w:val="20"/>
                          <w:highlight w:val="white"/>
                        </w:rPr>
                        <w:t xml:space="preserve"> KB</w:t>
                      </w:r>
                    </w:p>
                    <w:p w14:paraId="4D20A85F"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p>
                    <w:p w14:paraId="0BF68887" w14:textId="2A4C844E" w:rsidR="00D42B4C" w:rsidRDefault="003702D2" w:rsidP="003702D2">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2650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txbxContent>
                </v:textbox>
                <w10:anchorlock/>
              </v:rect>
            </w:pict>
          </mc:Fallback>
        </mc:AlternateContent>
      </w:r>
    </w:p>
    <w:p w14:paraId="498605F0" w14:textId="5BF31741" w:rsidR="002E1CC8" w:rsidRDefault="00B10254" w:rsidP="00B10254">
      <w:pPr>
        <w:pStyle w:val="Normal-includewithnext"/>
      </w:pPr>
      <w:r>
        <w:lastRenderedPageBreak/>
        <w:t>Step 6. Describe numerical data</w:t>
      </w:r>
    </w:p>
    <w:p w14:paraId="2B180B52" w14:textId="35A95A97" w:rsidR="00B10254" w:rsidRDefault="00B10254" w:rsidP="00FA69AA">
      <w:pPr>
        <w:ind w:left="720" w:firstLine="0"/>
      </w:pPr>
      <w:r>
        <w:rPr>
          <w:noProof/>
        </w:rPr>
        <mc:AlternateContent>
          <mc:Choice Requires="wps">
            <w:drawing>
              <wp:inline distT="0" distB="0" distL="0" distR="0" wp14:anchorId="08AFFBAC" wp14:editId="0C2CF915">
                <wp:extent cx="5057335" cy="2525151"/>
                <wp:effectExtent l="0" t="0" r="10160" b="27940"/>
                <wp:docPr id="11" name="Rectangle 11"/>
                <wp:cNvGraphicFramePr/>
                <a:graphic xmlns:a="http://schemas.openxmlformats.org/drawingml/2006/main">
                  <a:graphicData uri="http://schemas.microsoft.com/office/word/2010/wordprocessingShape">
                    <wps:wsp>
                      <wps:cNvSpPr/>
                      <wps:spPr>
                        <a:xfrm>
                          <a:off x="0" y="0"/>
                          <a:ext cx="5057335" cy="2525151"/>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F245C7" w14:textId="77777777" w:rsidR="00B10254" w:rsidRDefault="00B10254" w:rsidP="00B10254">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describe numerical data </w:t>
                            </w:r>
                          </w:p>
                          <w:p w14:paraId="456B9545" w14:textId="77777777" w:rsidR="00B10254" w:rsidRDefault="00B10254" w:rsidP="00B10254">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describe</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round</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p>
                          <w:p w14:paraId="4B4A57D3" w14:textId="77777777" w:rsidR="00B10254" w:rsidRDefault="00B10254" w:rsidP="00B10254">
                            <w:pPr>
                              <w:autoSpaceDE w:val="0"/>
                              <w:autoSpaceDN w:val="0"/>
                              <w:adjustRightInd w:val="0"/>
                              <w:spacing w:line="240" w:lineRule="auto"/>
                              <w:ind w:firstLine="0"/>
                              <w:rPr>
                                <w:rFonts w:ascii="Courier New" w:hAnsi="Courier New" w:cs="Courier New"/>
                                <w:color w:val="000000"/>
                                <w:sz w:val="20"/>
                                <w:szCs w:val="20"/>
                                <w:highlight w:val="white"/>
                              </w:rPr>
                            </w:pPr>
                          </w:p>
                          <w:p w14:paraId="7E1818BC" w14:textId="77777777" w:rsidR="00B10254" w:rsidRDefault="00B10254" w:rsidP="00B10254">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D79D164" w14:textId="77777777" w:rsidR="00B10254" w:rsidRDefault="00B10254" w:rsidP="00B10254">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562D526" w14:textId="77777777" w:rsidR="00B10254" w:rsidRDefault="00B10254" w:rsidP="00B10254">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MCH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BAN   </w:t>
                            </w:r>
                            <w:r>
                              <w:rPr>
                                <w:rFonts w:ascii="Courier New" w:hAnsi="Courier New" w:cs="Courier New"/>
                                <w:b/>
                                <w:bCs/>
                                <w:color w:val="000080"/>
                                <w:sz w:val="20"/>
                                <w:szCs w:val="20"/>
                                <w:highlight w:val="white"/>
                              </w:rPr>
                              <w:t>|</w:t>
                            </w:r>
                          </w:p>
                          <w:p w14:paraId="7B97FB54" w14:textId="77777777" w:rsidR="00B10254" w:rsidRDefault="00B10254" w:rsidP="00B10254">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091AE45" w14:textId="77777777" w:rsidR="00B10254" w:rsidRDefault="00B10254" w:rsidP="00B10254">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D73E25" w14:textId="77777777" w:rsidR="00B10254" w:rsidRDefault="00B10254" w:rsidP="00B10254">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40085.76</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13.15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199.30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1785.01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77EA4F" w14:textId="77777777" w:rsidR="00B10254" w:rsidRDefault="00B10254" w:rsidP="00B10254">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28623.99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2.97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15.58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41.27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1375.37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649C82" w14:textId="77777777" w:rsidR="00B10254" w:rsidRDefault="00B10254" w:rsidP="00B10254">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min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348.67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0.23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92.46</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248.18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D50FD4" w14:textId="77777777" w:rsidR="00B10254" w:rsidRDefault="00B10254" w:rsidP="00B10254">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19234.99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8.02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4.07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167.48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981.30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CD015E" w14:textId="77777777" w:rsidR="00B10254" w:rsidRDefault="00B10254" w:rsidP="00B10254">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33609.94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9.96</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7.87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200.12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1357.83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BA6CAF" w14:textId="77777777" w:rsidR="00B10254" w:rsidRDefault="00B10254" w:rsidP="00B10254">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54178.77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11.95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13.76</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232.64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1904.88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E840E1" w14:textId="77777777" w:rsidR="00B10254" w:rsidRDefault="00B10254" w:rsidP="00B10254">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max</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189938.40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21.21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71.65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290.16</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7096.49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332DFC" w14:textId="2A0DC045" w:rsidR="00B10254" w:rsidRDefault="00B10254" w:rsidP="00B10254">
                            <w:pPr>
                              <w:ind w:firstLine="0"/>
                            </w:pP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AFFBAC" id="Rectangle 11" o:spid="_x0000_s1033" style="width:398.2pt;height:19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" fillcolor="#f2f2f2 [3052]" strokecolor="#6e6e6e [1604]" strokeweight="1pt">
                <v:textbox>
                  <w:txbxContent>
                    <w:p w14:paraId="0CF245C7" w14:textId="77777777" w:rsidR="00B10254" w:rsidRDefault="00B10254" w:rsidP="00B10254">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describe numerical data </w:t>
                      </w:r>
                    </w:p>
                    <w:p w14:paraId="456B9545" w14:textId="77777777" w:rsidR="00B10254" w:rsidRDefault="00B10254" w:rsidP="00B10254">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describe</w:t>
                      </w:r>
                      <w:proofErr w:type="spellEnd"/>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round</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p>
                    <w:p w14:paraId="4B4A57D3" w14:textId="77777777" w:rsidR="00B10254" w:rsidRDefault="00B10254" w:rsidP="00B10254">
                      <w:pPr>
                        <w:autoSpaceDE w:val="0"/>
                        <w:autoSpaceDN w:val="0"/>
                        <w:adjustRightInd w:val="0"/>
                        <w:spacing w:line="240" w:lineRule="auto"/>
                        <w:ind w:firstLine="0"/>
                        <w:rPr>
                          <w:rFonts w:ascii="Courier New" w:hAnsi="Courier New" w:cs="Courier New"/>
                          <w:color w:val="000000"/>
                          <w:sz w:val="20"/>
                          <w:szCs w:val="20"/>
                          <w:highlight w:val="white"/>
                        </w:rPr>
                      </w:pPr>
                    </w:p>
                    <w:p w14:paraId="7E1818BC" w14:textId="77777777" w:rsidR="00B10254" w:rsidRDefault="00B10254" w:rsidP="00B10254">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D79D164" w14:textId="77777777" w:rsidR="00B10254" w:rsidRDefault="00B10254" w:rsidP="00B10254">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562D526" w14:textId="77777777" w:rsidR="00B10254" w:rsidRDefault="00B10254" w:rsidP="00B10254">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MCH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BAN   </w:t>
                      </w:r>
                      <w:r>
                        <w:rPr>
                          <w:rFonts w:ascii="Courier New" w:hAnsi="Courier New" w:cs="Courier New"/>
                          <w:b/>
                          <w:bCs/>
                          <w:color w:val="000080"/>
                          <w:sz w:val="20"/>
                          <w:szCs w:val="20"/>
                          <w:highlight w:val="white"/>
                        </w:rPr>
                        <w:t>|</w:t>
                      </w:r>
                    </w:p>
                    <w:p w14:paraId="7B97FB54" w14:textId="77777777" w:rsidR="00B10254" w:rsidRDefault="00B10254" w:rsidP="00B10254">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091AE45" w14:textId="77777777" w:rsidR="00B10254" w:rsidRDefault="00B10254" w:rsidP="00B10254">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D73E25" w14:textId="77777777" w:rsidR="00B10254" w:rsidRDefault="00B10254" w:rsidP="00B10254">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40085.76</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13.15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199.30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1785.01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77EA4F" w14:textId="77777777" w:rsidR="00B10254" w:rsidRDefault="00B10254" w:rsidP="00B10254">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28623.99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2.97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15.58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41.27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1375.37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649C82" w14:textId="77777777" w:rsidR="00B10254" w:rsidRDefault="00B10254" w:rsidP="00B10254">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min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348.67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0.23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92.46</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248.18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D50FD4" w14:textId="77777777" w:rsidR="00B10254" w:rsidRDefault="00B10254" w:rsidP="00B10254">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19234.99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8.02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4.07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167.48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981.30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CD015E" w14:textId="77777777" w:rsidR="00B10254" w:rsidRDefault="00B10254" w:rsidP="00B10254">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33609.94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9.96</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7.87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200.12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1357.83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BA6CAF" w14:textId="77777777" w:rsidR="00B10254" w:rsidRDefault="00B10254" w:rsidP="00B10254">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54178.77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11.95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13.76</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232.64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1904.88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E840E1" w14:textId="77777777" w:rsidR="00B10254" w:rsidRDefault="00B10254" w:rsidP="00B10254">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max</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189938.40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21.21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71.65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290.16</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7096.49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332DFC" w14:textId="2A0DC045" w:rsidR="00B10254" w:rsidRDefault="00B10254" w:rsidP="00B10254">
                      <w:pPr>
                        <w:ind w:firstLine="0"/>
                      </w:pPr>
                      <w:r>
                        <w:rPr>
                          <w:rFonts w:ascii="Courier New" w:hAnsi="Courier New" w:cs="Courier New"/>
                          <w:b/>
                          <w:bCs/>
                          <w:color w:val="000080"/>
                          <w:sz w:val="20"/>
                          <w:szCs w:val="20"/>
                          <w:highlight w:val="white"/>
                        </w:rPr>
                        <w:t>+-------+-----------+---------+---------+---------+---------+</w:t>
                      </w:r>
                    </w:p>
                  </w:txbxContent>
                </v:textbox>
                <w10:anchorlock/>
              </v:rect>
            </w:pict>
          </mc:Fallback>
        </mc:AlternateContent>
      </w:r>
    </w:p>
    <w:p w14:paraId="3D051A90" w14:textId="365C6192" w:rsidR="00FA36E2" w:rsidRDefault="00FA36E2" w:rsidP="00FA36E2">
      <w:pPr>
        <w:pStyle w:val="Normal-includewithnext"/>
      </w:pPr>
      <w:r>
        <w:t>Step 7. Find highly correlated variables</w:t>
      </w:r>
      <w:r w:rsidR="00F34F0A">
        <w:t xml:space="preserve"> using a correlation matrix</w:t>
      </w:r>
    </w:p>
    <w:p w14:paraId="21EDFE90" w14:textId="77777777" w:rsidR="00FA36E2" w:rsidRDefault="00FA36E2" w:rsidP="00FA36E2">
      <w:pPr>
        <w:keepNext/>
        <w:ind w:left="720" w:firstLine="0"/>
      </w:pPr>
      <w:r>
        <w:rPr>
          <w:noProof/>
        </w:rPr>
        <w:drawing>
          <wp:inline distT="0" distB="0" distL="0" distR="0" wp14:anchorId="37A02BDC" wp14:editId="74D14CCC">
            <wp:extent cx="3419475" cy="3238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3238500"/>
                    </a:xfrm>
                    <a:prstGeom prst="rect">
                      <a:avLst/>
                    </a:prstGeom>
                    <a:noFill/>
                  </pic:spPr>
                </pic:pic>
              </a:graphicData>
            </a:graphic>
          </wp:inline>
        </w:drawing>
      </w:r>
    </w:p>
    <w:p w14:paraId="636C4352" w14:textId="308F88EA" w:rsidR="00FA36E2" w:rsidRDefault="00FA36E2" w:rsidP="00FA36E2">
      <w:pPr>
        <w:pStyle w:val="Caption"/>
      </w:pPr>
      <w:r>
        <w:t xml:space="preserve">Figure </w:t>
      </w:r>
      <w:fldSimple w:instr=" SEQ Figure \* ARABIC ">
        <w:r w:rsidR="005A628D">
          <w:rPr>
            <w:noProof/>
          </w:rPr>
          <w:t>2</w:t>
        </w:r>
      </w:fldSimple>
      <w:r>
        <w:t xml:space="preserve"> </w:t>
      </w:r>
      <w:r w:rsidR="00F34F0A">
        <w:t>Correlation Matrix</w:t>
      </w:r>
    </w:p>
    <w:p w14:paraId="3B90DBCE" w14:textId="32D0A2E8" w:rsidR="00FA36E2" w:rsidRDefault="00715383" w:rsidP="00715383">
      <w:pPr>
        <w:pStyle w:val="Normal-includewithnext"/>
      </w:pPr>
      <w:r>
        <w:lastRenderedPageBreak/>
        <w:t xml:space="preserve">Here is the code to generate the </w:t>
      </w:r>
      <w:r w:rsidR="00F34F0A">
        <w:t>correlation matrix</w:t>
      </w:r>
      <w:r>
        <w:t>:</w:t>
      </w:r>
    </w:p>
    <w:p w14:paraId="1FA2B194" w14:textId="4367D5EF" w:rsidR="00715383" w:rsidRDefault="00715383" w:rsidP="00FA36E2">
      <w:pPr>
        <w:ind w:left="720" w:firstLine="0"/>
      </w:pPr>
      <w:r>
        <w:rPr>
          <w:noProof/>
        </w:rPr>
        <mc:AlternateContent>
          <mc:Choice Requires="wps">
            <w:drawing>
              <wp:inline distT="0" distB="0" distL="0" distR="0" wp14:anchorId="01870E97" wp14:editId="6F4CF428">
                <wp:extent cx="5057335" cy="3305908"/>
                <wp:effectExtent l="0" t="0" r="10160" b="27940"/>
                <wp:docPr id="15" name="Rectangle 15"/>
                <wp:cNvGraphicFramePr/>
                <a:graphic xmlns:a="http://schemas.openxmlformats.org/drawingml/2006/main">
                  <a:graphicData uri="http://schemas.microsoft.com/office/word/2010/wordprocessingShape">
                    <wps:wsp>
                      <wps:cNvSpPr/>
                      <wps:spPr>
                        <a:xfrm>
                          <a:off x="0" y="0"/>
                          <a:ext cx="5057335" cy="3305908"/>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344111"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use heatmap graph to identify highly correlated variables</w:t>
                            </w:r>
                          </w:p>
                          <w:p w14:paraId="1AB0DE4D"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Generate_heatmap_graph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chart_title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mask_uppertri</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False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4D017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 Based on features , generate correlation matrix """</w:t>
                            </w:r>
                          </w:p>
                          <w:p w14:paraId="3B3F3097"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mask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zeros_like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w:t>
                            </w:r>
                            <w:r>
                              <w:rPr>
                                <w:rFonts w:ascii="Courier New" w:hAnsi="Courier New" w:cs="Courier New"/>
                                <w:b/>
                                <w:bCs/>
                                <w:color w:val="000080"/>
                                <w:sz w:val="20"/>
                                <w:szCs w:val="20"/>
                                <w:highlight w:val="white"/>
                              </w:rPr>
                              <w:t>)</w:t>
                            </w:r>
                          </w:p>
                          <w:p w14:paraId="0237E754"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mask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triu_indices_from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mask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mask_uppertri</w:t>
                            </w:r>
                          </w:p>
                          <w:p w14:paraId="35B22628"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figsize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w:t>
                            </w:r>
                            <w:r>
                              <w:rPr>
                                <w:rFonts w:ascii="Courier New" w:hAnsi="Courier New" w:cs="Courier New"/>
                                <w:b/>
                                <w:bCs/>
                                <w:color w:val="000080"/>
                                <w:sz w:val="20"/>
                                <w:szCs w:val="20"/>
                                <w:highlight w:val="white"/>
                              </w:rPr>
                              <w:t>))</w:t>
                            </w:r>
                          </w:p>
                          <w:p w14:paraId="0E6E9F8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heatmap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w:t>
                            </w:r>
                          </w:p>
                          <w:p w14:paraId="44EBDEF5"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mask</w:t>
                            </w:r>
                          </w:p>
                          <w:p w14:paraId="27D524B6"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square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True</w:t>
                            </w:r>
                          </w:p>
                          <w:p w14:paraId="36EE2D70"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annot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True</w:t>
                            </w:r>
                          </w:p>
                          <w:p w14:paraId="6A51FAED"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annot_kws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'weight'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'bold'</w:t>
                            </w:r>
                            <w:r>
                              <w:rPr>
                                <w:rFonts w:ascii="Courier New" w:hAnsi="Courier New" w:cs="Courier New"/>
                                <w:b/>
                                <w:bCs/>
                                <w:color w:val="000080"/>
                                <w:sz w:val="20"/>
                                <w:szCs w:val="20"/>
                                <w:highlight w:val="white"/>
                              </w:rPr>
                              <w:t>}</w:t>
                            </w:r>
                          </w:p>
                          <w:p w14:paraId="66143CB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get_cmap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"YlOrBr"</w:t>
                            </w:r>
                            <w:r>
                              <w:rPr>
                                <w:rFonts w:ascii="Courier New" w:hAnsi="Courier New" w:cs="Courier New"/>
                                <w:b/>
                                <w:bCs/>
                                <w:color w:val="000080"/>
                                <w:sz w:val="20"/>
                                <w:szCs w:val="20"/>
                                <w:highlight w:val="white"/>
                              </w:rPr>
                              <w:t>)</w:t>
                            </w:r>
                          </w:p>
                          <w:p w14:paraId="316B65B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linewidths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14:paraId="002B1B9E"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chart_title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fontsize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14</w:t>
                            </w:r>
                            <w:r>
                              <w:rPr>
                                <w:rFonts w:ascii="Courier New" w:hAnsi="Courier New" w:cs="Courier New"/>
                                <w:b/>
                                <w:bCs/>
                                <w:color w:val="000080"/>
                                <w:sz w:val="20"/>
                                <w:szCs w:val="20"/>
                                <w:highlight w:val="white"/>
                              </w:rPr>
                              <w:t>)</w:t>
                            </w:r>
                          </w:p>
                          <w:p w14:paraId="10CF3DF7"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p>
                          <w:p w14:paraId="7988DDBB"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2AF5590"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Generate_heatmap_graph</w:t>
                            </w:r>
                            <w:r>
                              <w:rPr>
                                <w:rFonts w:ascii="Courier New" w:hAnsi="Courier New" w:cs="Courier New"/>
                                <w:b/>
                                <w:bCs/>
                                <w:color w:val="000080"/>
                                <w:sz w:val="20"/>
                                <w:szCs w:val="20"/>
                                <w:highlight w:val="white"/>
                              </w:rPr>
                              <w:t>(</w:t>
                            </w:r>
                          </w:p>
                          <w:p w14:paraId="6B724050"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round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91A3673"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chart_title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'Correlation Matrix'</w:t>
                            </w:r>
                            <w:r>
                              <w:rPr>
                                <w:rFonts w:ascii="Courier New" w:hAnsi="Courier New" w:cs="Courier New"/>
                                <w:b/>
                                <w:bCs/>
                                <w:color w:val="000080"/>
                                <w:sz w:val="20"/>
                                <w:szCs w:val="20"/>
                                <w:highlight w:val="white"/>
                              </w:rPr>
                              <w:t>,</w:t>
                            </w:r>
                          </w:p>
                          <w:p w14:paraId="7EC49EC1" w14:textId="1DA79725" w:rsidR="00715383" w:rsidRDefault="00715383" w:rsidP="00715383">
                            <w:pPr>
                              <w:ind w:firstLine="0"/>
                            </w:pPr>
                            <w:r>
                              <w:rPr>
                                <w:rFonts w:ascii="Courier New" w:hAnsi="Courier New" w:cs="Courier New"/>
                                <w:color w:val="000000"/>
                                <w:sz w:val="20"/>
                                <w:szCs w:val="20"/>
                                <w:highlight w:val="white"/>
                              </w:rPr>
                              <w:t xml:space="preserve">    mask_uppertri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870E97" id="Rectangle 15" o:spid="_x0000_s1034" style="width:398.2pt;height:26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" fillcolor="#f2f2f2 [3052]" strokecolor="#6e6e6e [1604]" strokeweight="1pt">
                <v:textbox>
                  <w:txbxContent>
                    <w:p w14:paraId="27344111"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use heatmap graph to identify highly correlated variables</w:t>
                      </w:r>
                    </w:p>
                    <w:p w14:paraId="1AB0DE4D"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Generate_heatmap_graph</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corr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chart_title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mask_uppertri</w:t>
                      </w:r>
                      <w:proofErr w:type="spellEnd"/>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False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4D017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 Based on features , generate correlation matrix """</w:t>
                      </w:r>
                    </w:p>
                    <w:p w14:paraId="3B3F3097"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mask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zeros_like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corr</w:t>
                      </w:r>
                      <w:proofErr w:type="spellEnd"/>
                      <w:r>
                        <w:rPr>
                          <w:rFonts w:ascii="Courier New" w:hAnsi="Courier New" w:cs="Courier New"/>
                          <w:b/>
                          <w:bCs/>
                          <w:color w:val="000080"/>
                          <w:sz w:val="20"/>
                          <w:szCs w:val="20"/>
                          <w:highlight w:val="white"/>
                        </w:rPr>
                        <w:t>)</w:t>
                      </w:r>
                    </w:p>
                    <w:p w14:paraId="0237E754"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mask</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triu_indices_from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mask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mask_uppertri</w:t>
                      </w:r>
                      <w:proofErr w:type="spellEnd"/>
                    </w:p>
                    <w:p w14:paraId="35B22628"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figsize</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w:t>
                      </w:r>
                      <w:r>
                        <w:rPr>
                          <w:rFonts w:ascii="Courier New" w:hAnsi="Courier New" w:cs="Courier New"/>
                          <w:b/>
                          <w:bCs/>
                          <w:color w:val="000080"/>
                          <w:sz w:val="20"/>
                          <w:szCs w:val="20"/>
                          <w:highlight w:val="white"/>
                        </w:rPr>
                        <w:t>))</w:t>
                      </w:r>
                    </w:p>
                    <w:p w14:paraId="0E6E9F8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heatmap</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corr</w:t>
                      </w:r>
                      <w:proofErr w:type="spellEnd"/>
                    </w:p>
                    <w:p w14:paraId="44EBDEF5"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mask</w:t>
                      </w:r>
                    </w:p>
                    <w:p w14:paraId="27D524B6"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square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True</w:t>
                      </w:r>
                    </w:p>
                    <w:p w14:paraId="36EE2D70"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annot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True</w:t>
                      </w:r>
                    </w:p>
                    <w:p w14:paraId="6A51FAED"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annot_kws</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'weight'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'bold'</w:t>
                      </w:r>
                      <w:r>
                        <w:rPr>
                          <w:rFonts w:ascii="Courier New" w:hAnsi="Courier New" w:cs="Courier New"/>
                          <w:b/>
                          <w:bCs/>
                          <w:color w:val="000080"/>
                          <w:sz w:val="20"/>
                          <w:szCs w:val="20"/>
                          <w:highlight w:val="white"/>
                        </w:rPr>
                        <w:t>}</w:t>
                      </w:r>
                    </w:p>
                    <w:p w14:paraId="66143CB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cmap</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get_cmap</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YlOrBr</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16B65B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linewidths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14:paraId="002B1B9E"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chart_title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fontsize</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14</w:t>
                      </w:r>
                      <w:r>
                        <w:rPr>
                          <w:rFonts w:ascii="Courier New" w:hAnsi="Courier New" w:cs="Courier New"/>
                          <w:b/>
                          <w:bCs/>
                          <w:color w:val="000080"/>
                          <w:sz w:val="20"/>
                          <w:szCs w:val="20"/>
                          <w:highlight w:val="white"/>
                        </w:rPr>
                        <w:t>)</w:t>
                      </w:r>
                    </w:p>
                    <w:p w14:paraId="10CF3DF7"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proofErr w:type="spellEnd"/>
                      <w:r>
                        <w:rPr>
                          <w:rFonts w:ascii="Courier New" w:hAnsi="Courier New" w:cs="Courier New"/>
                          <w:b/>
                          <w:bCs/>
                          <w:color w:val="000080"/>
                          <w:sz w:val="20"/>
                          <w:szCs w:val="20"/>
                          <w:highlight w:val="white"/>
                        </w:rPr>
                        <w:t>()</w:t>
                      </w:r>
                    </w:p>
                    <w:p w14:paraId="7988DDBB"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2AF5590"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Generate_heatmap_graph</w:t>
                      </w:r>
                      <w:proofErr w:type="spellEnd"/>
                      <w:r>
                        <w:rPr>
                          <w:rFonts w:ascii="Courier New" w:hAnsi="Courier New" w:cs="Courier New"/>
                          <w:b/>
                          <w:bCs/>
                          <w:color w:val="000080"/>
                          <w:sz w:val="20"/>
                          <w:szCs w:val="20"/>
                          <w:highlight w:val="white"/>
                        </w:rPr>
                        <w:t>(</w:t>
                      </w:r>
                    </w:p>
                    <w:p w14:paraId="6B724050"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round</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91A3673"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chart_title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'Correlation Matrix'</w:t>
                      </w:r>
                      <w:r>
                        <w:rPr>
                          <w:rFonts w:ascii="Courier New" w:hAnsi="Courier New" w:cs="Courier New"/>
                          <w:b/>
                          <w:bCs/>
                          <w:color w:val="000080"/>
                          <w:sz w:val="20"/>
                          <w:szCs w:val="20"/>
                          <w:highlight w:val="white"/>
                        </w:rPr>
                        <w:t>,</w:t>
                      </w:r>
                    </w:p>
                    <w:p w14:paraId="7EC49EC1" w14:textId="1DA79725" w:rsidR="00715383" w:rsidRDefault="00715383" w:rsidP="00715383">
                      <w:pPr>
                        <w:ind w:firstLine="0"/>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mask_uppertri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txbxContent>
                </v:textbox>
                <w10:anchorlock/>
              </v:rect>
            </w:pict>
          </mc:Fallback>
        </mc:AlternateContent>
      </w:r>
    </w:p>
    <w:p w14:paraId="5FB64F91" w14:textId="02ADFF21" w:rsidR="00715383" w:rsidRDefault="00FA36E2" w:rsidP="00FA36E2">
      <w:pPr>
        <w:pStyle w:val="Normal-includewithnext"/>
      </w:pPr>
      <w:r>
        <w:t xml:space="preserve">Step 8. </w:t>
      </w:r>
      <w:proofErr w:type="spellStart"/>
      <w:r w:rsidR="00715383">
        <w:t>Df_final</w:t>
      </w:r>
      <w:proofErr w:type="spellEnd"/>
      <w:r w:rsidR="00715383">
        <w:sym w:font="Symbol" w:char="F0AC"/>
      </w:r>
      <w:r w:rsidR="00715383">
        <w:t>remove highly correlated variables</w:t>
      </w:r>
    </w:p>
    <w:p w14:paraId="47F166B2" w14:textId="3C4CBC01" w:rsidR="00715383" w:rsidRPr="00715383" w:rsidRDefault="00715383" w:rsidP="00715383">
      <w:pPr>
        <w:ind w:left="720" w:firstLine="0"/>
      </w:pPr>
      <w:r>
        <w:rPr>
          <w:noProof/>
        </w:rPr>
        <mc:AlternateContent>
          <mc:Choice Requires="wps">
            <w:drawing>
              <wp:inline distT="0" distB="0" distL="0" distR="0" wp14:anchorId="66D53965" wp14:editId="5027B542">
                <wp:extent cx="4424289" cy="2855741"/>
                <wp:effectExtent l="0" t="0" r="14605" b="20955"/>
                <wp:docPr id="16" name="Rectangle 16"/>
                <wp:cNvGraphicFramePr/>
                <a:graphic xmlns:a="http://schemas.openxmlformats.org/drawingml/2006/main">
                  <a:graphicData uri="http://schemas.microsoft.com/office/word/2010/wordprocessingShape">
                    <wps:wsp>
                      <wps:cNvSpPr/>
                      <wps:spPr>
                        <a:xfrm>
                          <a:off x="0" y="0"/>
                          <a:ext cx="4424289" cy="2855741"/>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A5A7D8"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remove highly correlated variables</w:t>
                            </w:r>
                          </w:p>
                          <w:p w14:paraId="3824E5C9"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df_final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'BAN'</w:t>
                            </w:r>
                            <w:r>
                              <w:rPr>
                                <w:rFonts w:ascii="Courier New" w:hAnsi="Courier New" w:cs="Courier New"/>
                                <w:b/>
                                <w:bCs/>
                                <w:color w:val="000080"/>
                                <w:sz w:val="20"/>
                                <w:szCs w:val="20"/>
                                <w:highlight w:val="white"/>
                              </w:rPr>
                              <w:t>])</w:t>
                            </w:r>
                          </w:p>
                          <w:p w14:paraId="7A90121A"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p>
                          <w:p w14:paraId="04137798"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
                          <w:p w14:paraId="79DFB757"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p>
                          <w:p w14:paraId="16897C7E"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&lt;</w:t>
                            </w:r>
                            <w:r>
                              <w:rPr>
                                <w:rFonts w:ascii="Courier New" w:hAnsi="Courier New" w:cs="Courier New"/>
                                <w:b/>
                                <w:bCs/>
                                <w:color w:val="0000FF"/>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'pandas.core.frame.DataFrame'</w:t>
                            </w:r>
                            <w:r>
                              <w:rPr>
                                <w:rFonts w:ascii="Courier New" w:hAnsi="Courier New" w:cs="Courier New"/>
                                <w:b/>
                                <w:bCs/>
                                <w:color w:val="000080"/>
                                <w:sz w:val="20"/>
                                <w:szCs w:val="20"/>
                                <w:highlight w:val="white"/>
                              </w:rPr>
                              <w:t>&gt;</w:t>
                            </w:r>
                          </w:p>
                          <w:p w14:paraId="3379B93A"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Int64Index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entries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to </w:t>
                            </w:r>
                            <w:r>
                              <w:rPr>
                                <w:rFonts w:ascii="Courier New" w:hAnsi="Courier New" w:cs="Courier New"/>
                                <w:color w:val="FF0000"/>
                                <w:sz w:val="20"/>
                                <w:szCs w:val="20"/>
                                <w:highlight w:val="white"/>
                              </w:rPr>
                              <w:t>9979</w:t>
                            </w:r>
                          </w:p>
                          <w:p w14:paraId="5FC3BC89"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Data columns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total </w:t>
                            </w: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columns</w:t>
                            </w:r>
                            <w:r>
                              <w:rPr>
                                <w:rFonts w:ascii="Courier New" w:hAnsi="Courier New" w:cs="Courier New"/>
                                <w:b/>
                                <w:bCs/>
                                <w:color w:val="000080"/>
                                <w:sz w:val="20"/>
                                <w:szCs w:val="20"/>
                                <w:highlight w:val="white"/>
                              </w:rPr>
                              <w:t>):</w:t>
                            </w:r>
                          </w:p>
                          <w:p w14:paraId="7324C522"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Column  Non-Null Count  Dtype  </w:t>
                            </w:r>
                          </w:p>
                          <w:p w14:paraId="64ABA2BC"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78EEA07"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INC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30B4DF51"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OUT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25E7F8EC"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TEN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4F454F0C"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MCH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30F66CFB"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dtypes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14:paraId="78BFA90E"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memory usage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103.5</w:t>
                            </w:r>
                            <w:r>
                              <w:rPr>
                                <w:rFonts w:ascii="Courier New" w:hAnsi="Courier New" w:cs="Courier New"/>
                                <w:color w:val="000000"/>
                                <w:sz w:val="20"/>
                                <w:szCs w:val="20"/>
                                <w:highlight w:val="white"/>
                              </w:rPr>
                              <w:t xml:space="preserve"> KB</w:t>
                            </w:r>
                          </w:p>
                          <w:p w14:paraId="6BC5700D"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p>
                          <w:p w14:paraId="0545A643" w14:textId="547C7EB3" w:rsidR="00715383" w:rsidRDefault="00F34F0A" w:rsidP="00F34F0A">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2650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D53965" id="Rectangle 16" o:spid="_x0000_s1035" style="width:348.35pt;height:22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" fillcolor="#f2f2f2 [3052]" strokecolor="#6e6e6e [1604]" strokeweight="1pt">
                <v:textbox>
                  <w:txbxContent>
                    <w:p w14:paraId="52A5A7D8"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remove highly correlated variables</w:t>
                      </w:r>
                    </w:p>
                    <w:p w14:paraId="3824E5C9"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df_final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drop</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'BAN'</w:t>
                      </w:r>
                      <w:r>
                        <w:rPr>
                          <w:rFonts w:ascii="Courier New" w:hAnsi="Courier New" w:cs="Courier New"/>
                          <w:b/>
                          <w:bCs/>
                          <w:color w:val="000080"/>
                          <w:sz w:val="20"/>
                          <w:szCs w:val="20"/>
                          <w:highlight w:val="white"/>
                        </w:rPr>
                        <w:t>])</w:t>
                      </w:r>
                    </w:p>
                    <w:p w14:paraId="7A90121A"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proofErr w:type="spellEnd"/>
                      <w:r>
                        <w:rPr>
                          <w:rFonts w:ascii="Courier New" w:hAnsi="Courier New" w:cs="Courier New"/>
                          <w:b/>
                          <w:bCs/>
                          <w:color w:val="000080"/>
                          <w:sz w:val="20"/>
                          <w:szCs w:val="20"/>
                          <w:highlight w:val="white"/>
                        </w:rPr>
                        <w:t>()</w:t>
                      </w:r>
                    </w:p>
                    <w:p w14:paraId="04137798"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roofErr w:type="spellEnd"/>
                    </w:p>
                    <w:p w14:paraId="79DFB757"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p>
                    <w:p w14:paraId="16897C7E"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&lt;</w:t>
                      </w:r>
                      <w:r>
                        <w:rPr>
                          <w:rFonts w:ascii="Courier New" w:hAnsi="Courier New" w:cs="Courier New"/>
                          <w:b/>
                          <w:bCs/>
                          <w:color w:val="0000FF"/>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pandas.core.frame.DataFrame</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&gt;</w:t>
                      </w:r>
                    </w:p>
                    <w:p w14:paraId="3379B93A"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Int64Index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entries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to </w:t>
                      </w:r>
                      <w:r>
                        <w:rPr>
                          <w:rFonts w:ascii="Courier New" w:hAnsi="Courier New" w:cs="Courier New"/>
                          <w:color w:val="FF0000"/>
                          <w:sz w:val="20"/>
                          <w:szCs w:val="20"/>
                          <w:highlight w:val="white"/>
                        </w:rPr>
                        <w:t>9979</w:t>
                      </w:r>
                    </w:p>
                    <w:p w14:paraId="5FC3BC89"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Data columns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total </w:t>
                      </w: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columns</w:t>
                      </w:r>
                      <w:r>
                        <w:rPr>
                          <w:rFonts w:ascii="Courier New" w:hAnsi="Courier New" w:cs="Courier New"/>
                          <w:b/>
                          <w:bCs/>
                          <w:color w:val="000080"/>
                          <w:sz w:val="20"/>
                          <w:szCs w:val="20"/>
                          <w:highlight w:val="white"/>
                        </w:rPr>
                        <w:t>):</w:t>
                      </w:r>
                    </w:p>
                    <w:p w14:paraId="7324C522"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Column  Non-Null Count  </w:t>
                      </w:r>
                      <w:proofErr w:type="spellStart"/>
                      <w:r>
                        <w:rPr>
                          <w:rFonts w:ascii="Courier New" w:hAnsi="Courier New" w:cs="Courier New"/>
                          <w:color w:val="008000"/>
                          <w:sz w:val="20"/>
                          <w:szCs w:val="20"/>
                          <w:highlight w:val="white"/>
                        </w:rPr>
                        <w:t>Dtype</w:t>
                      </w:r>
                      <w:proofErr w:type="spellEnd"/>
                      <w:r>
                        <w:rPr>
                          <w:rFonts w:ascii="Courier New" w:hAnsi="Courier New" w:cs="Courier New"/>
                          <w:color w:val="008000"/>
                          <w:sz w:val="20"/>
                          <w:szCs w:val="20"/>
                          <w:highlight w:val="white"/>
                        </w:rPr>
                        <w:t xml:space="preserve">  </w:t>
                      </w:r>
                    </w:p>
                    <w:p w14:paraId="64ABA2BC"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78EEA07"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INC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null   </w:t>
                      </w:r>
                      <w:proofErr w:type="spellStart"/>
                      <w:r>
                        <w:rPr>
                          <w:rFonts w:ascii="Courier New" w:hAnsi="Courier New" w:cs="Courier New"/>
                          <w:color w:val="000000"/>
                          <w:sz w:val="20"/>
                          <w:szCs w:val="20"/>
                          <w:highlight w:val="white"/>
                        </w:rPr>
                        <w:t>float64</w:t>
                      </w:r>
                      <w:proofErr w:type="spellEnd"/>
                    </w:p>
                    <w:p w14:paraId="30B4DF51"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OUT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null   </w:t>
                      </w:r>
                      <w:proofErr w:type="spellStart"/>
                      <w:r>
                        <w:rPr>
                          <w:rFonts w:ascii="Courier New" w:hAnsi="Courier New" w:cs="Courier New"/>
                          <w:color w:val="000000"/>
                          <w:sz w:val="20"/>
                          <w:szCs w:val="20"/>
                          <w:highlight w:val="white"/>
                        </w:rPr>
                        <w:t>float64</w:t>
                      </w:r>
                      <w:proofErr w:type="spellEnd"/>
                    </w:p>
                    <w:p w14:paraId="25E7F8EC"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TEN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null   </w:t>
                      </w:r>
                      <w:proofErr w:type="spellStart"/>
                      <w:r>
                        <w:rPr>
                          <w:rFonts w:ascii="Courier New" w:hAnsi="Courier New" w:cs="Courier New"/>
                          <w:color w:val="000000"/>
                          <w:sz w:val="20"/>
                          <w:szCs w:val="20"/>
                          <w:highlight w:val="white"/>
                        </w:rPr>
                        <w:t>float64</w:t>
                      </w:r>
                      <w:proofErr w:type="spellEnd"/>
                    </w:p>
                    <w:p w14:paraId="4F454F0C"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MCH</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null   </w:t>
                      </w:r>
                      <w:proofErr w:type="spellStart"/>
                      <w:r>
                        <w:rPr>
                          <w:rFonts w:ascii="Courier New" w:hAnsi="Courier New" w:cs="Courier New"/>
                          <w:color w:val="000000"/>
                          <w:sz w:val="20"/>
                          <w:szCs w:val="20"/>
                          <w:highlight w:val="white"/>
                        </w:rPr>
                        <w:t>float64</w:t>
                      </w:r>
                      <w:proofErr w:type="spellEnd"/>
                    </w:p>
                    <w:p w14:paraId="30F66CFB"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dtypes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float64</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14:paraId="78BFA90E"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memory usage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103.5</w:t>
                      </w:r>
                      <w:r>
                        <w:rPr>
                          <w:rFonts w:ascii="Courier New" w:hAnsi="Courier New" w:cs="Courier New"/>
                          <w:color w:val="000000"/>
                          <w:sz w:val="20"/>
                          <w:szCs w:val="20"/>
                          <w:highlight w:val="white"/>
                        </w:rPr>
                        <w:t xml:space="preserve"> KB</w:t>
                      </w:r>
                    </w:p>
                    <w:p w14:paraId="6BC5700D"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p>
                    <w:p w14:paraId="0545A643" w14:textId="547C7EB3" w:rsidR="00715383" w:rsidRDefault="00F34F0A" w:rsidP="00F34F0A">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2650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p>
                  </w:txbxContent>
                </v:textbox>
                <w10:anchorlock/>
              </v:rect>
            </w:pict>
          </mc:Fallback>
        </mc:AlternateContent>
      </w:r>
    </w:p>
    <w:p w14:paraId="12C94944" w14:textId="2175B8E4" w:rsidR="00FA36E2" w:rsidRPr="00715383" w:rsidRDefault="00715383" w:rsidP="00A1397E">
      <w:pPr>
        <w:pStyle w:val="Normal-includewithnext"/>
      </w:pPr>
      <w:r>
        <w:lastRenderedPageBreak/>
        <w:t xml:space="preserve">Step 9. </w:t>
      </w:r>
      <w:r w:rsidR="00FA36E2" w:rsidRPr="00715383">
        <w:t xml:space="preserve">Standardize </w:t>
      </w:r>
      <w:r>
        <w:t xml:space="preserve">remaining </w:t>
      </w:r>
      <w:r w:rsidR="00FA36E2" w:rsidRPr="00715383">
        <w:t xml:space="preserve">numerical data </w:t>
      </w:r>
    </w:p>
    <w:p w14:paraId="28DE6A63" w14:textId="648F444A" w:rsidR="00FA36E2" w:rsidRPr="00715383" w:rsidRDefault="00A1397E" w:rsidP="00715383">
      <w:pPr>
        <w:ind w:left="720" w:firstLine="0"/>
      </w:pPr>
      <w:r>
        <w:rPr>
          <w:noProof/>
        </w:rPr>
        <mc:AlternateContent>
          <mc:Choice Requires="wps">
            <w:drawing>
              <wp:inline distT="0" distB="0" distL="0" distR="0" wp14:anchorId="673BC22B" wp14:editId="64034F62">
                <wp:extent cx="4410222" cy="3249637"/>
                <wp:effectExtent l="0" t="0" r="28575" b="27305"/>
                <wp:docPr id="17" name="Rectangle 17"/>
                <wp:cNvGraphicFramePr/>
                <a:graphic xmlns:a="http://schemas.openxmlformats.org/drawingml/2006/main">
                  <a:graphicData uri="http://schemas.microsoft.com/office/word/2010/wordprocessingShape">
                    <wps:wsp>
                      <wps:cNvSpPr/>
                      <wps:spPr>
                        <a:xfrm>
                          <a:off x="0" y="0"/>
                          <a:ext cx="4410222" cy="3249637"/>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0F1332"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standardize remaining numerical data</w:t>
                            </w:r>
                          </w:p>
                          <w:p w14:paraId="26605555"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scaler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StandardScaler</w:t>
                            </w:r>
                            <w:r>
                              <w:rPr>
                                <w:rFonts w:ascii="Courier New" w:hAnsi="Courier New" w:cs="Courier New"/>
                                <w:b/>
                                <w:bCs/>
                                <w:color w:val="000080"/>
                                <w:sz w:val="20"/>
                                <w:szCs w:val="20"/>
                                <w:highlight w:val="white"/>
                              </w:rPr>
                              <w:t>()</w:t>
                            </w:r>
                          </w:p>
                          <w:p w14:paraId="58B6747F"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scaled_features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fit_transform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values</w:t>
                            </w:r>
                            <w:r>
                              <w:rPr>
                                <w:rFonts w:ascii="Courier New" w:hAnsi="Courier New" w:cs="Courier New"/>
                                <w:b/>
                                <w:bCs/>
                                <w:color w:val="000080"/>
                                <w:sz w:val="20"/>
                                <w:szCs w:val="20"/>
                                <w:highlight w:val="white"/>
                              </w:rPr>
                              <w:t>)</w:t>
                            </w:r>
                          </w:p>
                          <w:p w14:paraId="6AA00513"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df_standardized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scaled_features</w:t>
                            </w:r>
                            <w:r>
                              <w:rPr>
                                <w:rFonts w:ascii="Courier New" w:hAnsi="Courier New" w:cs="Courier New"/>
                                <w:b/>
                                <w:bCs/>
                                <w:color w:val="000080"/>
                                <w:sz w:val="20"/>
                                <w:szCs w:val="20"/>
                                <w:highlight w:val="white"/>
                              </w:rPr>
                              <w:t>,</w:t>
                            </w:r>
                          </w:p>
                          <w:p w14:paraId="17EF9B0C"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E1BD979"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columns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r>
                              <w:rPr>
                                <w:rFonts w:ascii="Courier New" w:hAnsi="Courier New" w:cs="Courier New"/>
                                <w:b/>
                                <w:bCs/>
                                <w:color w:val="000080"/>
                                <w:sz w:val="20"/>
                                <w:szCs w:val="20"/>
                                <w:highlight w:val="white"/>
                              </w:rPr>
                              <w:t>)</w:t>
                            </w:r>
                          </w:p>
                          <w:p w14:paraId="6D72E70C"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df_standardized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describe</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round</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6C16AD5E"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p>
                          <w:p w14:paraId="3D05F2A6"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83A9BC1"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MCH   </w:t>
                            </w:r>
                            <w:r>
                              <w:rPr>
                                <w:rFonts w:ascii="Courier New" w:hAnsi="Courier New" w:cs="Courier New"/>
                                <w:b/>
                                <w:bCs/>
                                <w:color w:val="000080"/>
                                <w:sz w:val="20"/>
                                <w:szCs w:val="20"/>
                                <w:highlight w:val="white"/>
                              </w:rPr>
                              <w:t>|</w:t>
                            </w:r>
                          </w:p>
                          <w:p w14:paraId="6B75FF98"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8DB6B2C"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4AB41B1"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903DA73"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3E03BA0"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min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0.78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2.59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C5C5EC4"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0.73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0.67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0.58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0.77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EAC3F6B"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0.34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0.02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09F13E"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0.49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0.66</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0.04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0.81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78BDA6"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max</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5.24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3.77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3.76</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3353A33" w14:textId="14107940" w:rsidR="00A1397E" w:rsidRP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3BC22B" id="Rectangle 17" o:spid="_x0000_s1036" style="width:347.25pt;height:25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" fillcolor="#f2f2f2 [3052]" strokecolor="#6e6e6e [1604]" strokeweight="1pt">
                <v:textbox>
                  <w:txbxContent>
                    <w:p w14:paraId="5D0F1332"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standardize remaining numerical data</w:t>
                      </w:r>
                    </w:p>
                    <w:p w14:paraId="26605555"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scaler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StandardScaler</w:t>
                      </w:r>
                      <w:proofErr w:type="spellEnd"/>
                      <w:r>
                        <w:rPr>
                          <w:rFonts w:ascii="Courier New" w:hAnsi="Courier New" w:cs="Courier New"/>
                          <w:b/>
                          <w:bCs/>
                          <w:color w:val="000080"/>
                          <w:sz w:val="20"/>
                          <w:szCs w:val="20"/>
                          <w:highlight w:val="white"/>
                        </w:rPr>
                        <w:t>()</w:t>
                      </w:r>
                    </w:p>
                    <w:p w14:paraId="58B6747F"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scaled_features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fit_transform</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values</w:t>
                      </w:r>
                      <w:proofErr w:type="spellEnd"/>
                      <w:r>
                        <w:rPr>
                          <w:rFonts w:ascii="Courier New" w:hAnsi="Courier New" w:cs="Courier New"/>
                          <w:b/>
                          <w:bCs/>
                          <w:color w:val="000080"/>
                          <w:sz w:val="20"/>
                          <w:szCs w:val="20"/>
                          <w:highlight w:val="white"/>
                        </w:rPr>
                        <w:t>)</w:t>
                      </w:r>
                    </w:p>
                    <w:p w14:paraId="6AA00513"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df_standardized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scaled_features</w:t>
                      </w:r>
                      <w:proofErr w:type="spellEnd"/>
                      <w:r>
                        <w:rPr>
                          <w:rFonts w:ascii="Courier New" w:hAnsi="Courier New" w:cs="Courier New"/>
                          <w:b/>
                          <w:bCs/>
                          <w:color w:val="000080"/>
                          <w:sz w:val="20"/>
                          <w:szCs w:val="20"/>
                          <w:highlight w:val="white"/>
                        </w:rPr>
                        <w:t>,</w:t>
                      </w:r>
                    </w:p>
                    <w:p w14:paraId="17EF9B0C"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E1BD979"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columns</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proofErr w:type="spellEnd"/>
                      <w:r>
                        <w:rPr>
                          <w:rFonts w:ascii="Courier New" w:hAnsi="Courier New" w:cs="Courier New"/>
                          <w:b/>
                          <w:bCs/>
                          <w:color w:val="000080"/>
                          <w:sz w:val="20"/>
                          <w:szCs w:val="20"/>
                          <w:highlight w:val="white"/>
                        </w:rPr>
                        <w:t>)</w:t>
                      </w:r>
                    </w:p>
                    <w:p w14:paraId="6D72E70C"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df_standardized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describe</w:t>
                      </w:r>
                      <w:proofErr w:type="spellEnd"/>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round</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6C16AD5E"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p>
                    <w:p w14:paraId="3D05F2A6"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83A9BC1"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MCH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75FF98"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8DB6B2C"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4AB41B1"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903DA73"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3E03BA0"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min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0.78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2.59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C5C5EC4"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0.73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0.67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0.58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0.77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EAC3F6B"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0.34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0.02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09F13E"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0.49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0.66</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0.04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0.81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78BDA6"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max</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5.24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3.77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3.76</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3353A33" w14:textId="14107940" w:rsidR="00A1397E" w:rsidRP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anchorlock/>
              </v:rect>
            </w:pict>
          </mc:Fallback>
        </mc:AlternateContent>
      </w:r>
    </w:p>
    <w:p w14:paraId="6DECE1FA" w14:textId="33A61873" w:rsidR="00FA36E2" w:rsidRDefault="00FA36E2" w:rsidP="00FA36E2">
      <w:pPr>
        <w:ind w:left="720" w:firstLine="0"/>
      </w:pPr>
    </w:p>
    <w:p w14:paraId="0604CB86" w14:textId="2E5C2967" w:rsidR="00FA36E2" w:rsidRDefault="005A628D" w:rsidP="005A628D">
      <w:pPr>
        <w:pStyle w:val="Normal-includewithnext"/>
      </w:pPr>
      <w:r>
        <w:t>Step 10. Look for outliers</w:t>
      </w:r>
    </w:p>
    <w:p w14:paraId="2012BC1A" w14:textId="77777777" w:rsidR="005A628D" w:rsidRDefault="005A628D" w:rsidP="005A628D">
      <w:pPr>
        <w:keepNext/>
        <w:ind w:left="720" w:firstLine="0"/>
      </w:pPr>
      <w:r>
        <w:rPr>
          <w:noProof/>
        </w:rPr>
        <w:drawing>
          <wp:inline distT="0" distB="0" distL="0" distR="0" wp14:anchorId="2DCBF78C" wp14:editId="5D82E01B">
            <wp:extent cx="4181475" cy="290512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1475" cy="2905125"/>
                    </a:xfrm>
                    <a:prstGeom prst="rect">
                      <a:avLst/>
                    </a:prstGeom>
                    <a:noFill/>
                  </pic:spPr>
                </pic:pic>
              </a:graphicData>
            </a:graphic>
          </wp:inline>
        </w:drawing>
      </w:r>
    </w:p>
    <w:p w14:paraId="0A960EFE" w14:textId="4F9CAFA0" w:rsidR="00FA36E2" w:rsidRDefault="005A628D" w:rsidP="005A628D">
      <w:pPr>
        <w:pStyle w:val="Caption"/>
      </w:pPr>
      <w:r>
        <w:t xml:space="preserve">Figure </w:t>
      </w:r>
      <w:fldSimple w:instr=" SEQ Figure \* ARABIC ">
        <w:r>
          <w:rPr>
            <w:noProof/>
          </w:rPr>
          <w:t>3</w:t>
        </w:r>
      </w:fldSimple>
      <w:r>
        <w:t xml:space="preserve"> Looking for outliers</w:t>
      </w:r>
    </w:p>
    <w:p w14:paraId="2DC5D4B2" w14:textId="1874BE1A" w:rsidR="005A628D" w:rsidRDefault="005A628D" w:rsidP="005A628D">
      <w:pPr>
        <w:pStyle w:val="Normal-includewithnext"/>
      </w:pPr>
      <w:r>
        <w:lastRenderedPageBreak/>
        <w:t>Here is the code to create the boxplot:</w:t>
      </w:r>
    </w:p>
    <w:p w14:paraId="51ADB1A7" w14:textId="2740B66D" w:rsidR="005A628D" w:rsidRDefault="005A628D" w:rsidP="00FA36E2">
      <w:pPr>
        <w:ind w:left="720" w:firstLine="0"/>
      </w:pPr>
      <w:r>
        <w:rPr>
          <w:noProof/>
        </w:rPr>
        <mc:AlternateContent>
          <mc:Choice Requires="wps">
            <w:drawing>
              <wp:inline distT="0" distB="0" distL="0" distR="0" wp14:anchorId="78A34DCF" wp14:editId="2EFA906E">
                <wp:extent cx="4403188" cy="647114"/>
                <wp:effectExtent l="0" t="0" r="16510" b="19685"/>
                <wp:docPr id="19" name="Rectangle 19"/>
                <wp:cNvGraphicFramePr/>
                <a:graphic xmlns:a="http://schemas.openxmlformats.org/drawingml/2006/main">
                  <a:graphicData uri="http://schemas.microsoft.com/office/word/2010/wordprocessingShape">
                    <wps:wsp>
                      <wps:cNvSpPr/>
                      <wps:spPr>
                        <a:xfrm>
                          <a:off x="0" y="0"/>
                          <a:ext cx="4403188" cy="647114"/>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80FA35" w14:textId="77777777" w:rsidR="005A628D" w:rsidRDefault="005A628D" w:rsidP="005A628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use boxplot to look for outliers</w:t>
                            </w:r>
                          </w:p>
                          <w:p w14:paraId="130BA710" w14:textId="77777777" w:rsidR="005A628D" w:rsidRDefault="005A628D" w:rsidP="005A628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figsize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43F8098B" w14:textId="4114C231" w:rsidR="005A628D" w:rsidRPr="00A1397E" w:rsidRDefault="005A628D" w:rsidP="005A628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df_standardized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boxplot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vert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False</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A34DCF" id="Rectangle 19" o:spid="_x0000_s1037" style="width:346.7pt;height:50.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" fillcolor="#f2f2f2 [3052]" strokecolor="#6e6e6e [1604]" strokeweight="1pt">
                <v:textbox>
                  <w:txbxContent>
                    <w:p w14:paraId="7480FA35" w14:textId="77777777" w:rsidR="005A628D" w:rsidRDefault="005A628D" w:rsidP="005A628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use boxplot to look for outliers</w:t>
                      </w:r>
                    </w:p>
                    <w:p w14:paraId="130BA710" w14:textId="77777777" w:rsidR="005A628D" w:rsidRDefault="005A628D" w:rsidP="005A628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figsize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43F8098B" w14:textId="4114C231" w:rsidR="005A628D" w:rsidRPr="00A1397E" w:rsidRDefault="005A628D" w:rsidP="005A628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df_standardized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boxplot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vert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False</w:t>
                      </w:r>
                      <w:r>
                        <w:rPr>
                          <w:rFonts w:ascii="Courier New" w:hAnsi="Courier New" w:cs="Courier New"/>
                          <w:b/>
                          <w:bCs/>
                          <w:color w:val="000080"/>
                          <w:sz w:val="20"/>
                          <w:szCs w:val="20"/>
                          <w:highlight w:val="white"/>
                        </w:rPr>
                        <w:t>)</w:t>
                      </w:r>
                    </w:p>
                  </w:txbxContent>
                </v:textbox>
                <w10:anchorlock/>
              </v:rect>
            </w:pict>
          </mc:Fallback>
        </mc:AlternateContent>
      </w:r>
    </w:p>
    <w:p w14:paraId="2DEA025D" w14:textId="5145793E" w:rsidR="005A628D" w:rsidRDefault="005A628D" w:rsidP="005A628D">
      <w:pPr>
        <w:pStyle w:val="Normal-includewithnext"/>
      </w:pPr>
      <w:r>
        <w:t>Step 11. Mitigate outliers</w:t>
      </w:r>
    </w:p>
    <w:p w14:paraId="71491B15" w14:textId="34AD9C32" w:rsidR="005A628D" w:rsidRDefault="004B2AE7" w:rsidP="005A628D">
      <w:r w:rsidRPr="004B2AE7">
        <w:rPr>
          <w:highlight w:val="yellow"/>
        </w:rPr>
        <w:t>For the moment, I am leaving the outliers in the data.</w:t>
      </w:r>
    </w:p>
    <w:p w14:paraId="3C082181" w14:textId="1EFA2868" w:rsidR="005A628D" w:rsidRDefault="005A628D" w:rsidP="00FA36E2">
      <w:pPr>
        <w:ind w:left="720" w:firstLine="0"/>
      </w:pPr>
    </w:p>
    <w:p w14:paraId="7DECEFC0" w14:textId="77777777" w:rsidR="005A628D" w:rsidRPr="00FA36E2" w:rsidRDefault="005A628D" w:rsidP="00FA36E2">
      <w:pPr>
        <w:ind w:left="720" w:firstLine="0"/>
      </w:pPr>
    </w:p>
    <w:p w14:paraId="22F6E9FE" w14:textId="3A497904" w:rsidR="002E1CC8" w:rsidRDefault="002E1CC8" w:rsidP="002E1CC8">
      <w:pPr>
        <w:pStyle w:val="Heading2"/>
      </w:pPr>
      <w:proofErr w:type="spellStart"/>
      <w:r>
        <w:t>C4</w:t>
      </w:r>
      <w:proofErr w:type="spellEnd"/>
      <w:r>
        <w:t>. Provide a copy of the cleaned dataset.</w:t>
      </w:r>
    </w:p>
    <w:p w14:paraId="2FB46CB7" w14:textId="01409304" w:rsidR="002E1CC8" w:rsidRDefault="002E1CC8" w:rsidP="00035A46">
      <w:pPr>
        <w:pStyle w:val="Normal-includewithnext"/>
      </w:pPr>
      <w:r>
        <w:t xml:space="preserve">The cleaned dataset is saved to an external </w:t>
      </w:r>
      <w:r w:rsidR="00D05A6A">
        <w:t xml:space="preserve">text </w:t>
      </w:r>
      <w:r>
        <w:t xml:space="preserve">file. </w:t>
      </w:r>
      <w:r w:rsidR="00711DD9">
        <w:t>Table 1</w:t>
      </w:r>
      <w:r>
        <w:t xml:space="preserve"> is a list of the file showing the first 10 rows:</w:t>
      </w:r>
    </w:p>
    <w:p w14:paraId="437BCC44" w14:textId="30745146" w:rsidR="00D05A6A" w:rsidRDefault="00D05A6A" w:rsidP="00D05A6A">
      <w:pPr>
        <w:pStyle w:val="Caption"/>
        <w:keepNext/>
      </w:pPr>
      <w:r>
        <w:t xml:space="preserve">Table </w:t>
      </w:r>
      <w:fldSimple w:instr=" SEQ Table \* ARABIC ">
        <w:r w:rsidR="00325C08">
          <w:rPr>
            <w:noProof/>
          </w:rPr>
          <w:t>1</w:t>
        </w:r>
      </w:fldSimple>
    </w:p>
    <w:p w14:paraId="24EA14B7" w14:textId="41A07380" w:rsidR="00D05A6A" w:rsidRDefault="00D05A6A" w:rsidP="00D05A6A">
      <w:pPr>
        <w:pStyle w:val="Caption"/>
        <w:keepNext/>
      </w:pPr>
      <w:r>
        <w:t>Cleaned Dataset (First 10 rows)</w:t>
      </w:r>
    </w:p>
    <w:tbl>
      <w:tblPr>
        <w:tblStyle w:val="APAReport"/>
        <w:tblW w:w="0" w:type="auto"/>
        <w:tblLook w:val="04A0" w:firstRow="1" w:lastRow="0" w:firstColumn="1" w:lastColumn="0" w:noHBand="0" w:noVBand="1"/>
      </w:tblPr>
      <w:tblGrid>
        <w:gridCol w:w="1116"/>
        <w:gridCol w:w="1116"/>
        <w:gridCol w:w="1116"/>
        <w:gridCol w:w="1116"/>
        <w:gridCol w:w="1116"/>
      </w:tblGrid>
      <w:tr w:rsidR="002E1CC8" w:rsidRPr="002E1CC8" w14:paraId="25B7ACCA" w14:textId="77777777" w:rsidTr="00D05A6A">
        <w:trPr>
          <w:cnfStyle w:val="100000000000" w:firstRow="1" w:lastRow="0" w:firstColumn="0" w:lastColumn="0" w:oddVBand="0" w:evenVBand="0" w:oddHBand="0" w:evenHBand="0" w:firstRowFirstColumn="0" w:firstRowLastColumn="0" w:lastRowFirstColumn="0" w:lastRowLastColumn="0"/>
          <w:trHeight w:val="290"/>
        </w:trPr>
        <w:tc>
          <w:tcPr>
            <w:tcW w:w="1116" w:type="dxa"/>
            <w:noWrap/>
            <w:hideMark/>
          </w:tcPr>
          <w:p w14:paraId="71254020" w14:textId="77777777" w:rsidR="002E1CC8" w:rsidRPr="002E1CC8" w:rsidRDefault="002E1CC8">
            <w:r w:rsidRPr="002E1CC8">
              <w:t>INC</w:t>
            </w:r>
          </w:p>
        </w:tc>
        <w:tc>
          <w:tcPr>
            <w:tcW w:w="1116" w:type="dxa"/>
            <w:noWrap/>
            <w:hideMark/>
          </w:tcPr>
          <w:p w14:paraId="3D1A114C" w14:textId="77777777" w:rsidR="002E1CC8" w:rsidRPr="002E1CC8" w:rsidRDefault="002E1CC8">
            <w:r w:rsidRPr="002E1CC8">
              <w:t>OUT</w:t>
            </w:r>
          </w:p>
        </w:tc>
        <w:tc>
          <w:tcPr>
            <w:tcW w:w="1116" w:type="dxa"/>
            <w:noWrap/>
            <w:hideMark/>
          </w:tcPr>
          <w:p w14:paraId="2C166C40" w14:textId="77777777" w:rsidR="002E1CC8" w:rsidRPr="002E1CC8" w:rsidRDefault="002E1CC8">
            <w:r w:rsidRPr="002E1CC8">
              <w:t>TEN</w:t>
            </w:r>
          </w:p>
        </w:tc>
        <w:tc>
          <w:tcPr>
            <w:tcW w:w="1116" w:type="dxa"/>
            <w:noWrap/>
            <w:hideMark/>
          </w:tcPr>
          <w:p w14:paraId="73438C58" w14:textId="77777777" w:rsidR="002E1CC8" w:rsidRPr="002E1CC8" w:rsidRDefault="002E1CC8">
            <w:proofErr w:type="spellStart"/>
            <w:r w:rsidRPr="002E1CC8">
              <w:t>MCH</w:t>
            </w:r>
            <w:proofErr w:type="spellEnd"/>
          </w:p>
        </w:tc>
        <w:tc>
          <w:tcPr>
            <w:tcW w:w="1116" w:type="dxa"/>
            <w:noWrap/>
            <w:hideMark/>
          </w:tcPr>
          <w:p w14:paraId="016BF58C" w14:textId="77777777" w:rsidR="002E1CC8" w:rsidRPr="002E1CC8" w:rsidRDefault="002E1CC8">
            <w:r w:rsidRPr="002E1CC8">
              <w:t>BAN</w:t>
            </w:r>
          </w:p>
        </w:tc>
      </w:tr>
      <w:tr w:rsidR="002E1CC8" w:rsidRPr="002E1CC8" w14:paraId="22737097" w14:textId="77777777" w:rsidTr="00D05A6A">
        <w:trPr>
          <w:trHeight w:val="290"/>
        </w:trPr>
        <w:tc>
          <w:tcPr>
            <w:tcW w:w="1116" w:type="dxa"/>
            <w:noWrap/>
            <w:hideMark/>
          </w:tcPr>
          <w:p w14:paraId="126C8C51" w14:textId="77777777" w:rsidR="002E1CC8" w:rsidRPr="002E1CC8" w:rsidRDefault="002E1CC8" w:rsidP="002E1CC8">
            <w:r w:rsidRPr="002E1CC8">
              <w:t>21704.77</w:t>
            </w:r>
          </w:p>
        </w:tc>
        <w:tc>
          <w:tcPr>
            <w:tcW w:w="1116" w:type="dxa"/>
            <w:noWrap/>
            <w:hideMark/>
          </w:tcPr>
          <w:p w14:paraId="694FB09D" w14:textId="77777777" w:rsidR="002E1CC8" w:rsidRPr="002E1CC8" w:rsidRDefault="002E1CC8" w:rsidP="002E1CC8">
            <w:r w:rsidRPr="002E1CC8">
              <w:t>11.69908</w:t>
            </w:r>
          </w:p>
        </w:tc>
        <w:tc>
          <w:tcPr>
            <w:tcW w:w="1116" w:type="dxa"/>
            <w:noWrap/>
            <w:hideMark/>
          </w:tcPr>
          <w:p w14:paraId="31376D89" w14:textId="77777777" w:rsidR="002E1CC8" w:rsidRPr="002E1CC8" w:rsidRDefault="002E1CC8" w:rsidP="002E1CC8">
            <w:r w:rsidRPr="002E1CC8">
              <w:t>1.156681</w:t>
            </w:r>
          </w:p>
        </w:tc>
        <w:tc>
          <w:tcPr>
            <w:tcW w:w="1116" w:type="dxa"/>
            <w:noWrap/>
            <w:hideMark/>
          </w:tcPr>
          <w:p w14:paraId="3671F18B" w14:textId="77777777" w:rsidR="002E1CC8" w:rsidRPr="002E1CC8" w:rsidRDefault="002E1CC8" w:rsidP="002E1CC8">
            <w:r w:rsidRPr="002E1CC8">
              <w:t>242.6326</w:t>
            </w:r>
          </w:p>
        </w:tc>
        <w:tc>
          <w:tcPr>
            <w:tcW w:w="1116" w:type="dxa"/>
            <w:noWrap/>
            <w:hideMark/>
          </w:tcPr>
          <w:p w14:paraId="4C4C33FE" w14:textId="77777777" w:rsidR="002E1CC8" w:rsidRPr="002E1CC8" w:rsidRDefault="002E1CC8" w:rsidP="002E1CC8">
            <w:r w:rsidRPr="002E1CC8">
              <w:t>800.9828</w:t>
            </w:r>
          </w:p>
        </w:tc>
      </w:tr>
      <w:tr w:rsidR="002E1CC8" w:rsidRPr="002E1CC8" w14:paraId="57806312" w14:textId="77777777" w:rsidTr="00D05A6A">
        <w:trPr>
          <w:trHeight w:val="290"/>
        </w:trPr>
        <w:tc>
          <w:tcPr>
            <w:tcW w:w="1116" w:type="dxa"/>
            <w:noWrap/>
            <w:hideMark/>
          </w:tcPr>
          <w:p w14:paraId="41B3181D" w14:textId="77777777" w:rsidR="002E1CC8" w:rsidRPr="002E1CC8" w:rsidRDefault="002E1CC8" w:rsidP="002E1CC8">
            <w:r w:rsidRPr="002E1CC8">
              <w:t>40074.19</w:t>
            </w:r>
          </w:p>
        </w:tc>
        <w:tc>
          <w:tcPr>
            <w:tcW w:w="1116" w:type="dxa"/>
            <w:noWrap/>
            <w:hideMark/>
          </w:tcPr>
          <w:p w14:paraId="0EB0E069" w14:textId="77777777" w:rsidR="002E1CC8" w:rsidRPr="002E1CC8" w:rsidRDefault="002E1CC8" w:rsidP="002E1CC8">
            <w:r w:rsidRPr="002E1CC8">
              <w:t>8.147417</w:t>
            </w:r>
          </w:p>
        </w:tc>
        <w:tc>
          <w:tcPr>
            <w:tcW w:w="1116" w:type="dxa"/>
            <w:noWrap/>
            <w:hideMark/>
          </w:tcPr>
          <w:p w14:paraId="329DE7C0" w14:textId="77777777" w:rsidR="002E1CC8" w:rsidRPr="002E1CC8" w:rsidRDefault="002E1CC8" w:rsidP="002E1CC8">
            <w:r w:rsidRPr="002E1CC8">
              <w:t>1.670972</w:t>
            </w:r>
          </w:p>
        </w:tc>
        <w:tc>
          <w:tcPr>
            <w:tcW w:w="1116" w:type="dxa"/>
            <w:noWrap/>
            <w:hideMark/>
          </w:tcPr>
          <w:p w14:paraId="6ED06ECA" w14:textId="77777777" w:rsidR="002E1CC8" w:rsidRPr="002E1CC8" w:rsidRDefault="002E1CC8" w:rsidP="002E1CC8">
            <w:r w:rsidRPr="002E1CC8">
              <w:t>149.9483</w:t>
            </w:r>
          </w:p>
        </w:tc>
        <w:tc>
          <w:tcPr>
            <w:tcW w:w="1116" w:type="dxa"/>
            <w:noWrap/>
            <w:hideMark/>
          </w:tcPr>
          <w:p w14:paraId="4D372482" w14:textId="77777777" w:rsidR="002E1CC8" w:rsidRPr="002E1CC8" w:rsidRDefault="002E1CC8" w:rsidP="002E1CC8">
            <w:r w:rsidRPr="002E1CC8">
              <w:t>271.4934</w:t>
            </w:r>
          </w:p>
        </w:tc>
      </w:tr>
      <w:tr w:rsidR="002E1CC8" w:rsidRPr="002E1CC8" w14:paraId="3B605ED4" w14:textId="77777777" w:rsidTr="00D05A6A">
        <w:trPr>
          <w:trHeight w:val="290"/>
        </w:trPr>
        <w:tc>
          <w:tcPr>
            <w:tcW w:w="1116" w:type="dxa"/>
            <w:noWrap/>
            <w:hideMark/>
          </w:tcPr>
          <w:p w14:paraId="73658D31" w14:textId="77777777" w:rsidR="002E1CC8" w:rsidRPr="002E1CC8" w:rsidRDefault="002E1CC8" w:rsidP="002E1CC8">
            <w:r w:rsidRPr="002E1CC8">
              <w:t>11467.5</w:t>
            </w:r>
          </w:p>
        </w:tc>
        <w:tc>
          <w:tcPr>
            <w:tcW w:w="1116" w:type="dxa"/>
            <w:noWrap/>
            <w:hideMark/>
          </w:tcPr>
          <w:p w14:paraId="19E680F9" w14:textId="77777777" w:rsidR="002E1CC8" w:rsidRPr="002E1CC8" w:rsidRDefault="002E1CC8" w:rsidP="002E1CC8">
            <w:r w:rsidRPr="002E1CC8">
              <w:t>11.18272</w:t>
            </w:r>
          </w:p>
        </w:tc>
        <w:tc>
          <w:tcPr>
            <w:tcW w:w="1116" w:type="dxa"/>
            <w:noWrap/>
            <w:hideMark/>
          </w:tcPr>
          <w:p w14:paraId="3AEE80C9" w14:textId="77777777" w:rsidR="002E1CC8" w:rsidRPr="002E1CC8" w:rsidRDefault="002E1CC8" w:rsidP="002E1CC8">
            <w:r w:rsidRPr="002E1CC8">
              <w:t>13.23677</w:t>
            </w:r>
          </w:p>
        </w:tc>
        <w:tc>
          <w:tcPr>
            <w:tcW w:w="1116" w:type="dxa"/>
            <w:noWrap/>
            <w:hideMark/>
          </w:tcPr>
          <w:p w14:paraId="6ACF7EED" w14:textId="77777777" w:rsidR="002E1CC8" w:rsidRPr="002E1CC8" w:rsidRDefault="002E1CC8" w:rsidP="002E1CC8">
            <w:r w:rsidRPr="002E1CC8">
              <w:t>200.1185</w:t>
            </w:r>
          </w:p>
        </w:tc>
        <w:tc>
          <w:tcPr>
            <w:tcW w:w="1116" w:type="dxa"/>
            <w:noWrap/>
            <w:hideMark/>
          </w:tcPr>
          <w:p w14:paraId="3545371F" w14:textId="77777777" w:rsidR="002E1CC8" w:rsidRPr="002E1CC8" w:rsidRDefault="002E1CC8" w:rsidP="002E1CC8">
            <w:r w:rsidRPr="002E1CC8">
              <w:t>1907.243</w:t>
            </w:r>
          </w:p>
        </w:tc>
      </w:tr>
      <w:tr w:rsidR="002E1CC8" w:rsidRPr="002E1CC8" w14:paraId="730796A7" w14:textId="77777777" w:rsidTr="00D05A6A">
        <w:trPr>
          <w:trHeight w:val="290"/>
        </w:trPr>
        <w:tc>
          <w:tcPr>
            <w:tcW w:w="1116" w:type="dxa"/>
            <w:noWrap/>
            <w:hideMark/>
          </w:tcPr>
          <w:p w14:paraId="7B22B830" w14:textId="77777777" w:rsidR="002E1CC8" w:rsidRPr="002E1CC8" w:rsidRDefault="002E1CC8" w:rsidP="002E1CC8">
            <w:r w:rsidRPr="002E1CC8">
              <w:t>26759.64</w:t>
            </w:r>
          </w:p>
        </w:tc>
        <w:tc>
          <w:tcPr>
            <w:tcW w:w="1116" w:type="dxa"/>
            <w:noWrap/>
            <w:hideMark/>
          </w:tcPr>
          <w:p w14:paraId="7E010D15" w14:textId="77777777" w:rsidR="002E1CC8" w:rsidRPr="002E1CC8" w:rsidRDefault="002E1CC8" w:rsidP="002E1CC8">
            <w:r w:rsidRPr="002E1CC8">
              <w:t>7.791632</w:t>
            </w:r>
          </w:p>
        </w:tc>
        <w:tc>
          <w:tcPr>
            <w:tcW w:w="1116" w:type="dxa"/>
            <w:noWrap/>
            <w:hideMark/>
          </w:tcPr>
          <w:p w14:paraId="095FE461" w14:textId="77777777" w:rsidR="002E1CC8" w:rsidRPr="002E1CC8" w:rsidRDefault="002E1CC8" w:rsidP="002E1CC8">
            <w:r w:rsidRPr="002E1CC8">
              <w:t>4.264255</w:t>
            </w:r>
          </w:p>
        </w:tc>
        <w:tc>
          <w:tcPr>
            <w:tcW w:w="1116" w:type="dxa"/>
            <w:noWrap/>
            <w:hideMark/>
          </w:tcPr>
          <w:p w14:paraId="3EC9198E" w14:textId="77777777" w:rsidR="002E1CC8" w:rsidRPr="002E1CC8" w:rsidRDefault="002E1CC8" w:rsidP="002E1CC8">
            <w:r w:rsidRPr="002E1CC8">
              <w:t>114.9509</w:t>
            </w:r>
          </w:p>
        </w:tc>
        <w:tc>
          <w:tcPr>
            <w:tcW w:w="1116" w:type="dxa"/>
            <w:noWrap/>
            <w:hideMark/>
          </w:tcPr>
          <w:p w14:paraId="43E63EE4" w14:textId="77777777" w:rsidR="002E1CC8" w:rsidRPr="002E1CC8" w:rsidRDefault="002E1CC8" w:rsidP="002E1CC8">
            <w:r w:rsidRPr="002E1CC8">
              <w:t>979.6127</w:t>
            </w:r>
          </w:p>
        </w:tc>
      </w:tr>
      <w:tr w:rsidR="002E1CC8" w:rsidRPr="002E1CC8" w14:paraId="2DD81E2E" w14:textId="77777777" w:rsidTr="00D05A6A">
        <w:trPr>
          <w:trHeight w:val="290"/>
        </w:trPr>
        <w:tc>
          <w:tcPr>
            <w:tcW w:w="1116" w:type="dxa"/>
            <w:noWrap/>
            <w:hideMark/>
          </w:tcPr>
          <w:p w14:paraId="052B7F1B" w14:textId="77777777" w:rsidR="002E1CC8" w:rsidRPr="002E1CC8" w:rsidRDefault="002E1CC8" w:rsidP="002E1CC8">
            <w:r w:rsidRPr="002E1CC8">
              <w:t>64256.81</w:t>
            </w:r>
          </w:p>
        </w:tc>
        <w:tc>
          <w:tcPr>
            <w:tcW w:w="1116" w:type="dxa"/>
            <w:noWrap/>
            <w:hideMark/>
          </w:tcPr>
          <w:p w14:paraId="70B7DACA" w14:textId="77777777" w:rsidR="002E1CC8" w:rsidRPr="002E1CC8" w:rsidRDefault="002E1CC8" w:rsidP="002E1CC8">
            <w:r w:rsidRPr="002E1CC8">
              <w:t>11.79073</w:t>
            </w:r>
          </w:p>
        </w:tc>
        <w:tc>
          <w:tcPr>
            <w:tcW w:w="1116" w:type="dxa"/>
            <w:noWrap/>
            <w:hideMark/>
          </w:tcPr>
          <w:p w14:paraId="5851691F" w14:textId="77777777" w:rsidR="002E1CC8" w:rsidRPr="002E1CC8" w:rsidRDefault="002E1CC8" w:rsidP="002E1CC8">
            <w:r w:rsidRPr="002E1CC8">
              <w:t>10.0602</w:t>
            </w:r>
          </w:p>
        </w:tc>
        <w:tc>
          <w:tcPr>
            <w:tcW w:w="1116" w:type="dxa"/>
            <w:noWrap/>
            <w:hideMark/>
          </w:tcPr>
          <w:p w14:paraId="463AC046" w14:textId="77777777" w:rsidR="002E1CC8" w:rsidRPr="002E1CC8" w:rsidRDefault="002E1CC8" w:rsidP="002E1CC8">
            <w:r w:rsidRPr="002E1CC8">
              <w:t>159.9656</w:t>
            </w:r>
          </w:p>
        </w:tc>
        <w:tc>
          <w:tcPr>
            <w:tcW w:w="1116" w:type="dxa"/>
            <w:noWrap/>
            <w:hideMark/>
          </w:tcPr>
          <w:p w14:paraId="56EF1A7D" w14:textId="77777777" w:rsidR="002E1CC8" w:rsidRPr="002E1CC8" w:rsidRDefault="002E1CC8" w:rsidP="002E1CC8">
            <w:r w:rsidRPr="002E1CC8">
              <w:t>1582.295</w:t>
            </w:r>
          </w:p>
        </w:tc>
      </w:tr>
      <w:tr w:rsidR="002E1CC8" w:rsidRPr="002E1CC8" w14:paraId="0EE04CB5" w14:textId="77777777" w:rsidTr="00D05A6A">
        <w:trPr>
          <w:trHeight w:val="290"/>
        </w:trPr>
        <w:tc>
          <w:tcPr>
            <w:tcW w:w="1116" w:type="dxa"/>
            <w:noWrap/>
            <w:hideMark/>
          </w:tcPr>
          <w:p w14:paraId="570A8C59" w14:textId="77777777" w:rsidR="002E1CC8" w:rsidRPr="002E1CC8" w:rsidRDefault="002E1CC8" w:rsidP="002E1CC8">
            <w:r w:rsidRPr="002E1CC8">
              <w:t>89061.45</w:t>
            </w:r>
          </w:p>
        </w:tc>
        <w:tc>
          <w:tcPr>
            <w:tcW w:w="1116" w:type="dxa"/>
            <w:noWrap/>
            <w:hideMark/>
          </w:tcPr>
          <w:p w14:paraId="4AB710AB" w14:textId="77777777" w:rsidR="002E1CC8" w:rsidRPr="002E1CC8" w:rsidRDefault="002E1CC8" w:rsidP="002E1CC8">
            <w:r w:rsidRPr="002E1CC8">
              <w:t>10.79847</w:t>
            </w:r>
          </w:p>
        </w:tc>
        <w:tc>
          <w:tcPr>
            <w:tcW w:w="1116" w:type="dxa"/>
            <w:noWrap/>
            <w:hideMark/>
          </w:tcPr>
          <w:p w14:paraId="6C073DE5" w14:textId="77777777" w:rsidR="002E1CC8" w:rsidRPr="002E1CC8" w:rsidRDefault="002E1CC8" w:rsidP="002E1CC8">
            <w:r w:rsidRPr="002E1CC8">
              <w:t>13.87001</w:t>
            </w:r>
          </w:p>
        </w:tc>
        <w:tc>
          <w:tcPr>
            <w:tcW w:w="1116" w:type="dxa"/>
            <w:noWrap/>
            <w:hideMark/>
          </w:tcPr>
          <w:p w14:paraId="6CDE68DC" w14:textId="77777777" w:rsidR="002E1CC8" w:rsidRPr="002E1CC8" w:rsidRDefault="002E1CC8" w:rsidP="002E1CC8">
            <w:r w:rsidRPr="002E1CC8">
              <w:t>177.6508</w:t>
            </w:r>
          </w:p>
        </w:tc>
        <w:tc>
          <w:tcPr>
            <w:tcW w:w="1116" w:type="dxa"/>
            <w:noWrap/>
            <w:hideMark/>
          </w:tcPr>
          <w:p w14:paraId="2B69A4B4" w14:textId="77777777" w:rsidR="002E1CC8" w:rsidRPr="002E1CC8" w:rsidRDefault="002E1CC8" w:rsidP="002E1CC8">
            <w:r w:rsidRPr="002E1CC8">
              <w:t>1840.014</w:t>
            </w:r>
          </w:p>
        </w:tc>
      </w:tr>
      <w:tr w:rsidR="002E1CC8" w:rsidRPr="002E1CC8" w14:paraId="66925654" w14:textId="77777777" w:rsidTr="00D05A6A">
        <w:trPr>
          <w:trHeight w:val="290"/>
        </w:trPr>
        <w:tc>
          <w:tcPr>
            <w:tcW w:w="1116" w:type="dxa"/>
            <w:noWrap/>
            <w:hideMark/>
          </w:tcPr>
          <w:p w14:paraId="4DEB81E3" w14:textId="77777777" w:rsidR="002E1CC8" w:rsidRPr="002E1CC8" w:rsidRDefault="002E1CC8" w:rsidP="002E1CC8">
            <w:r w:rsidRPr="002E1CC8">
              <w:t>31659.3</w:t>
            </w:r>
          </w:p>
        </w:tc>
        <w:tc>
          <w:tcPr>
            <w:tcW w:w="1116" w:type="dxa"/>
            <w:noWrap/>
            <w:hideMark/>
          </w:tcPr>
          <w:p w14:paraId="5EE2BBE7" w14:textId="77777777" w:rsidR="002E1CC8" w:rsidRPr="002E1CC8" w:rsidRDefault="002E1CC8" w:rsidP="002E1CC8">
            <w:r w:rsidRPr="002E1CC8">
              <w:t>13.52285</w:t>
            </w:r>
          </w:p>
        </w:tc>
        <w:tc>
          <w:tcPr>
            <w:tcW w:w="1116" w:type="dxa"/>
            <w:noWrap/>
            <w:hideMark/>
          </w:tcPr>
          <w:p w14:paraId="3B4F6FF9" w14:textId="77777777" w:rsidR="002E1CC8" w:rsidRPr="002E1CC8" w:rsidRDefault="002E1CC8" w:rsidP="002E1CC8">
            <w:r w:rsidRPr="002E1CC8">
              <w:t>15.78215</w:t>
            </w:r>
          </w:p>
        </w:tc>
        <w:tc>
          <w:tcPr>
            <w:tcW w:w="1116" w:type="dxa"/>
            <w:noWrap/>
            <w:hideMark/>
          </w:tcPr>
          <w:p w14:paraId="7187823D" w14:textId="77777777" w:rsidR="002E1CC8" w:rsidRPr="002E1CC8" w:rsidRDefault="002E1CC8" w:rsidP="002E1CC8">
            <w:r w:rsidRPr="002E1CC8">
              <w:t>194.9663</w:t>
            </w:r>
          </w:p>
        </w:tc>
        <w:tc>
          <w:tcPr>
            <w:tcW w:w="1116" w:type="dxa"/>
            <w:noWrap/>
            <w:hideMark/>
          </w:tcPr>
          <w:p w14:paraId="769C55BE" w14:textId="77777777" w:rsidR="002E1CC8" w:rsidRPr="002E1CC8" w:rsidRDefault="002E1CC8" w:rsidP="002E1CC8">
            <w:r w:rsidRPr="002E1CC8">
              <w:t>2070.377</w:t>
            </w:r>
          </w:p>
        </w:tc>
      </w:tr>
      <w:tr w:rsidR="002E1CC8" w:rsidRPr="002E1CC8" w14:paraId="68049CAC" w14:textId="77777777" w:rsidTr="00D05A6A">
        <w:trPr>
          <w:trHeight w:val="290"/>
        </w:trPr>
        <w:tc>
          <w:tcPr>
            <w:tcW w:w="1116" w:type="dxa"/>
            <w:noWrap/>
            <w:hideMark/>
          </w:tcPr>
          <w:p w14:paraId="1706BB8B" w14:textId="77777777" w:rsidR="002E1CC8" w:rsidRPr="002E1CC8" w:rsidRDefault="002E1CC8" w:rsidP="002E1CC8">
            <w:r w:rsidRPr="002E1CC8">
              <w:t>44142.81</w:t>
            </w:r>
          </w:p>
        </w:tc>
        <w:tc>
          <w:tcPr>
            <w:tcW w:w="1116" w:type="dxa"/>
            <w:noWrap/>
            <w:hideMark/>
          </w:tcPr>
          <w:p w14:paraId="785593F7" w14:textId="77777777" w:rsidR="002E1CC8" w:rsidRPr="002E1CC8" w:rsidRDefault="002E1CC8" w:rsidP="002E1CC8">
            <w:r w:rsidRPr="002E1CC8">
              <w:t>9.831167</w:t>
            </w:r>
          </w:p>
        </w:tc>
        <w:tc>
          <w:tcPr>
            <w:tcW w:w="1116" w:type="dxa"/>
            <w:noWrap/>
            <w:hideMark/>
          </w:tcPr>
          <w:p w14:paraId="061A6E15" w14:textId="77777777" w:rsidR="002E1CC8" w:rsidRPr="002E1CC8" w:rsidRDefault="002E1CC8" w:rsidP="002E1CC8">
            <w:r w:rsidRPr="002E1CC8">
              <w:t>2.303331</w:t>
            </w:r>
          </w:p>
        </w:tc>
        <w:tc>
          <w:tcPr>
            <w:tcW w:w="1116" w:type="dxa"/>
            <w:noWrap/>
            <w:hideMark/>
          </w:tcPr>
          <w:p w14:paraId="3EFDDF24" w14:textId="77777777" w:rsidR="002E1CC8" w:rsidRPr="002E1CC8" w:rsidRDefault="002E1CC8" w:rsidP="002E1CC8">
            <w:r w:rsidRPr="002E1CC8">
              <w:t>202.6829</w:t>
            </w:r>
          </w:p>
        </w:tc>
        <w:tc>
          <w:tcPr>
            <w:tcW w:w="1116" w:type="dxa"/>
            <w:noWrap/>
            <w:hideMark/>
          </w:tcPr>
          <w:p w14:paraId="2C6634CE" w14:textId="77777777" w:rsidR="002E1CC8" w:rsidRPr="002E1CC8" w:rsidRDefault="002E1CC8" w:rsidP="002E1CC8">
            <w:r w:rsidRPr="002E1CC8">
              <w:t>882.0986</w:t>
            </w:r>
          </w:p>
        </w:tc>
      </w:tr>
      <w:tr w:rsidR="002E1CC8" w:rsidRPr="002E1CC8" w14:paraId="5573E524" w14:textId="77777777" w:rsidTr="00D05A6A">
        <w:trPr>
          <w:trHeight w:val="290"/>
        </w:trPr>
        <w:tc>
          <w:tcPr>
            <w:tcW w:w="1116" w:type="dxa"/>
            <w:noWrap/>
            <w:hideMark/>
          </w:tcPr>
          <w:p w14:paraId="13FB6A86" w14:textId="77777777" w:rsidR="002E1CC8" w:rsidRPr="002E1CC8" w:rsidRDefault="002E1CC8" w:rsidP="002E1CC8">
            <w:r w:rsidRPr="002E1CC8">
              <w:t>19494.75</w:t>
            </w:r>
          </w:p>
        </w:tc>
        <w:tc>
          <w:tcPr>
            <w:tcW w:w="1116" w:type="dxa"/>
            <w:noWrap/>
            <w:hideMark/>
          </w:tcPr>
          <w:p w14:paraId="2F3249B5" w14:textId="77777777" w:rsidR="002E1CC8" w:rsidRPr="002E1CC8" w:rsidRDefault="002E1CC8" w:rsidP="002E1CC8">
            <w:r w:rsidRPr="002E1CC8">
              <w:t>10.92246</w:t>
            </w:r>
          </w:p>
        </w:tc>
        <w:tc>
          <w:tcPr>
            <w:tcW w:w="1116" w:type="dxa"/>
            <w:noWrap/>
            <w:hideMark/>
          </w:tcPr>
          <w:p w14:paraId="374272FB" w14:textId="77777777" w:rsidR="002E1CC8" w:rsidRPr="002E1CC8" w:rsidRDefault="002E1CC8" w:rsidP="002E1CC8">
            <w:r w:rsidRPr="002E1CC8">
              <w:t>12.80616</w:t>
            </w:r>
          </w:p>
        </w:tc>
        <w:tc>
          <w:tcPr>
            <w:tcW w:w="1116" w:type="dxa"/>
            <w:noWrap/>
            <w:hideMark/>
          </w:tcPr>
          <w:p w14:paraId="0B41D2F1" w14:textId="77777777" w:rsidR="002E1CC8" w:rsidRPr="002E1CC8" w:rsidRDefault="002E1CC8" w:rsidP="002E1CC8">
            <w:r w:rsidRPr="002E1CC8">
              <w:t>149.9447</w:t>
            </w:r>
          </w:p>
        </w:tc>
        <w:tc>
          <w:tcPr>
            <w:tcW w:w="1116" w:type="dxa"/>
            <w:noWrap/>
            <w:hideMark/>
          </w:tcPr>
          <w:p w14:paraId="77460D29" w14:textId="77777777" w:rsidR="002E1CC8" w:rsidRPr="002E1CC8" w:rsidRDefault="002E1CC8" w:rsidP="002E1CC8">
            <w:r w:rsidRPr="002E1CC8">
              <w:t>1954.081</w:t>
            </w:r>
          </w:p>
        </w:tc>
      </w:tr>
      <w:tr w:rsidR="002E1CC8" w:rsidRPr="002E1CC8" w14:paraId="7199DA1C" w14:textId="77777777" w:rsidTr="00D05A6A">
        <w:trPr>
          <w:trHeight w:val="290"/>
        </w:trPr>
        <w:tc>
          <w:tcPr>
            <w:tcW w:w="1116" w:type="dxa"/>
            <w:noWrap/>
            <w:hideMark/>
          </w:tcPr>
          <w:p w14:paraId="5A2A6AAC" w14:textId="77777777" w:rsidR="002E1CC8" w:rsidRPr="002E1CC8" w:rsidRDefault="002E1CC8" w:rsidP="002E1CC8">
            <w:r w:rsidRPr="002E1CC8">
              <w:t>28520.32</w:t>
            </w:r>
          </w:p>
        </w:tc>
        <w:tc>
          <w:tcPr>
            <w:tcW w:w="1116" w:type="dxa"/>
            <w:noWrap/>
            <w:hideMark/>
          </w:tcPr>
          <w:p w14:paraId="284B2519" w14:textId="77777777" w:rsidR="002E1CC8" w:rsidRPr="002E1CC8" w:rsidRDefault="002E1CC8" w:rsidP="002E1CC8">
            <w:r w:rsidRPr="002E1CC8">
              <w:t>13.74778</w:t>
            </w:r>
          </w:p>
        </w:tc>
        <w:tc>
          <w:tcPr>
            <w:tcW w:w="1116" w:type="dxa"/>
            <w:noWrap/>
            <w:hideMark/>
          </w:tcPr>
          <w:p w14:paraId="65DAF70A" w14:textId="77777777" w:rsidR="002E1CC8" w:rsidRPr="002E1CC8" w:rsidRDefault="002E1CC8" w:rsidP="002E1CC8">
            <w:r w:rsidRPr="002E1CC8">
              <w:t>5.77039</w:t>
            </w:r>
          </w:p>
        </w:tc>
        <w:tc>
          <w:tcPr>
            <w:tcW w:w="1116" w:type="dxa"/>
            <w:noWrap/>
            <w:hideMark/>
          </w:tcPr>
          <w:p w14:paraId="1C441500" w14:textId="77777777" w:rsidR="002E1CC8" w:rsidRPr="002E1CC8" w:rsidRDefault="002E1CC8" w:rsidP="002E1CC8">
            <w:r w:rsidRPr="002E1CC8">
              <w:t>162.5119</w:t>
            </w:r>
          </w:p>
        </w:tc>
        <w:tc>
          <w:tcPr>
            <w:tcW w:w="1116" w:type="dxa"/>
            <w:noWrap/>
            <w:hideMark/>
          </w:tcPr>
          <w:p w14:paraId="7AE656B8" w14:textId="77777777" w:rsidR="002E1CC8" w:rsidRPr="002E1CC8" w:rsidRDefault="002E1CC8" w:rsidP="002E1CC8">
            <w:r w:rsidRPr="002E1CC8">
              <w:t>870.764</w:t>
            </w:r>
          </w:p>
        </w:tc>
      </w:tr>
    </w:tbl>
    <w:p w14:paraId="6B3E0A93" w14:textId="4737EAA3" w:rsidR="002E1CC8" w:rsidRPr="002E1CC8" w:rsidRDefault="00D05A6A" w:rsidP="002E1CC8">
      <w:r>
        <w:t xml:space="preserve">Source: </w:t>
      </w:r>
      <w:proofErr w:type="spellStart"/>
      <w:r>
        <w:t>cleaned.csv</w:t>
      </w:r>
      <w:proofErr w:type="spellEnd"/>
    </w:p>
    <w:p w14:paraId="35AC58B6" w14:textId="77777777" w:rsidR="00AD61BD" w:rsidRPr="00FA69AA" w:rsidRDefault="00AD61BD" w:rsidP="00FA69AA">
      <w:pPr>
        <w:ind w:left="720" w:firstLine="0"/>
      </w:pPr>
    </w:p>
    <w:p w14:paraId="20C3DDF4" w14:textId="604ED7AB" w:rsidR="00253694" w:rsidRDefault="00FA69AA" w:rsidP="000323DF">
      <w:pPr>
        <w:pStyle w:val="Heading1"/>
      </w:pPr>
      <w:r>
        <w:lastRenderedPageBreak/>
        <w:t>Part IV: Analysis</w:t>
      </w:r>
    </w:p>
    <w:p w14:paraId="4BB49B8E" w14:textId="1446DF3D" w:rsidR="000323DF" w:rsidRDefault="000323DF" w:rsidP="000B6A98">
      <w:pPr>
        <w:pStyle w:val="Normal-includewithnext"/>
      </w:pPr>
      <w:r>
        <w:t>D. Perform the data analysis and report on the results by doing the following:</w:t>
      </w:r>
    </w:p>
    <w:p w14:paraId="7DEEDD71" w14:textId="3C2E3A43" w:rsidR="007821CE" w:rsidRDefault="007821CE" w:rsidP="007821CE">
      <w:pPr>
        <w:pStyle w:val="Heading2"/>
      </w:pPr>
      <w:proofErr w:type="spellStart"/>
      <w:r>
        <w:t>D1</w:t>
      </w:r>
      <w:proofErr w:type="spellEnd"/>
      <w:r>
        <w:t xml:space="preserve">. </w:t>
      </w:r>
      <w:r w:rsidRPr="007821CE">
        <w:t>Describe the analysis technique you used to appropriately analyze the data. Include screenshots of the intermediate calculations you performed.</w:t>
      </w:r>
    </w:p>
    <w:p w14:paraId="547DF6ED" w14:textId="60BA92F8" w:rsidR="007821CE" w:rsidRDefault="000B6A98" w:rsidP="007821CE">
      <w:r>
        <w:t>The following steps were used to appropriately analyze the data using k-means clustering:</w:t>
      </w:r>
    </w:p>
    <w:p w14:paraId="70A5108D" w14:textId="6E5FAF4F" w:rsidR="000B6A98" w:rsidRDefault="000B6A98" w:rsidP="007821CE">
      <w:r>
        <w:t xml:space="preserve">Step 1. Create Knee Plot to determine the recommended number of clusters. This is a loop that runs multiple k-means clustering for different values of k, then looking at the lowest </w:t>
      </w:r>
      <w:r w:rsidR="006E6E46">
        <w:t xml:space="preserve">SSE for each k, is able to plot and mark the recommended k value that yields the lowest SSE value. SSE is defined as “the sum of the squared Euclidean distance of each point to its closest centroid.” </w:t>
      </w:r>
      <w:r w:rsidR="00F80415">
        <w:t xml:space="preserve"> </w:t>
      </w:r>
      <w:sdt>
        <w:sdtPr>
          <w:id w:val="28230584"/>
          <w:citation/>
        </w:sdtPr>
        <w:sdtEndPr/>
        <w:sdtContent>
          <w:r w:rsidR="00671328">
            <w:fldChar w:fldCharType="begin"/>
          </w:r>
          <w:r w:rsidR="00671328">
            <w:instrText xml:space="preserve"> CITATION 2022_Arvai_ART \l 1033 </w:instrText>
          </w:r>
          <w:r w:rsidR="00671328">
            <w:fldChar w:fldCharType="separate"/>
          </w:r>
          <w:r w:rsidR="00671328">
            <w:rPr>
              <w:noProof/>
            </w:rPr>
            <w:t>(Arvai, 2022)</w:t>
          </w:r>
          <w:r w:rsidR="00671328">
            <w:fldChar w:fldCharType="end"/>
          </w:r>
        </w:sdtContent>
      </w:sdt>
    </w:p>
    <w:p w14:paraId="67D552F9" w14:textId="7FEBC132" w:rsidR="00D84B14" w:rsidRDefault="00D84B14" w:rsidP="00D84B14">
      <w:pPr>
        <w:pStyle w:val="Normal-includewithnext"/>
      </w:pPr>
      <w:r>
        <w:t>Figure 4 is a screenshot of the knee plot:</w:t>
      </w:r>
    </w:p>
    <w:p w14:paraId="66A239D9" w14:textId="4E28456C" w:rsidR="00D84B14" w:rsidRDefault="00D84B14" w:rsidP="007821CE">
      <w:r>
        <w:rPr>
          <w:noProof/>
        </w:rPr>
        <w:drawing>
          <wp:inline distT="0" distB="0" distL="0" distR="0" wp14:anchorId="79FC18DF" wp14:editId="59625278">
            <wp:extent cx="4371975" cy="3171825"/>
            <wp:effectExtent l="0" t="0" r="9525"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975" cy="3171825"/>
                    </a:xfrm>
                    <a:prstGeom prst="rect">
                      <a:avLst/>
                    </a:prstGeom>
                    <a:noFill/>
                  </pic:spPr>
                </pic:pic>
              </a:graphicData>
            </a:graphic>
          </wp:inline>
        </w:drawing>
      </w:r>
    </w:p>
    <w:p w14:paraId="4E774F3C" w14:textId="032C459D" w:rsidR="00D84B14" w:rsidRDefault="00D84B14" w:rsidP="00D84B14">
      <w:pPr>
        <w:pStyle w:val="Caption"/>
      </w:pPr>
      <w:r>
        <w:t xml:space="preserve">Figure </w:t>
      </w:r>
      <w:fldSimple w:instr=" SEQ Figure \* ARABIC ">
        <w:r>
          <w:rPr>
            <w:noProof/>
          </w:rPr>
          <w:t>4</w:t>
        </w:r>
      </w:fldSimple>
      <w:r>
        <w:t xml:space="preserve"> Knee Plot</w:t>
      </w:r>
    </w:p>
    <w:p w14:paraId="0C8CEFE7" w14:textId="29120EF2" w:rsidR="007821CE" w:rsidRDefault="00AB3A76" w:rsidP="007821CE">
      <w:r>
        <w:lastRenderedPageBreak/>
        <w:t>Step 2. Run k-means analysis using the k-value determined in Step 1.</w:t>
      </w:r>
      <w:r w:rsidR="000E2706">
        <w:t xml:space="preserve"> Using the knee plot and calculated SSE values, the optimum point on the graph is (4, 5326.264).</w:t>
      </w:r>
    </w:p>
    <w:p w14:paraId="09E031CD" w14:textId="64CE2CBA" w:rsidR="00AB3A76" w:rsidRDefault="00AB3A76" w:rsidP="00493BFC">
      <w:pPr>
        <w:pStyle w:val="Normal-includewithnext"/>
      </w:pPr>
      <w:r>
        <w:t xml:space="preserve">Step 3. </w:t>
      </w:r>
      <w:r w:rsidR="00D84B14">
        <w:t>Visualize analysis</w:t>
      </w:r>
      <w:r w:rsidR="00493BFC">
        <w:t>. The final cluster plot is shown in Figure 5. It shows k=4 groups of data for lost customers. Each group is centered around the ‘X’ for the specific group. Each group will have similar attributes, for example, there is a group on the right side, that looks like it represents high ‘Tenure’ and above average ‘</w:t>
      </w:r>
      <w:proofErr w:type="spellStart"/>
      <w:r w:rsidR="00493BFC">
        <w:t>MonthlyCharge</w:t>
      </w:r>
      <w:proofErr w:type="spellEnd"/>
      <w:r w:rsidR="00493BFC">
        <w:t>’.</w:t>
      </w:r>
    </w:p>
    <w:p w14:paraId="028B1476" w14:textId="761013A0" w:rsidR="00493BFC" w:rsidRDefault="00493BFC" w:rsidP="007821CE">
      <w:r>
        <w:rPr>
          <w:noProof/>
        </w:rPr>
        <w:drawing>
          <wp:inline distT="0" distB="0" distL="0" distR="0" wp14:anchorId="61CDC587" wp14:editId="77E00703">
            <wp:extent cx="4200525" cy="3171825"/>
            <wp:effectExtent l="0" t="0" r="9525" b="9525"/>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0525" cy="3171825"/>
                    </a:xfrm>
                    <a:prstGeom prst="rect">
                      <a:avLst/>
                    </a:prstGeom>
                    <a:noFill/>
                  </pic:spPr>
                </pic:pic>
              </a:graphicData>
            </a:graphic>
          </wp:inline>
        </w:drawing>
      </w:r>
    </w:p>
    <w:p w14:paraId="228ECB62" w14:textId="77777777" w:rsidR="00493BFC" w:rsidRDefault="00493BFC" w:rsidP="00493BFC">
      <w:pPr>
        <w:pStyle w:val="Caption"/>
      </w:pPr>
      <w:r>
        <w:t xml:space="preserve">Figure </w:t>
      </w:r>
      <w:fldSimple w:instr=" SEQ Figure \* ARABIC ">
        <w:r>
          <w:rPr>
            <w:noProof/>
          </w:rPr>
          <w:t>5</w:t>
        </w:r>
      </w:fldSimple>
      <w:r>
        <w:t xml:space="preserve"> Final Clustered Groups of Lost Customers</w:t>
      </w:r>
    </w:p>
    <w:p w14:paraId="7851A372" w14:textId="77777777" w:rsidR="00D84B14" w:rsidRDefault="00D84B14" w:rsidP="007821CE"/>
    <w:p w14:paraId="384215D0" w14:textId="37308222" w:rsidR="007821CE" w:rsidRDefault="007821CE" w:rsidP="007821CE">
      <w:pPr>
        <w:pStyle w:val="Heading2"/>
      </w:pPr>
      <w:proofErr w:type="spellStart"/>
      <w:r>
        <w:lastRenderedPageBreak/>
        <w:t>D2</w:t>
      </w:r>
      <w:proofErr w:type="spellEnd"/>
      <w:r>
        <w:t xml:space="preserve">. </w:t>
      </w:r>
      <w:r w:rsidRPr="007821CE">
        <w:t>Provide the code used to perform the clustering analysis technique from part 2.</w:t>
      </w:r>
    </w:p>
    <w:p w14:paraId="504FB2BB" w14:textId="429F3DE7" w:rsidR="00D6594D" w:rsidRDefault="00D6594D" w:rsidP="00D6594D">
      <w:pPr>
        <w:pStyle w:val="Normal-includewithnext"/>
      </w:pPr>
      <w:r>
        <w:t xml:space="preserve">Here is the </w:t>
      </w:r>
      <w:r w:rsidR="00AB3A76">
        <w:t xml:space="preserve">adapted </w:t>
      </w:r>
      <w:r>
        <w:t>code used to create the Knee Plot</w:t>
      </w:r>
      <w:r w:rsidR="00AB3A76">
        <w:t xml:space="preserve"> </w:t>
      </w:r>
      <w:sdt>
        <w:sdtPr>
          <w:id w:val="35166404"/>
          <w:citation/>
        </w:sdtPr>
        <w:sdtEndPr/>
        <w:sdtContent>
          <w:r w:rsidR="00AB3A76">
            <w:fldChar w:fldCharType="begin"/>
          </w:r>
          <w:r w:rsidR="00AB3A76">
            <w:instrText xml:space="preserve"> CITATION 2022_Arvai_ART \l 1033 </w:instrText>
          </w:r>
          <w:r w:rsidR="00AB3A76">
            <w:fldChar w:fldCharType="separate"/>
          </w:r>
          <w:r w:rsidR="00AB3A76">
            <w:rPr>
              <w:noProof/>
            </w:rPr>
            <w:t>(Arvai, 2022)</w:t>
          </w:r>
          <w:r w:rsidR="00AB3A76">
            <w:fldChar w:fldCharType="end"/>
          </w:r>
        </w:sdtContent>
      </w:sdt>
      <w:r>
        <w:t>:</w:t>
      </w:r>
    </w:p>
    <w:p w14:paraId="56694C47" w14:textId="795CC611" w:rsidR="00D6594D" w:rsidRDefault="0053716A" w:rsidP="00D6594D">
      <w:r>
        <w:rPr>
          <w:noProof/>
        </w:rPr>
        <mc:AlternateContent>
          <mc:Choice Requires="wps">
            <w:drawing>
              <wp:inline distT="0" distB="0" distL="0" distR="0" wp14:anchorId="0BFFA6B3" wp14:editId="69AAEA15">
                <wp:extent cx="5057335" cy="3249637"/>
                <wp:effectExtent l="0" t="0" r="10160" b="27305"/>
                <wp:docPr id="5" name="Rectangle 5"/>
                <wp:cNvGraphicFramePr/>
                <a:graphic xmlns:a="http://schemas.openxmlformats.org/drawingml/2006/main">
                  <a:graphicData uri="http://schemas.microsoft.com/office/word/2010/wordprocessingShape">
                    <wps:wsp>
                      <wps:cNvSpPr/>
                      <wps:spPr>
                        <a:xfrm>
                          <a:off x="0" y="0"/>
                          <a:ext cx="5057335" cy="3249637"/>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56F348"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create knee plot, adapted code (</w:t>
                            </w:r>
                            <w:r>
                              <w:rPr>
                                <w:rFonts w:ascii="Courier New" w:hAnsi="Courier New" w:cs="Courier New"/>
                                <w:color w:val="008000"/>
                                <w:sz w:val="20"/>
                                <w:szCs w:val="20"/>
                                <w:highlight w:val="white"/>
                              </w:rPr>
                              <w:t>Arvai, 2022)</w:t>
                            </w:r>
                          </w:p>
                          <w:p w14:paraId="7DBFC993"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kmeans_kwargs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1A503FD"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"random"</w:t>
                            </w:r>
                            <w:r>
                              <w:rPr>
                                <w:rFonts w:ascii="Courier New" w:hAnsi="Courier New" w:cs="Courier New"/>
                                <w:b/>
                                <w:bCs/>
                                <w:color w:val="000080"/>
                                <w:sz w:val="20"/>
                                <w:szCs w:val="20"/>
                                <w:highlight w:val="white"/>
                              </w:rPr>
                              <w:t>,</w:t>
                            </w:r>
                          </w:p>
                          <w:p w14:paraId="7296D6DA"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"n_init"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1FBD5026"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"max_iter"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300</w:t>
                            </w:r>
                            <w:r>
                              <w:rPr>
                                <w:rFonts w:ascii="Courier New" w:hAnsi="Courier New" w:cs="Courier New"/>
                                <w:b/>
                                <w:bCs/>
                                <w:color w:val="000080"/>
                                <w:sz w:val="20"/>
                                <w:szCs w:val="20"/>
                                <w:highlight w:val="white"/>
                              </w:rPr>
                              <w:t>,</w:t>
                            </w:r>
                          </w:p>
                          <w:p w14:paraId="3CB88B76"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"random_state"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CAF68D"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list of SSE values for each k</w:t>
                            </w:r>
                          </w:p>
                          <w:p w14:paraId="1B613A0B"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k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p>
                          <w:p w14:paraId="7BFC8206"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kmeans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n_clusters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kmeans_kwargs</w:t>
                            </w:r>
                            <w:r>
                              <w:rPr>
                                <w:rFonts w:ascii="Courier New" w:hAnsi="Courier New" w:cs="Courier New"/>
                                <w:b/>
                                <w:bCs/>
                                <w:color w:val="000080"/>
                                <w:sz w:val="20"/>
                                <w:szCs w:val="20"/>
                                <w:highlight w:val="white"/>
                              </w:rPr>
                              <w:t>)</w:t>
                            </w:r>
                          </w:p>
                          <w:p w14:paraId="21150BB4"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scaled_features</w:t>
                            </w:r>
                            <w:r>
                              <w:rPr>
                                <w:rFonts w:ascii="Courier New" w:hAnsi="Courier New" w:cs="Courier New"/>
                                <w:b/>
                                <w:bCs/>
                                <w:color w:val="000080"/>
                                <w:sz w:val="20"/>
                                <w:szCs w:val="20"/>
                                <w:highlight w:val="white"/>
                              </w:rPr>
                              <w:t>)</w:t>
                            </w:r>
                          </w:p>
                          <w:p w14:paraId="3F6EC50B"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inertia_</w:t>
                            </w:r>
                            <w:r>
                              <w:rPr>
                                <w:rFonts w:ascii="Courier New" w:hAnsi="Courier New" w:cs="Courier New"/>
                                <w:b/>
                                <w:bCs/>
                                <w:color w:val="000080"/>
                                <w:sz w:val="20"/>
                                <w:szCs w:val="20"/>
                                <w:highlight w:val="white"/>
                              </w:rPr>
                              <w:t>)</w:t>
                            </w:r>
                          </w:p>
                          <w:p w14:paraId="178A09DF"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figsize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25A95F71"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knee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KneeLocator</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curve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"convex"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direction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"decreasing"</w:t>
                            </w:r>
                            <w:r>
                              <w:rPr>
                                <w:rFonts w:ascii="Courier New" w:hAnsi="Courier New" w:cs="Courier New"/>
                                <w:b/>
                                <w:bCs/>
                                <w:color w:val="000080"/>
                                <w:sz w:val="20"/>
                                <w:szCs w:val="20"/>
                                <w:highlight w:val="white"/>
                              </w:rPr>
                              <w:t>)</w:t>
                            </w:r>
                          </w:p>
                          <w:p w14:paraId="6DBF4B10"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plot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sse</w:t>
                            </w:r>
                            <w:r>
                              <w:rPr>
                                <w:rFonts w:ascii="Courier New" w:hAnsi="Courier New" w:cs="Courier New"/>
                                <w:b/>
                                <w:bCs/>
                                <w:color w:val="000080"/>
                                <w:sz w:val="20"/>
                                <w:szCs w:val="20"/>
                                <w:highlight w:val="white"/>
                              </w:rPr>
                              <w:t>)</w:t>
                            </w:r>
                          </w:p>
                          <w:p w14:paraId="5EAF9CEC"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xticks</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p>
                          <w:p w14:paraId="1223EA2C"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"Number of Clusters"</w:t>
                            </w:r>
                            <w:r>
                              <w:rPr>
                                <w:rFonts w:ascii="Courier New" w:hAnsi="Courier New" w:cs="Courier New"/>
                                <w:b/>
                                <w:bCs/>
                                <w:color w:val="000080"/>
                                <w:sz w:val="20"/>
                                <w:szCs w:val="20"/>
                                <w:highlight w:val="white"/>
                              </w:rPr>
                              <w:t>)</w:t>
                            </w:r>
                          </w:p>
                          <w:p w14:paraId="06DB44B3"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"SSE"</w:t>
                            </w:r>
                            <w:r>
                              <w:rPr>
                                <w:rFonts w:ascii="Courier New" w:hAnsi="Courier New" w:cs="Courier New"/>
                                <w:b/>
                                <w:bCs/>
                                <w:color w:val="000080"/>
                                <w:sz w:val="20"/>
                                <w:szCs w:val="20"/>
                                <w:highlight w:val="white"/>
                              </w:rPr>
                              <w:t>)</w:t>
                            </w:r>
                          </w:p>
                          <w:p w14:paraId="24E728AC"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"Knee Plot"</w:t>
                            </w:r>
                            <w:r>
                              <w:rPr>
                                <w:rFonts w:ascii="Courier New" w:hAnsi="Courier New" w:cs="Courier New"/>
                                <w:b/>
                                <w:bCs/>
                                <w:color w:val="000080"/>
                                <w:sz w:val="20"/>
                                <w:szCs w:val="20"/>
                                <w:highlight w:val="white"/>
                              </w:rPr>
                              <w:t>)</w:t>
                            </w:r>
                          </w:p>
                          <w:p w14:paraId="53101750"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axvline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elbow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'green'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lw</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2B5B472F" w14:textId="77777777" w:rsidR="0053716A" w:rsidRPr="00A1397E"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savefig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"figures/fig_2"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dpi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150</w:t>
                            </w:r>
                            <w:r>
                              <w:rPr>
                                <w:rFonts w:ascii="Courier New" w:hAnsi="Courier New" w:cs="Courier New"/>
                                <w:b/>
                                <w:bCs/>
                                <w:color w:val="000080"/>
                                <w:sz w:val="20"/>
                                <w:szCs w:val="20"/>
                                <w:highlight w:val="white"/>
                              </w:rPr>
                              <w:t>)</w:t>
                            </w:r>
                          </w:p>
                          <w:p w14:paraId="67C697DC" w14:textId="77777777" w:rsidR="0053716A" w:rsidRDefault="0053716A" w:rsidP="0053716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BFFA6B3" id="Rectangle 5" o:spid="_x0000_s1038" style="width:398.2pt;height:25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" fillcolor="#f2f2f2 [3052]" strokecolor="#6e6e6e [1604]" strokeweight="1pt">
                <v:textbox>
                  <w:txbxContent>
                    <w:p w14:paraId="1756F348"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create knee plot, adapted code (</w:t>
                      </w:r>
                      <w:proofErr w:type="spellStart"/>
                      <w:r>
                        <w:rPr>
                          <w:rFonts w:ascii="Courier New" w:hAnsi="Courier New" w:cs="Courier New"/>
                          <w:color w:val="008000"/>
                          <w:sz w:val="20"/>
                          <w:szCs w:val="20"/>
                          <w:highlight w:val="white"/>
                        </w:rPr>
                        <w:t>Arvai</w:t>
                      </w:r>
                      <w:proofErr w:type="spellEnd"/>
                      <w:r>
                        <w:rPr>
                          <w:rFonts w:ascii="Courier New" w:hAnsi="Courier New" w:cs="Courier New"/>
                          <w:color w:val="008000"/>
                          <w:sz w:val="20"/>
                          <w:szCs w:val="20"/>
                          <w:highlight w:val="white"/>
                        </w:rPr>
                        <w:t>, 2022)</w:t>
                      </w:r>
                    </w:p>
                    <w:p w14:paraId="7DBFC993"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kmeans_kwargs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1A503FD"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init</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"random"</w:t>
                      </w:r>
                      <w:r>
                        <w:rPr>
                          <w:rFonts w:ascii="Courier New" w:hAnsi="Courier New" w:cs="Courier New"/>
                          <w:b/>
                          <w:bCs/>
                          <w:color w:val="000080"/>
                          <w:sz w:val="20"/>
                          <w:szCs w:val="20"/>
                          <w:highlight w:val="white"/>
                        </w:rPr>
                        <w:t>,</w:t>
                      </w:r>
                    </w:p>
                    <w:p w14:paraId="7296D6DA"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n_init</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1FBD5026"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max_iter</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300</w:t>
                      </w:r>
                      <w:r>
                        <w:rPr>
                          <w:rFonts w:ascii="Courier New" w:hAnsi="Courier New" w:cs="Courier New"/>
                          <w:b/>
                          <w:bCs/>
                          <w:color w:val="000080"/>
                          <w:sz w:val="20"/>
                          <w:szCs w:val="20"/>
                          <w:highlight w:val="white"/>
                        </w:rPr>
                        <w:t>,</w:t>
                      </w:r>
                    </w:p>
                    <w:p w14:paraId="3CB88B76"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random_state</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CAF68D"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sse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list of SSE values for each k</w:t>
                      </w:r>
                    </w:p>
                    <w:p w14:paraId="1B613A0B"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p>
                    <w:p w14:paraId="7BFC8206"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kmeans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KMeans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n_clusters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kmeans_kwargs</w:t>
                      </w:r>
                      <w:proofErr w:type="spellEnd"/>
                      <w:r>
                        <w:rPr>
                          <w:rFonts w:ascii="Courier New" w:hAnsi="Courier New" w:cs="Courier New"/>
                          <w:b/>
                          <w:bCs/>
                          <w:color w:val="000080"/>
                          <w:sz w:val="20"/>
                          <w:szCs w:val="20"/>
                          <w:highlight w:val="white"/>
                        </w:rPr>
                        <w:t>)</w:t>
                      </w:r>
                    </w:p>
                    <w:p w14:paraId="21150BB4"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scaled_features</w:t>
                      </w:r>
                      <w:proofErr w:type="spellEnd"/>
                      <w:r>
                        <w:rPr>
                          <w:rFonts w:ascii="Courier New" w:hAnsi="Courier New" w:cs="Courier New"/>
                          <w:b/>
                          <w:bCs/>
                          <w:color w:val="000080"/>
                          <w:sz w:val="20"/>
                          <w:szCs w:val="20"/>
                          <w:highlight w:val="white"/>
                        </w:rPr>
                        <w:t>)</w:t>
                      </w:r>
                    </w:p>
                    <w:p w14:paraId="3F6EC50B"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inertia</w:t>
                      </w:r>
                      <w:proofErr w:type="spellEnd"/>
                      <w:r>
                        <w:rPr>
                          <w:rFonts w:ascii="Courier New" w:hAnsi="Courier New" w:cs="Courier New"/>
                          <w:color w:val="000000"/>
                          <w:sz w:val="20"/>
                          <w:szCs w:val="20"/>
                          <w:highlight w:val="white"/>
                        </w:rPr>
                        <w:t>_</w:t>
                      </w:r>
                      <w:r>
                        <w:rPr>
                          <w:rFonts w:ascii="Courier New" w:hAnsi="Courier New" w:cs="Courier New"/>
                          <w:b/>
                          <w:bCs/>
                          <w:color w:val="000080"/>
                          <w:sz w:val="20"/>
                          <w:szCs w:val="20"/>
                          <w:highlight w:val="white"/>
                        </w:rPr>
                        <w:t>)</w:t>
                      </w:r>
                    </w:p>
                    <w:p w14:paraId="178A09DF"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figsize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25A95F71"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knee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KneeLocator</w:t>
                      </w:r>
                      <w:proofErr w:type="spellEnd"/>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curve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"convex"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direction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"decreasing"</w:t>
                      </w:r>
                      <w:r>
                        <w:rPr>
                          <w:rFonts w:ascii="Courier New" w:hAnsi="Courier New" w:cs="Courier New"/>
                          <w:b/>
                          <w:bCs/>
                          <w:color w:val="000080"/>
                          <w:sz w:val="20"/>
                          <w:szCs w:val="20"/>
                          <w:highlight w:val="white"/>
                        </w:rPr>
                        <w:t>)</w:t>
                      </w:r>
                    </w:p>
                    <w:p w14:paraId="6DBF4B10"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plot</w:t>
                      </w:r>
                      <w:proofErr w:type="spellEnd"/>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sse</w:t>
                      </w:r>
                      <w:proofErr w:type="spellEnd"/>
                      <w:r>
                        <w:rPr>
                          <w:rFonts w:ascii="Courier New" w:hAnsi="Courier New" w:cs="Courier New"/>
                          <w:b/>
                          <w:bCs/>
                          <w:color w:val="000080"/>
                          <w:sz w:val="20"/>
                          <w:szCs w:val="20"/>
                          <w:highlight w:val="white"/>
                        </w:rPr>
                        <w:t>)</w:t>
                      </w:r>
                    </w:p>
                    <w:p w14:paraId="5EAF9CEC"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xticks</w:t>
                      </w:r>
                      <w:proofErr w:type="spellEnd"/>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p>
                    <w:p w14:paraId="1223EA2C"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xlabel</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"Number of Clusters"</w:t>
                      </w:r>
                      <w:r>
                        <w:rPr>
                          <w:rFonts w:ascii="Courier New" w:hAnsi="Courier New" w:cs="Courier New"/>
                          <w:b/>
                          <w:bCs/>
                          <w:color w:val="000080"/>
                          <w:sz w:val="20"/>
                          <w:szCs w:val="20"/>
                          <w:highlight w:val="white"/>
                        </w:rPr>
                        <w:t>)</w:t>
                      </w:r>
                    </w:p>
                    <w:p w14:paraId="06DB44B3"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ylabel</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"SSE"</w:t>
                      </w:r>
                      <w:r>
                        <w:rPr>
                          <w:rFonts w:ascii="Courier New" w:hAnsi="Courier New" w:cs="Courier New"/>
                          <w:b/>
                          <w:bCs/>
                          <w:color w:val="000080"/>
                          <w:sz w:val="20"/>
                          <w:szCs w:val="20"/>
                          <w:highlight w:val="white"/>
                        </w:rPr>
                        <w:t>)</w:t>
                      </w:r>
                    </w:p>
                    <w:p w14:paraId="24E728AC"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"Knee Plot"</w:t>
                      </w:r>
                      <w:r>
                        <w:rPr>
                          <w:rFonts w:ascii="Courier New" w:hAnsi="Courier New" w:cs="Courier New"/>
                          <w:b/>
                          <w:bCs/>
                          <w:color w:val="000080"/>
                          <w:sz w:val="20"/>
                          <w:szCs w:val="20"/>
                          <w:highlight w:val="white"/>
                        </w:rPr>
                        <w:t>)</w:t>
                      </w:r>
                    </w:p>
                    <w:p w14:paraId="53101750"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axvline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elbow</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'green'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lw</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2B5B472F" w14:textId="77777777" w:rsidR="0053716A" w:rsidRPr="00A1397E"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savefig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"figures/</w:t>
                      </w:r>
                      <w:proofErr w:type="spellStart"/>
                      <w:r>
                        <w:rPr>
                          <w:rFonts w:ascii="Courier New" w:hAnsi="Courier New" w:cs="Courier New"/>
                          <w:color w:val="808080"/>
                          <w:sz w:val="20"/>
                          <w:szCs w:val="20"/>
                          <w:highlight w:val="white"/>
                        </w:rPr>
                        <w:t>fig_2</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dpi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150</w:t>
                      </w:r>
                      <w:r>
                        <w:rPr>
                          <w:rFonts w:ascii="Courier New" w:hAnsi="Courier New" w:cs="Courier New"/>
                          <w:b/>
                          <w:bCs/>
                          <w:color w:val="000080"/>
                          <w:sz w:val="20"/>
                          <w:szCs w:val="20"/>
                          <w:highlight w:val="white"/>
                        </w:rPr>
                        <w:t>)</w:t>
                      </w:r>
                    </w:p>
                    <w:p w14:paraId="67C697DC" w14:textId="77777777" w:rsidR="0053716A" w:rsidRDefault="0053716A" w:rsidP="0053716A">
                      <w:pPr>
                        <w:ind w:firstLine="0"/>
                      </w:pPr>
                    </w:p>
                  </w:txbxContent>
                </v:textbox>
                <w10:anchorlock/>
              </v:rect>
            </w:pict>
          </mc:Fallback>
        </mc:AlternateContent>
      </w:r>
    </w:p>
    <w:p w14:paraId="772775BB" w14:textId="3FDC7501" w:rsidR="00493BFC" w:rsidRDefault="00493BFC" w:rsidP="00D6594D"/>
    <w:p w14:paraId="07817AC3" w14:textId="0CAF8B20" w:rsidR="00493BFC" w:rsidRDefault="00493BFC" w:rsidP="00D6594D">
      <w:r>
        <w:t xml:space="preserve">Here is the adapted code to show the optimum point on knee plot </w:t>
      </w:r>
      <w:sdt>
        <w:sdtPr>
          <w:id w:val="1462151568"/>
          <w:citation/>
        </w:sdtPr>
        <w:sdtEndPr/>
        <w:sdtContent>
          <w:r>
            <w:fldChar w:fldCharType="begin"/>
          </w:r>
          <w:r>
            <w:instrText xml:space="preserve"> CITATION 2022_Arvai_ART \l 1033 </w:instrText>
          </w:r>
          <w:r>
            <w:fldChar w:fldCharType="separate"/>
          </w:r>
          <w:r>
            <w:rPr>
              <w:noProof/>
            </w:rPr>
            <w:t>(Arvai, 2022)</w:t>
          </w:r>
          <w:r>
            <w:fldChar w:fldCharType="end"/>
          </w:r>
        </w:sdtContent>
      </w:sdt>
      <w:r>
        <w:t>:</w:t>
      </w:r>
    </w:p>
    <w:p w14:paraId="3E7D0B2D" w14:textId="2BE09D9E" w:rsidR="00493BFC" w:rsidRDefault="00493BFC" w:rsidP="00D6594D">
      <w:r>
        <w:rPr>
          <w:noProof/>
        </w:rPr>
        <mc:AlternateContent>
          <mc:Choice Requires="wps">
            <w:drawing>
              <wp:inline distT="0" distB="0" distL="0" distR="0" wp14:anchorId="3BE12064" wp14:editId="46A465C2">
                <wp:extent cx="5057335" cy="921434"/>
                <wp:effectExtent l="0" t="0" r="10160" b="12065"/>
                <wp:docPr id="20" name="Rectangle 20"/>
                <wp:cNvGraphicFramePr/>
                <a:graphic xmlns:a="http://schemas.openxmlformats.org/drawingml/2006/main">
                  <a:graphicData uri="http://schemas.microsoft.com/office/word/2010/wordprocessingShape">
                    <wps:wsp>
                      <wps:cNvSpPr/>
                      <wps:spPr>
                        <a:xfrm>
                          <a:off x="0" y="0"/>
                          <a:ext cx="5057335" cy="921434"/>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10D883" w14:textId="77777777" w:rsidR="00493BFC" w:rsidRDefault="00493BFC" w:rsidP="00493BFC">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optimum point on knee plot</w:t>
                            </w:r>
                          </w:p>
                          <w:p w14:paraId="114EEB7D" w14:textId="77777777" w:rsidR="00493BFC" w:rsidRDefault="00493BFC" w:rsidP="00493BFC">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808080"/>
                                <w:sz w:val="20"/>
                                <w:szCs w:val="20"/>
                                <w:highlight w:val="white"/>
                              </w:rPr>
                              <w:t>'Optimum: ({}, {:.</w:t>
                            </w:r>
                            <w:r>
                              <w:rPr>
                                <w:rFonts w:ascii="Courier New" w:hAnsi="Courier New" w:cs="Courier New"/>
                                <w:color w:val="808080"/>
                                <w:sz w:val="20"/>
                                <w:szCs w:val="20"/>
                                <w:highlight w:val="white"/>
                              </w:rPr>
                              <w:t>3f})'</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format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knee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elbow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knee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elbow</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14:paraId="1BACE258" w14:textId="77777777" w:rsidR="00493BFC" w:rsidRDefault="00493BFC" w:rsidP="00493BFC">
                            <w:pPr>
                              <w:autoSpaceDE w:val="0"/>
                              <w:autoSpaceDN w:val="0"/>
                              <w:adjustRightInd w:val="0"/>
                              <w:spacing w:line="240" w:lineRule="auto"/>
                              <w:ind w:firstLine="0"/>
                              <w:rPr>
                                <w:rFonts w:ascii="Courier New" w:hAnsi="Courier New" w:cs="Courier New"/>
                                <w:color w:val="000000"/>
                                <w:sz w:val="20"/>
                                <w:szCs w:val="20"/>
                                <w:highlight w:val="white"/>
                              </w:rPr>
                            </w:pPr>
                          </w:p>
                          <w:p w14:paraId="52740BD4" w14:textId="77777777" w:rsidR="00493BFC" w:rsidRDefault="00493BFC" w:rsidP="00493BFC">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'Optimum: (4, 5326.264)'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E12064" id="Rectangle 20" o:spid="_x0000_s1039" style="width:398.2pt;height:7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" fillcolor="#f2f2f2 [3052]" strokecolor="#6e6e6e [1604]" strokeweight="1pt">
                <v:textbox>
                  <w:txbxContent>
                    <w:p w14:paraId="3010D883" w14:textId="77777777" w:rsidR="00493BFC" w:rsidRDefault="00493BFC" w:rsidP="00493BFC">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optimum point on knee plot</w:t>
                      </w:r>
                    </w:p>
                    <w:p w14:paraId="114EEB7D" w14:textId="77777777" w:rsidR="00493BFC" w:rsidRDefault="00493BFC" w:rsidP="00493BFC">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808080"/>
                          <w:sz w:val="20"/>
                          <w:szCs w:val="20"/>
                          <w:highlight w:val="white"/>
                        </w:rPr>
                        <w:t>'Optimum: ({}, {:.</w:t>
                      </w:r>
                      <w:proofErr w:type="spellStart"/>
                      <w:r>
                        <w:rPr>
                          <w:rFonts w:ascii="Courier New" w:hAnsi="Courier New" w:cs="Courier New"/>
                          <w:color w:val="808080"/>
                          <w:sz w:val="20"/>
                          <w:szCs w:val="20"/>
                          <w:highlight w:val="white"/>
                        </w:rPr>
                        <w:t>3f</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format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knee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elbow</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knee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elbow</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14:paraId="1BACE258" w14:textId="77777777" w:rsidR="00493BFC" w:rsidRDefault="00493BFC" w:rsidP="00493BFC">
                      <w:pPr>
                        <w:autoSpaceDE w:val="0"/>
                        <w:autoSpaceDN w:val="0"/>
                        <w:adjustRightInd w:val="0"/>
                        <w:spacing w:line="240" w:lineRule="auto"/>
                        <w:ind w:firstLine="0"/>
                        <w:rPr>
                          <w:rFonts w:ascii="Courier New" w:hAnsi="Courier New" w:cs="Courier New"/>
                          <w:color w:val="000000"/>
                          <w:sz w:val="20"/>
                          <w:szCs w:val="20"/>
                          <w:highlight w:val="white"/>
                        </w:rPr>
                      </w:pPr>
                    </w:p>
                    <w:p w14:paraId="52740BD4" w14:textId="77777777" w:rsidR="00493BFC" w:rsidRDefault="00493BFC" w:rsidP="00493BFC">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'Optimum: (4, 5326.264)'</w:t>
                      </w:r>
                    </w:p>
                  </w:txbxContent>
                </v:textbox>
                <w10:anchorlock/>
              </v:rect>
            </w:pict>
          </mc:Fallback>
        </mc:AlternateContent>
      </w:r>
    </w:p>
    <w:p w14:paraId="572DE917" w14:textId="5D365E40" w:rsidR="00D6594D" w:rsidRDefault="00D6594D" w:rsidP="00D6594D">
      <w:pPr>
        <w:pStyle w:val="Normal-includewithnext"/>
      </w:pPr>
      <w:r>
        <w:lastRenderedPageBreak/>
        <w:t xml:space="preserve">Here is the </w:t>
      </w:r>
      <w:r w:rsidR="000E2706">
        <w:t xml:space="preserve">adapted </w:t>
      </w:r>
      <w:r>
        <w:t>code used to generate the final cluster plot</w:t>
      </w:r>
      <w:r w:rsidR="000E2706">
        <w:t xml:space="preserve"> </w:t>
      </w:r>
      <w:sdt>
        <w:sdtPr>
          <w:id w:val="1876421418"/>
          <w:citation/>
        </w:sdtPr>
        <w:sdtEndPr/>
        <w:sdtContent>
          <w:r w:rsidR="000E2706">
            <w:fldChar w:fldCharType="begin"/>
          </w:r>
          <w:r w:rsidR="000E2706">
            <w:instrText xml:space="preserve"> CITATION 2022_Arvai_ART \l 1033 </w:instrText>
          </w:r>
          <w:r w:rsidR="000E2706">
            <w:fldChar w:fldCharType="separate"/>
          </w:r>
          <w:r w:rsidR="000E2706">
            <w:rPr>
              <w:noProof/>
            </w:rPr>
            <w:t>(Arvai, 2022)</w:t>
          </w:r>
          <w:r w:rsidR="000E2706">
            <w:fldChar w:fldCharType="end"/>
          </w:r>
        </w:sdtContent>
      </w:sdt>
      <w:r>
        <w:t>:</w:t>
      </w:r>
    </w:p>
    <w:p w14:paraId="658EEAC1" w14:textId="583269E2" w:rsidR="00D6594D" w:rsidRPr="00D6594D" w:rsidRDefault="00D6594D" w:rsidP="00D6594D">
      <w:r>
        <w:rPr>
          <w:noProof/>
        </w:rPr>
        <mc:AlternateContent>
          <mc:Choice Requires="wps">
            <w:drawing>
              <wp:inline distT="0" distB="0" distL="0" distR="0" wp14:anchorId="2114FAFD" wp14:editId="74462D66">
                <wp:extent cx="5057335" cy="1969477"/>
                <wp:effectExtent l="0" t="0" r="10160" b="12065"/>
                <wp:docPr id="21" name="Rectangle 21"/>
                <wp:cNvGraphicFramePr/>
                <a:graphic xmlns:a="http://schemas.openxmlformats.org/drawingml/2006/main">
                  <a:graphicData uri="http://schemas.microsoft.com/office/word/2010/wordprocessingShape">
                    <wps:wsp>
                      <wps:cNvSpPr/>
                      <wps:spPr>
                        <a:xfrm>
                          <a:off x="0" y="0"/>
                          <a:ext cx="5057335" cy="1969477"/>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80696F"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final K-means analysis plot</w:t>
                            </w:r>
                          </w:p>
                          <w:p w14:paraId="3E5994F3"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figsize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0DB40F03"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title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'K-Means Clustering (k='</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n_clusters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for Lost Customers'</w:t>
                            </w:r>
                          </w:p>
                          <w:p w14:paraId="4FB0ACAC"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scatter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df_standardized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df_standardized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'MCH'</w:t>
                            </w:r>
                            <w:r>
                              <w:rPr>
                                <w:rFonts w:ascii="Courier New" w:hAnsi="Courier New" w:cs="Courier New"/>
                                <w:b/>
                                <w:bCs/>
                                <w:color w:val="000080"/>
                                <w:sz w:val="20"/>
                                <w:szCs w:val="20"/>
                                <w:highlight w:val="white"/>
                              </w:rPr>
                              <w:t>],</w:t>
                            </w:r>
                          </w:p>
                          <w:p w14:paraId="47DD205F"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labels_</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cmap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'brg'</w:t>
                            </w:r>
                            <w:r>
                              <w:rPr>
                                <w:rFonts w:ascii="Courier New" w:hAnsi="Courier New" w:cs="Courier New"/>
                                <w:b/>
                                <w:bCs/>
                                <w:color w:val="000080"/>
                                <w:sz w:val="20"/>
                                <w:szCs w:val="20"/>
                                <w:highlight w:val="white"/>
                              </w:rPr>
                              <w:t>)</w:t>
                            </w:r>
                          </w:p>
                          <w:p w14:paraId="092FA6D8"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scatter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cluster_centers_</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04206724"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cluster_centers_</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p>
                          <w:p w14:paraId="6A218C2B"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'black'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marker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0B4163"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set_xlabel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'Tenure (standardized)'</w:t>
                            </w:r>
                            <w:r>
                              <w:rPr>
                                <w:rFonts w:ascii="Courier New" w:hAnsi="Courier New" w:cs="Courier New"/>
                                <w:b/>
                                <w:bCs/>
                                <w:color w:val="000080"/>
                                <w:sz w:val="20"/>
                                <w:szCs w:val="20"/>
                                <w:highlight w:val="white"/>
                              </w:rPr>
                              <w:t>)</w:t>
                            </w:r>
                          </w:p>
                          <w:p w14:paraId="5ED83ECA"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set_ylabel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'Monthly Charge (standardized)'</w:t>
                            </w:r>
                            <w:r>
                              <w:rPr>
                                <w:rFonts w:ascii="Courier New" w:hAnsi="Courier New" w:cs="Courier New"/>
                                <w:b/>
                                <w:bCs/>
                                <w:color w:val="000080"/>
                                <w:sz w:val="20"/>
                                <w:szCs w:val="20"/>
                                <w:highlight w:val="white"/>
                              </w:rPr>
                              <w:t>)</w:t>
                            </w:r>
                          </w:p>
                          <w:p w14:paraId="28EDC4B2"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p>
                          <w:p w14:paraId="7B5C99CD" w14:textId="449F9710" w:rsidR="00D6594D" w:rsidRDefault="003F4C8A" w:rsidP="003F4C8A">
                            <w:pPr>
                              <w:ind w:firstLine="0"/>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savefig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"figures/fig_3"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dpi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150</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114FAFD" id="Rectangle 21" o:spid="_x0000_s1040" style="width:398.2pt;height:15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" fillcolor="#f2f2f2 [3052]" strokecolor="#6e6e6e [1604]" strokeweight="1pt">
                <v:textbox>
                  <w:txbxContent>
                    <w:p w14:paraId="2980696F"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final K-means analysis plot</w:t>
                      </w:r>
                    </w:p>
                    <w:p w14:paraId="3E5994F3"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figsize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0DB40F03"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title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'K-Means Clustering (k='</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str</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n_clusters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for Lost Customers'</w:t>
                      </w:r>
                    </w:p>
                    <w:p w14:paraId="4FB0ACAC"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scatter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df_standardized</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df_standardized</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MCH</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47DD205F"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labels_</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cmap</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brg</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092FA6D8"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scatter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cluster_centers</w:t>
                      </w:r>
                      <w:proofErr w:type="spellEnd"/>
                      <w:r>
                        <w:rPr>
                          <w:rFonts w:ascii="Courier New" w:hAnsi="Courier New" w:cs="Courier New"/>
                          <w:color w:val="000000"/>
                          <w:sz w:val="20"/>
                          <w:szCs w:val="20"/>
                          <w:highlight w:val="white"/>
                        </w:rPr>
                        <w:t>_</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04206724"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cluster_centers</w:t>
                      </w:r>
                      <w:proofErr w:type="spellEnd"/>
                      <w:r>
                        <w:rPr>
                          <w:rFonts w:ascii="Courier New" w:hAnsi="Courier New" w:cs="Courier New"/>
                          <w:color w:val="000000"/>
                          <w:sz w:val="20"/>
                          <w:szCs w:val="20"/>
                          <w:highlight w:val="white"/>
                        </w:rPr>
                        <w:t>_</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p>
                    <w:p w14:paraId="6A218C2B"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'black'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marker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0B4163"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set_xlabel</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'Tenure (standardized)'</w:t>
                      </w:r>
                      <w:r>
                        <w:rPr>
                          <w:rFonts w:ascii="Courier New" w:hAnsi="Courier New" w:cs="Courier New"/>
                          <w:b/>
                          <w:bCs/>
                          <w:color w:val="000080"/>
                          <w:sz w:val="20"/>
                          <w:szCs w:val="20"/>
                          <w:highlight w:val="white"/>
                        </w:rPr>
                        <w:t>)</w:t>
                      </w:r>
                    </w:p>
                    <w:p w14:paraId="5ED83ECA"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set_ylabel</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'Monthly Charge (standardized)'</w:t>
                      </w:r>
                      <w:r>
                        <w:rPr>
                          <w:rFonts w:ascii="Courier New" w:hAnsi="Courier New" w:cs="Courier New"/>
                          <w:b/>
                          <w:bCs/>
                          <w:color w:val="000080"/>
                          <w:sz w:val="20"/>
                          <w:szCs w:val="20"/>
                          <w:highlight w:val="white"/>
                        </w:rPr>
                        <w:t>)</w:t>
                      </w:r>
                    </w:p>
                    <w:p w14:paraId="28EDC4B2"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p>
                    <w:p w14:paraId="7B5C99CD" w14:textId="449F9710" w:rsidR="00D6594D" w:rsidRDefault="003F4C8A" w:rsidP="003F4C8A">
                      <w:pPr>
                        <w:ind w:firstLine="0"/>
                      </w:pPr>
                      <w:proofErr w:type="spellStart"/>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savefig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"figures/</w:t>
                      </w:r>
                      <w:proofErr w:type="spellStart"/>
                      <w:r>
                        <w:rPr>
                          <w:rFonts w:ascii="Courier New" w:hAnsi="Courier New" w:cs="Courier New"/>
                          <w:color w:val="808080"/>
                          <w:sz w:val="20"/>
                          <w:szCs w:val="20"/>
                          <w:highlight w:val="white"/>
                        </w:rPr>
                        <w:t>fig_3</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dpi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150</w:t>
                      </w:r>
                      <w:r>
                        <w:rPr>
                          <w:rFonts w:ascii="Courier New" w:hAnsi="Courier New" w:cs="Courier New"/>
                          <w:b/>
                          <w:bCs/>
                          <w:color w:val="000080"/>
                          <w:sz w:val="20"/>
                          <w:szCs w:val="20"/>
                          <w:highlight w:val="white"/>
                        </w:rPr>
                        <w:t>)</w:t>
                      </w:r>
                    </w:p>
                  </w:txbxContent>
                </v:textbox>
                <w10:anchorlock/>
              </v:rect>
            </w:pict>
          </mc:Fallback>
        </mc:AlternateContent>
      </w:r>
    </w:p>
    <w:p w14:paraId="40CE3C82" w14:textId="77777777" w:rsidR="00AD61BD" w:rsidRDefault="00AD61BD" w:rsidP="00FA69AA">
      <w:pPr>
        <w:ind w:left="720" w:firstLine="0"/>
      </w:pPr>
    </w:p>
    <w:p w14:paraId="5993B3BE" w14:textId="12636674" w:rsidR="00FA69AA" w:rsidRDefault="00FA69AA" w:rsidP="00FA69AA">
      <w:pPr>
        <w:ind w:left="720" w:firstLine="0"/>
      </w:pPr>
    </w:p>
    <w:p w14:paraId="0A5E2F3C" w14:textId="1900B46E" w:rsidR="00FA69AA" w:rsidRDefault="00FA69AA" w:rsidP="000323DF">
      <w:pPr>
        <w:pStyle w:val="Heading1"/>
      </w:pPr>
      <w:r>
        <w:t>Part V: Demonstration</w:t>
      </w:r>
    </w:p>
    <w:p w14:paraId="4B169143" w14:textId="12047F4A" w:rsidR="000323DF" w:rsidRDefault="000323DF" w:rsidP="000323DF">
      <w:r>
        <w:t>F. Provide a Panopto video recording that includes a demonstration of the functionality of the code used for the analysis and a summary of the programming environment.</w:t>
      </w:r>
    </w:p>
    <w:p w14:paraId="5193E831" w14:textId="323F7405" w:rsidR="000323DF" w:rsidRDefault="000323DF" w:rsidP="000323DF"/>
    <w:p w14:paraId="4752C3F3" w14:textId="0A5ADD94" w:rsidR="000323DF" w:rsidRDefault="000323DF" w:rsidP="000323DF">
      <w:r>
        <w:t xml:space="preserve">G. Record the web sources used to acquire data or segments of third-party code to support the analysis. Ensure the web sources are reliable. </w:t>
      </w:r>
      <w:r w:rsidR="002D4C82">
        <w:t>(see References below)</w:t>
      </w:r>
    </w:p>
    <w:p w14:paraId="6B23931D" w14:textId="4ECFB373" w:rsidR="002D4C82" w:rsidRDefault="002D4C82" w:rsidP="000323DF"/>
    <w:p w14:paraId="11241C9F" w14:textId="7EF6DE31" w:rsidR="002D4C82" w:rsidRDefault="002D4C82" w:rsidP="000323DF">
      <w:r>
        <w:t xml:space="preserve">H. </w:t>
      </w:r>
      <w:r w:rsidRPr="002D4C82">
        <w:t>Acknowledge sources, using in-text citations and references, for content that is quoted, paraphrased, or summarized.</w:t>
      </w:r>
      <w:r>
        <w:t xml:space="preserve"> (see References below)</w:t>
      </w:r>
    </w:p>
    <w:p w14:paraId="0B75F726" w14:textId="77777777" w:rsidR="00B450CC" w:rsidRDefault="00B450CC" w:rsidP="000323DF"/>
    <w:p w14:paraId="60CF6477" w14:textId="04D10B79" w:rsidR="002D4C82" w:rsidRDefault="002D4C82" w:rsidP="000323DF">
      <w:r>
        <w:t xml:space="preserve">I. </w:t>
      </w:r>
      <w:r w:rsidRPr="002D4C82">
        <w:t>Demonstrate professional communication in the content and presentation of your submission</w:t>
      </w:r>
      <w:r>
        <w:t>.</w:t>
      </w:r>
    </w:p>
    <w:p w14:paraId="4FDC7826" w14:textId="77777777" w:rsidR="002D4C82" w:rsidRPr="000323DF" w:rsidRDefault="002D4C82" w:rsidP="000323DF"/>
    <w:p w14:paraId="7B68BB64" w14:textId="1960186F" w:rsidR="00382951" w:rsidRDefault="00382951">
      <w:pPr>
        <w:pStyle w:val="SectionTitle"/>
      </w:pPr>
      <w:r>
        <w:lastRenderedPageBreak/>
        <w:t>References</w:t>
      </w:r>
    </w:p>
    <w:p w14:paraId="2664C3D7" w14:textId="77777777" w:rsidR="00F80415" w:rsidRDefault="00382951" w:rsidP="00F80415">
      <w:pPr>
        <w:pStyle w:val="Bibliography"/>
        <w:rPr>
          <w:noProof/>
        </w:rPr>
      </w:pPr>
      <w:r>
        <w:fldChar w:fldCharType="begin"/>
      </w:r>
      <w:r>
        <w:instrText xml:space="preserve"> BIBLIOGRAPHY  \l 1033 </w:instrText>
      </w:r>
      <w:r>
        <w:fldChar w:fldCharType="separate"/>
      </w:r>
      <w:r w:rsidR="00F80415">
        <w:rPr>
          <w:noProof/>
        </w:rPr>
        <w:t>Arvai, K. (2022). K-Means Clustering in Python: A Practical Guide. Retrieved from https://realpython.com/k-means-clustering-python/#: :text=The SSE is defined as,try to minimize this value.&amp;text=The purpose of this figure,centroids is an important step.</w:t>
      </w:r>
    </w:p>
    <w:p w14:paraId="02B9C834" w14:textId="77777777" w:rsidR="00F80415" w:rsidRDefault="00F80415" w:rsidP="00F80415">
      <w:pPr>
        <w:pStyle w:val="Bibliography"/>
        <w:rPr>
          <w:noProof/>
        </w:rPr>
      </w:pPr>
      <w:r>
        <w:rPr>
          <w:noProof/>
        </w:rPr>
        <w:t xml:space="preserve">Bruce, P., Bruce, A., &amp; Gedeck, P. (2020). </w:t>
      </w:r>
      <w:r>
        <w:rPr>
          <w:i/>
          <w:iCs/>
          <w:noProof/>
        </w:rPr>
        <w:t>Practical Statistics for Data Scientists.</w:t>
      </w:r>
      <w:r>
        <w:rPr>
          <w:noProof/>
        </w:rPr>
        <w:t xml:space="preserve"> O’Reilly Media Inc.</w:t>
      </w:r>
    </w:p>
    <w:p w14:paraId="2C42361A" w14:textId="77777777" w:rsidR="00F80415" w:rsidRDefault="00F80415" w:rsidP="00F80415">
      <w:pPr>
        <w:pStyle w:val="Bibliography"/>
        <w:rPr>
          <w:noProof/>
        </w:rPr>
      </w:pPr>
      <w:r>
        <w:rPr>
          <w:noProof/>
        </w:rPr>
        <w:t xml:space="preserve">Griffiths, D. (2009). </w:t>
      </w:r>
      <w:r>
        <w:rPr>
          <w:i/>
          <w:iCs/>
          <w:noProof/>
        </w:rPr>
        <w:t>Head First Statistics.</w:t>
      </w:r>
      <w:r>
        <w:rPr>
          <w:noProof/>
        </w:rPr>
        <w:t xml:space="preserve"> O’Reilly Media Inc.</w:t>
      </w:r>
    </w:p>
    <w:p w14:paraId="03225AAB" w14:textId="77777777" w:rsidR="00F80415" w:rsidRDefault="00F80415" w:rsidP="00F80415">
      <w:pPr>
        <w:pStyle w:val="Bibliography"/>
        <w:rPr>
          <w:noProof/>
        </w:rPr>
      </w:pPr>
      <w:r>
        <w:rPr>
          <w:noProof/>
        </w:rPr>
        <w:t>Kaloyanova, E. (2021, July 29). How to Combine PCA and K-means Clustering in Python? Retrieved from https://365datascience.com/tutorials/python-tutorials/pca-k-means/</w:t>
      </w:r>
    </w:p>
    <w:p w14:paraId="57FD06B8" w14:textId="77777777" w:rsidR="00F80415" w:rsidRDefault="00F80415" w:rsidP="00F80415">
      <w:pPr>
        <w:pStyle w:val="Bibliography"/>
        <w:rPr>
          <w:noProof/>
        </w:rPr>
      </w:pPr>
      <w:r>
        <w:rPr>
          <w:noProof/>
        </w:rPr>
        <w:t xml:space="preserve">Larose, C. D., &amp; Larose, D. T. (2019). </w:t>
      </w:r>
      <w:r>
        <w:rPr>
          <w:i/>
          <w:iCs/>
          <w:noProof/>
        </w:rPr>
        <w:t>Data Science Using Python and R.</w:t>
      </w:r>
      <w:r>
        <w:rPr>
          <w:noProof/>
        </w:rPr>
        <w:t xml:space="preserve"> Wiley.</w:t>
      </w:r>
    </w:p>
    <w:p w14:paraId="20F7AE52" w14:textId="77777777" w:rsidR="00F80415" w:rsidRDefault="00F80415" w:rsidP="00F80415">
      <w:pPr>
        <w:pStyle w:val="Bibliography"/>
        <w:rPr>
          <w:noProof/>
        </w:rPr>
      </w:pPr>
      <w:r>
        <w:rPr>
          <w:noProof/>
        </w:rPr>
        <w:t xml:space="preserve">McKinney, W. (2021, August). pandas: powerful Python data analysis toolkit, Release 1.3.1. </w:t>
      </w:r>
      <w:r>
        <w:rPr>
          <w:i/>
          <w:iCs/>
          <w:noProof/>
        </w:rPr>
        <w:t>pandas: powerful Python data analysis toolkit, Release 1.3.1</w:t>
      </w:r>
      <w:r>
        <w:rPr>
          <w:noProof/>
        </w:rPr>
        <w:t>. Retrieved from https://pandas.pydata.org/docs/pandas.pdf</w:t>
      </w:r>
    </w:p>
    <w:p w14:paraId="58E7325D" w14:textId="77777777" w:rsidR="00F80415" w:rsidRDefault="00F80415" w:rsidP="00F80415">
      <w:pPr>
        <w:pStyle w:val="Bibliography"/>
        <w:rPr>
          <w:noProof/>
        </w:rPr>
      </w:pPr>
      <w:r>
        <w:rPr>
          <w:noProof/>
        </w:rPr>
        <w:t>Nagar, A. (2020, January 26). K-means Clustering — Everything you need to know. Retrieved from https://medium.com/analytics-vidhya/k-means-clustering-everything-you-need-to-know-175dd01766d5#f6a0</w:t>
      </w:r>
    </w:p>
    <w:p w14:paraId="38840AED" w14:textId="77777777" w:rsidR="00F80415" w:rsidRDefault="00F80415" w:rsidP="00F80415">
      <w:pPr>
        <w:pStyle w:val="Bibliography"/>
        <w:rPr>
          <w:noProof/>
        </w:rPr>
      </w:pPr>
      <w:r>
        <w:rPr>
          <w:noProof/>
        </w:rPr>
        <w:t xml:space="preserve">numpy.org. (2021). Getting Started. </w:t>
      </w:r>
      <w:r>
        <w:rPr>
          <w:i/>
          <w:iCs/>
          <w:noProof/>
        </w:rPr>
        <w:t>Getting Started</w:t>
      </w:r>
      <w:r>
        <w:rPr>
          <w:noProof/>
        </w:rPr>
        <w:t>. Retrieved from numpy.org</w:t>
      </w:r>
    </w:p>
    <w:p w14:paraId="3CA40A94" w14:textId="77777777" w:rsidR="00F80415" w:rsidRDefault="00F80415" w:rsidP="00F80415">
      <w:pPr>
        <w:pStyle w:val="Bibliography"/>
        <w:rPr>
          <w:noProof/>
        </w:rPr>
      </w:pPr>
      <w:r>
        <w:rPr>
          <w:noProof/>
        </w:rPr>
        <w:t xml:space="preserve">pandas.pydata.org. (2022). User Guide. </w:t>
      </w:r>
      <w:r>
        <w:rPr>
          <w:i/>
          <w:iCs/>
          <w:noProof/>
        </w:rPr>
        <w:t>User Guide</w:t>
      </w:r>
      <w:r>
        <w:rPr>
          <w:noProof/>
        </w:rPr>
        <w:t>. Retrieved from https://pandas.pydata.org/pandas-docs/stable/user_guide/index.html</w:t>
      </w:r>
    </w:p>
    <w:p w14:paraId="7C36997E" w14:textId="77777777" w:rsidR="00F80415" w:rsidRDefault="00F80415" w:rsidP="00F80415">
      <w:pPr>
        <w:pStyle w:val="Bibliography"/>
        <w:rPr>
          <w:noProof/>
        </w:rPr>
      </w:pPr>
      <w:r>
        <w:rPr>
          <w:noProof/>
        </w:rPr>
        <w:t xml:space="preserve">Paul, S. (2018, July 5). </w:t>
      </w:r>
      <w:r>
        <w:rPr>
          <w:i/>
          <w:iCs/>
          <w:noProof/>
        </w:rPr>
        <w:t>K-Means Clustering in Python with scikit-learn</w:t>
      </w:r>
      <w:r>
        <w:rPr>
          <w:noProof/>
        </w:rPr>
        <w:t>. Retrieved from K-Means Clustering in Python with scikit-learn: https://www.datacamp.com/community/tutorials/k-means-clustering-python</w:t>
      </w:r>
    </w:p>
    <w:p w14:paraId="55AB6CC9" w14:textId="77777777" w:rsidR="00F80415" w:rsidRDefault="00F80415" w:rsidP="00F80415">
      <w:pPr>
        <w:pStyle w:val="Bibliography"/>
        <w:rPr>
          <w:noProof/>
        </w:rPr>
      </w:pPr>
      <w:r>
        <w:rPr>
          <w:noProof/>
        </w:rPr>
        <w:lastRenderedPageBreak/>
        <w:t xml:space="preserve">Paul, S. (2022, April 29). </w:t>
      </w:r>
      <w:r>
        <w:rPr>
          <w:i/>
          <w:iCs/>
          <w:noProof/>
        </w:rPr>
        <w:t>K-Means Clustering in Python with scikit-learn</w:t>
      </w:r>
      <w:r>
        <w:rPr>
          <w:noProof/>
        </w:rPr>
        <w:t>. Retrieved from datacamp.com: https://www.datacamp.com/community/tutorials/k-means-clustering-python</w:t>
      </w:r>
    </w:p>
    <w:p w14:paraId="2C793828" w14:textId="77777777" w:rsidR="00F80415" w:rsidRDefault="00F80415" w:rsidP="00F80415">
      <w:pPr>
        <w:pStyle w:val="Bibliography"/>
        <w:rPr>
          <w:noProof/>
        </w:rPr>
      </w:pPr>
      <w:r>
        <w:rPr>
          <w:noProof/>
        </w:rPr>
        <w:t>Publishers, S. A. (2022). Cluster Analysis: 10 Worst Pitfalls and Mistakes. Retrieved from http://www.statisticalassociates.com/clusteranalysis10.htm</w:t>
      </w:r>
    </w:p>
    <w:p w14:paraId="416C27E7" w14:textId="77777777" w:rsidR="00F80415" w:rsidRDefault="00F80415" w:rsidP="00F80415">
      <w:pPr>
        <w:pStyle w:val="Bibliography"/>
        <w:rPr>
          <w:noProof/>
        </w:rPr>
      </w:pPr>
      <w:r>
        <w:rPr>
          <w:noProof/>
        </w:rPr>
        <w:t>Robinson, D. (2022). K-means clustering is not a free lunch. Retrieved from http://varianceexplained.org/r/kmeans-free-lunch/</w:t>
      </w:r>
    </w:p>
    <w:p w14:paraId="6D43ACCC" w14:textId="77777777" w:rsidR="00F80415" w:rsidRDefault="00F80415" w:rsidP="00F80415">
      <w:pPr>
        <w:pStyle w:val="Bibliography"/>
        <w:rPr>
          <w:noProof/>
        </w:rPr>
      </w:pPr>
      <w:r>
        <w:rPr>
          <w:noProof/>
        </w:rPr>
        <w:t xml:space="preserve">scikit-learn.org. (2022). </w:t>
      </w:r>
      <w:r>
        <w:rPr>
          <w:i/>
          <w:iCs/>
          <w:noProof/>
        </w:rPr>
        <w:t>K-means</w:t>
      </w:r>
      <w:r>
        <w:rPr>
          <w:noProof/>
        </w:rPr>
        <w:t>. Retrieved from K-means: https://scikit-learn.org/stable/modules/clustering.html#k-means</w:t>
      </w:r>
    </w:p>
    <w:p w14:paraId="5848ECD1" w14:textId="77777777" w:rsidR="00F80415" w:rsidRDefault="00F80415" w:rsidP="00F80415">
      <w:pPr>
        <w:pStyle w:val="Bibliography"/>
        <w:rPr>
          <w:noProof/>
        </w:rPr>
      </w:pPr>
      <w:r>
        <w:rPr>
          <w:noProof/>
        </w:rPr>
        <w:t>Support, I. B. (2022). https://www.ibm.com/support/pages/clustering-binary-data-k-means-should-be-avoided. Retrieved from https://www.ibm.com/support/pages/clustering-binary-data-k-means-should-be-avoided</w:t>
      </w:r>
    </w:p>
    <w:p w14:paraId="00B1FE8C" w14:textId="77777777" w:rsidR="00F80415" w:rsidRDefault="00F80415" w:rsidP="00F80415">
      <w:pPr>
        <w:pStyle w:val="Bibliography"/>
        <w:rPr>
          <w:noProof/>
        </w:rPr>
      </w:pPr>
      <w:r>
        <w:rPr>
          <w:noProof/>
        </w:rPr>
        <w:t>Tait, A. (2017, January 31). Assumptions Can Ruin Your K-Means Clusters. Retrieved from https://blog.learningtree.com/assumptions-ruin-k-means-clusters/</w:t>
      </w:r>
    </w:p>
    <w:p w14:paraId="16961C90" w14:textId="6E34CBB5" w:rsidR="00382951" w:rsidRDefault="00382951" w:rsidP="00F80415">
      <w:r>
        <w:fldChar w:fldCharType="end"/>
      </w:r>
    </w:p>
    <w:p w14:paraId="7A77D763" w14:textId="628EDBE3" w:rsidR="00F15E08" w:rsidRDefault="00F15E08" w:rsidP="006E6E46"/>
    <w:sectPr w:rsidR="00F15E08">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93D76" w14:textId="77777777" w:rsidR="00A3030E" w:rsidRDefault="00A3030E">
      <w:pPr>
        <w:spacing w:line="240" w:lineRule="auto"/>
      </w:pPr>
      <w:r>
        <w:separator/>
      </w:r>
    </w:p>
    <w:p w14:paraId="5F47AD95" w14:textId="77777777" w:rsidR="00A3030E" w:rsidRDefault="00A3030E"/>
  </w:endnote>
  <w:endnote w:type="continuationSeparator" w:id="0">
    <w:p w14:paraId="013BF501" w14:textId="77777777" w:rsidR="00A3030E" w:rsidRDefault="00A3030E">
      <w:pPr>
        <w:spacing w:line="240" w:lineRule="auto"/>
      </w:pPr>
      <w:r>
        <w:continuationSeparator/>
      </w:r>
    </w:p>
    <w:p w14:paraId="7432E0FB" w14:textId="77777777" w:rsidR="00A3030E" w:rsidRDefault="00A303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32CB8" w14:textId="77777777" w:rsidR="00A3030E" w:rsidRDefault="00A3030E">
      <w:pPr>
        <w:spacing w:line="240" w:lineRule="auto"/>
      </w:pPr>
      <w:r>
        <w:separator/>
      </w:r>
    </w:p>
    <w:p w14:paraId="14676A90" w14:textId="77777777" w:rsidR="00A3030E" w:rsidRDefault="00A3030E"/>
  </w:footnote>
  <w:footnote w:type="continuationSeparator" w:id="0">
    <w:p w14:paraId="0132C0D8" w14:textId="77777777" w:rsidR="00A3030E" w:rsidRDefault="00A3030E">
      <w:pPr>
        <w:spacing w:line="240" w:lineRule="auto"/>
      </w:pPr>
      <w:r>
        <w:continuationSeparator/>
      </w:r>
    </w:p>
    <w:p w14:paraId="131CD086" w14:textId="77777777" w:rsidR="00A3030E" w:rsidRDefault="00A303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DC5B90A"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CE9A93C" w14:textId="78E35E3F" w:rsidR="004D6B86" w:rsidRPr="00170521" w:rsidRDefault="00A3030E"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gxiXIg=="/>
              <w15:appearance w15:val="hidden"/>
            </w:sdtPr>
            <w:sdtEndPr/>
            <w:sdtContent/>
          </w:sdt>
        </w:p>
      </w:tc>
      <w:tc>
        <w:tcPr>
          <w:tcW w:w="1080" w:type="dxa"/>
        </w:tcPr>
        <w:p w14:paraId="0B0E46FB"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655894C4"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F59F97B"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1ED7DB2" w14:textId="00B97211" w:rsidR="004D6B86" w:rsidRPr="009F0414" w:rsidRDefault="004D6B86" w:rsidP="00504F88">
          <w:pPr>
            <w:pStyle w:val="Header"/>
          </w:pPr>
        </w:p>
      </w:tc>
      <w:tc>
        <w:tcPr>
          <w:tcW w:w="1080" w:type="dxa"/>
        </w:tcPr>
        <w:p w14:paraId="2EFBDCFF"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09C4AB2B"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DB55493"/>
    <w:multiLevelType w:val="hybridMultilevel"/>
    <w:tmpl w:val="B79A09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2F7871"/>
    <w:multiLevelType w:val="hybridMultilevel"/>
    <w:tmpl w:val="A904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F65890"/>
    <w:multiLevelType w:val="hybridMultilevel"/>
    <w:tmpl w:val="5768B1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DB"/>
    <w:rsid w:val="0000669C"/>
    <w:rsid w:val="00006BBA"/>
    <w:rsid w:val="0001010E"/>
    <w:rsid w:val="000217F5"/>
    <w:rsid w:val="000323DF"/>
    <w:rsid w:val="00035A46"/>
    <w:rsid w:val="00097169"/>
    <w:rsid w:val="000B6A98"/>
    <w:rsid w:val="000E2706"/>
    <w:rsid w:val="00114BFA"/>
    <w:rsid w:val="0014172E"/>
    <w:rsid w:val="001602E3"/>
    <w:rsid w:val="00160C0C"/>
    <w:rsid w:val="001664A2"/>
    <w:rsid w:val="00170521"/>
    <w:rsid w:val="001B4848"/>
    <w:rsid w:val="001F447A"/>
    <w:rsid w:val="001F6F25"/>
    <w:rsid w:val="001F7399"/>
    <w:rsid w:val="00212319"/>
    <w:rsid w:val="00224DA2"/>
    <w:rsid w:val="00225BE3"/>
    <w:rsid w:val="002275BF"/>
    <w:rsid w:val="00253694"/>
    <w:rsid w:val="00271404"/>
    <w:rsid w:val="00274E0A"/>
    <w:rsid w:val="0029377C"/>
    <w:rsid w:val="002B6153"/>
    <w:rsid w:val="002C1B55"/>
    <w:rsid w:val="002C627C"/>
    <w:rsid w:val="002D4C82"/>
    <w:rsid w:val="002E1CC8"/>
    <w:rsid w:val="002F61DF"/>
    <w:rsid w:val="00304BC1"/>
    <w:rsid w:val="00307586"/>
    <w:rsid w:val="00325C08"/>
    <w:rsid w:val="00336906"/>
    <w:rsid w:val="00345333"/>
    <w:rsid w:val="003702D2"/>
    <w:rsid w:val="00382951"/>
    <w:rsid w:val="00396D27"/>
    <w:rsid w:val="003A06C6"/>
    <w:rsid w:val="003D50BC"/>
    <w:rsid w:val="003E36B1"/>
    <w:rsid w:val="003E3EF3"/>
    <w:rsid w:val="003E4162"/>
    <w:rsid w:val="003F3ED3"/>
    <w:rsid w:val="003F4C8A"/>
    <w:rsid w:val="003F5299"/>
    <w:rsid w:val="003F7CBD"/>
    <w:rsid w:val="00407BD1"/>
    <w:rsid w:val="00462D0D"/>
    <w:rsid w:val="00481CF8"/>
    <w:rsid w:val="00492C2D"/>
    <w:rsid w:val="00493BFC"/>
    <w:rsid w:val="004A2964"/>
    <w:rsid w:val="004A3D87"/>
    <w:rsid w:val="004B18A9"/>
    <w:rsid w:val="004B2AE7"/>
    <w:rsid w:val="004D4F8C"/>
    <w:rsid w:val="004D6B86"/>
    <w:rsid w:val="00504F88"/>
    <w:rsid w:val="00514796"/>
    <w:rsid w:val="005262E6"/>
    <w:rsid w:val="0053716A"/>
    <w:rsid w:val="0055242C"/>
    <w:rsid w:val="00562104"/>
    <w:rsid w:val="0056638F"/>
    <w:rsid w:val="00572824"/>
    <w:rsid w:val="005758A3"/>
    <w:rsid w:val="00595412"/>
    <w:rsid w:val="00597EB8"/>
    <w:rsid w:val="005A628D"/>
    <w:rsid w:val="005C20B8"/>
    <w:rsid w:val="0061747E"/>
    <w:rsid w:val="00641876"/>
    <w:rsid w:val="00645290"/>
    <w:rsid w:val="006546CF"/>
    <w:rsid w:val="00656EBD"/>
    <w:rsid w:val="00671328"/>
    <w:rsid w:val="00684C26"/>
    <w:rsid w:val="006B015B"/>
    <w:rsid w:val="006C162F"/>
    <w:rsid w:val="006D264B"/>
    <w:rsid w:val="006D785F"/>
    <w:rsid w:val="006D7EE9"/>
    <w:rsid w:val="006E5CA1"/>
    <w:rsid w:val="006E6E46"/>
    <w:rsid w:val="006F2BE2"/>
    <w:rsid w:val="00702B8B"/>
    <w:rsid w:val="00711DD9"/>
    <w:rsid w:val="00715383"/>
    <w:rsid w:val="007244DE"/>
    <w:rsid w:val="007542A2"/>
    <w:rsid w:val="00763DB9"/>
    <w:rsid w:val="007731F3"/>
    <w:rsid w:val="007821CE"/>
    <w:rsid w:val="007A73FA"/>
    <w:rsid w:val="007B4DB3"/>
    <w:rsid w:val="007C30CB"/>
    <w:rsid w:val="00806E82"/>
    <w:rsid w:val="0081390C"/>
    <w:rsid w:val="00815353"/>
    <w:rsid w:val="00816831"/>
    <w:rsid w:val="00837D67"/>
    <w:rsid w:val="008747E8"/>
    <w:rsid w:val="008A2A83"/>
    <w:rsid w:val="008A78F1"/>
    <w:rsid w:val="009100C3"/>
    <w:rsid w:val="00910F0E"/>
    <w:rsid w:val="009341E8"/>
    <w:rsid w:val="00941FC4"/>
    <w:rsid w:val="009447EA"/>
    <w:rsid w:val="00950C04"/>
    <w:rsid w:val="00961AE5"/>
    <w:rsid w:val="009731A9"/>
    <w:rsid w:val="00976F65"/>
    <w:rsid w:val="0097796E"/>
    <w:rsid w:val="009A06B2"/>
    <w:rsid w:val="009A2C38"/>
    <w:rsid w:val="009F0414"/>
    <w:rsid w:val="009F4FAD"/>
    <w:rsid w:val="00A1397E"/>
    <w:rsid w:val="00A21646"/>
    <w:rsid w:val="00A3030E"/>
    <w:rsid w:val="00A34DDD"/>
    <w:rsid w:val="00A4757D"/>
    <w:rsid w:val="00A5795D"/>
    <w:rsid w:val="00A75977"/>
    <w:rsid w:val="00A77F6B"/>
    <w:rsid w:val="00A81BB2"/>
    <w:rsid w:val="00A97BFA"/>
    <w:rsid w:val="00AA5616"/>
    <w:rsid w:val="00AA5C05"/>
    <w:rsid w:val="00AB22D9"/>
    <w:rsid w:val="00AB3A76"/>
    <w:rsid w:val="00AD61BD"/>
    <w:rsid w:val="00B03BA4"/>
    <w:rsid w:val="00B10254"/>
    <w:rsid w:val="00B10D5E"/>
    <w:rsid w:val="00B36387"/>
    <w:rsid w:val="00B438E9"/>
    <w:rsid w:val="00B450CC"/>
    <w:rsid w:val="00B55EAC"/>
    <w:rsid w:val="00B67BB3"/>
    <w:rsid w:val="00B75AFD"/>
    <w:rsid w:val="00B84DA6"/>
    <w:rsid w:val="00BB3B16"/>
    <w:rsid w:val="00BC2255"/>
    <w:rsid w:val="00C14238"/>
    <w:rsid w:val="00C1696D"/>
    <w:rsid w:val="00C3438C"/>
    <w:rsid w:val="00C3701A"/>
    <w:rsid w:val="00C5686B"/>
    <w:rsid w:val="00C74024"/>
    <w:rsid w:val="00C83B15"/>
    <w:rsid w:val="00C90D9D"/>
    <w:rsid w:val="00C925C8"/>
    <w:rsid w:val="00C96023"/>
    <w:rsid w:val="00CB7F84"/>
    <w:rsid w:val="00CC1815"/>
    <w:rsid w:val="00CF1B55"/>
    <w:rsid w:val="00D05A6A"/>
    <w:rsid w:val="00D26B7B"/>
    <w:rsid w:val="00D42B4C"/>
    <w:rsid w:val="00D4751D"/>
    <w:rsid w:val="00D53728"/>
    <w:rsid w:val="00D6594D"/>
    <w:rsid w:val="00D84B14"/>
    <w:rsid w:val="00D90913"/>
    <w:rsid w:val="00DB2E59"/>
    <w:rsid w:val="00DB358F"/>
    <w:rsid w:val="00DC44F1"/>
    <w:rsid w:val="00DF6D26"/>
    <w:rsid w:val="00E10119"/>
    <w:rsid w:val="00E22827"/>
    <w:rsid w:val="00E4517C"/>
    <w:rsid w:val="00E6518B"/>
    <w:rsid w:val="00E7305D"/>
    <w:rsid w:val="00E9274C"/>
    <w:rsid w:val="00E96D61"/>
    <w:rsid w:val="00EA780C"/>
    <w:rsid w:val="00EB69D3"/>
    <w:rsid w:val="00F1263C"/>
    <w:rsid w:val="00F15E08"/>
    <w:rsid w:val="00F214B3"/>
    <w:rsid w:val="00F31D66"/>
    <w:rsid w:val="00F34F0A"/>
    <w:rsid w:val="00F363EC"/>
    <w:rsid w:val="00F366EF"/>
    <w:rsid w:val="00F413AC"/>
    <w:rsid w:val="00F80415"/>
    <w:rsid w:val="00F96B97"/>
    <w:rsid w:val="00FA36E2"/>
    <w:rsid w:val="00FA405D"/>
    <w:rsid w:val="00FA69AA"/>
    <w:rsid w:val="00FB64DB"/>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E05D5B1"/>
  <w15:chartTrackingRefBased/>
  <w15:docId w15:val="{48772814-7F38-43C1-B8B8-77CD69BA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rsid w:val="003F3ED3"/>
    <w:pPr>
      <w:spacing w:before="2400" w:after="480"/>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
    <w:rsid w:val="003F3ED3"/>
    <w:rPr>
      <w:rFonts w:asciiTheme="majorHAnsi" w:eastAsiaTheme="majorEastAsia" w:hAnsiTheme="majorHAnsi" w:cstheme="majorBidi"/>
      <w:b/>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D05A6A"/>
    <w:pPr>
      <w:spacing w:after="240" w:line="240" w:lineRule="auto"/>
      <w:ind w:firstLine="0"/>
    </w:pPr>
    <w:rPr>
      <w:b/>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customStyle="1" w:styleId="Codesegment">
    <w:name w:val="Code segment"/>
    <w:basedOn w:val="Normal"/>
    <w:qFormat/>
    <w:rsid w:val="00325C08"/>
    <w:pPr>
      <w:shd w:val="clear" w:color="auto" w:fill="D9D9D9" w:themeFill="background1" w:themeFillShade="D9"/>
      <w:spacing w:line="240" w:lineRule="auto"/>
      <w:ind w:left="720" w:right="720" w:firstLine="0"/>
    </w:pPr>
    <w:rPr>
      <w:rFonts w:ascii="Courier New" w:hAnsi="Courier New"/>
      <w:sz w:val="16"/>
    </w:rPr>
  </w:style>
  <w:style w:type="paragraph" w:customStyle="1" w:styleId="Normal-includewithnext">
    <w:name w:val="Normal-include with next"/>
    <w:basedOn w:val="Normal"/>
    <w:qFormat/>
    <w:rsid w:val="00D84B14"/>
    <w:pPr>
      <w:keepNext/>
      <w:keepLine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3585">
      <w:bodyDiv w:val="1"/>
      <w:marLeft w:val="0"/>
      <w:marRight w:val="0"/>
      <w:marTop w:val="0"/>
      <w:marBottom w:val="0"/>
      <w:divBdr>
        <w:top w:val="none" w:sz="0" w:space="0" w:color="auto"/>
        <w:left w:val="none" w:sz="0" w:space="0" w:color="auto"/>
        <w:bottom w:val="none" w:sz="0" w:space="0" w:color="auto"/>
        <w:right w:val="none" w:sz="0" w:space="0" w:color="auto"/>
      </w:divBdr>
    </w:div>
    <w:div w:id="7656246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6398255">
      <w:bodyDiv w:val="1"/>
      <w:marLeft w:val="0"/>
      <w:marRight w:val="0"/>
      <w:marTop w:val="0"/>
      <w:marBottom w:val="0"/>
      <w:divBdr>
        <w:top w:val="none" w:sz="0" w:space="0" w:color="auto"/>
        <w:left w:val="none" w:sz="0" w:space="0" w:color="auto"/>
        <w:bottom w:val="none" w:sz="0" w:space="0" w:color="auto"/>
        <w:right w:val="none" w:sz="0" w:space="0" w:color="auto"/>
      </w:divBdr>
    </w:div>
    <w:div w:id="29355777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096159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563456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8832520">
      <w:bodyDiv w:val="1"/>
      <w:marLeft w:val="0"/>
      <w:marRight w:val="0"/>
      <w:marTop w:val="0"/>
      <w:marBottom w:val="0"/>
      <w:divBdr>
        <w:top w:val="none" w:sz="0" w:space="0" w:color="auto"/>
        <w:left w:val="none" w:sz="0" w:space="0" w:color="auto"/>
        <w:bottom w:val="none" w:sz="0" w:space="0" w:color="auto"/>
        <w:right w:val="none" w:sz="0" w:space="0" w:color="auto"/>
      </w:divBdr>
      <w:divsChild>
        <w:div w:id="1196578729">
          <w:marLeft w:val="0"/>
          <w:marRight w:val="0"/>
          <w:marTop w:val="0"/>
          <w:marBottom w:val="0"/>
          <w:divBdr>
            <w:top w:val="none" w:sz="0" w:space="0" w:color="auto"/>
            <w:left w:val="none" w:sz="0" w:space="0" w:color="auto"/>
            <w:bottom w:val="none" w:sz="0" w:space="0" w:color="auto"/>
            <w:right w:val="none" w:sz="0" w:space="0" w:color="auto"/>
          </w:divBdr>
        </w:div>
      </w:divsChild>
    </w:div>
    <w:div w:id="65275788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357304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8989546">
      <w:bodyDiv w:val="1"/>
      <w:marLeft w:val="0"/>
      <w:marRight w:val="0"/>
      <w:marTop w:val="0"/>
      <w:marBottom w:val="0"/>
      <w:divBdr>
        <w:top w:val="none" w:sz="0" w:space="0" w:color="auto"/>
        <w:left w:val="none" w:sz="0" w:space="0" w:color="auto"/>
        <w:bottom w:val="none" w:sz="0" w:space="0" w:color="auto"/>
        <w:right w:val="none" w:sz="0" w:space="0" w:color="auto"/>
      </w:divBdr>
    </w:div>
    <w:div w:id="1061248104">
      <w:bodyDiv w:val="1"/>
      <w:marLeft w:val="0"/>
      <w:marRight w:val="0"/>
      <w:marTop w:val="0"/>
      <w:marBottom w:val="0"/>
      <w:divBdr>
        <w:top w:val="none" w:sz="0" w:space="0" w:color="auto"/>
        <w:left w:val="none" w:sz="0" w:space="0" w:color="auto"/>
        <w:bottom w:val="none" w:sz="0" w:space="0" w:color="auto"/>
        <w:right w:val="none" w:sz="0" w:space="0" w:color="auto"/>
      </w:divBdr>
    </w:div>
    <w:div w:id="111354978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858858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620139">
      <w:bodyDiv w:val="1"/>
      <w:marLeft w:val="0"/>
      <w:marRight w:val="0"/>
      <w:marTop w:val="0"/>
      <w:marBottom w:val="0"/>
      <w:divBdr>
        <w:top w:val="none" w:sz="0" w:space="0" w:color="auto"/>
        <w:left w:val="none" w:sz="0" w:space="0" w:color="auto"/>
        <w:bottom w:val="none" w:sz="0" w:space="0" w:color="auto"/>
        <w:right w:val="none" w:sz="0" w:space="0" w:color="auto"/>
      </w:divBdr>
    </w:div>
    <w:div w:id="136197343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251056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8035558">
      <w:bodyDiv w:val="1"/>
      <w:marLeft w:val="0"/>
      <w:marRight w:val="0"/>
      <w:marTop w:val="0"/>
      <w:marBottom w:val="0"/>
      <w:divBdr>
        <w:top w:val="none" w:sz="0" w:space="0" w:color="auto"/>
        <w:left w:val="none" w:sz="0" w:space="0" w:color="auto"/>
        <w:bottom w:val="none" w:sz="0" w:space="0" w:color="auto"/>
        <w:right w:val="none" w:sz="0" w:space="0" w:color="auto"/>
      </w:divBdr>
    </w:div>
    <w:div w:id="153677091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6087250">
      <w:bodyDiv w:val="1"/>
      <w:marLeft w:val="0"/>
      <w:marRight w:val="0"/>
      <w:marTop w:val="0"/>
      <w:marBottom w:val="0"/>
      <w:divBdr>
        <w:top w:val="none" w:sz="0" w:space="0" w:color="auto"/>
        <w:left w:val="none" w:sz="0" w:space="0" w:color="auto"/>
        <w:bottom w:val="none" w:sz="0" w:space="0" w:color="auto"/>
        <w:right w:val="none" w:sz="0" w:space="0" w:color="auto"/>
      </w:divBdr>
    </w:div>
    <w:div w:id="172552222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672947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3596237">
      <w:bodyDiv w:val="1"/>
      <w:marLeft w:val="0"/>
      <w:marRight w:val="0"/>
      <w:marTop w:val="0"/>
      <w:marBottom w:val="0"/>
      <w:divBdr>
        <w:top w:val="none" w:sz="0" w:space="0" w:color="auto"/>
        <w:left w:val="none" w:sz="0" w:space="0" w:color="auto"/>
        <w:bottom w:val="none" w:sz="0" w:space="0" w:color="auto"/>
        <w:right w:val="none" w:sz="0" w:space="0" w:color="auto"/>
      </w:divBdr>
      <w:divsChild>
        <w:div w:id="30618233">
          <w:marLeft w:val="0"/>
          <w:marRight w:val="0"/>
          <w:marTop w:val="0"/>
          <w:marBottom w:val="0"/>
          <w:divBdr>
            <w:top w:val="none" w:sz="0" w:space="0" w:color="auto"/>
            <w:left w:val="none" w:sz="0" w:space="0" w:color="auto"/>
            <w:bottom w:val="none" w:sz="0" w:space="0" w:color="auto"/>
            <w:right w:val="none" w:sz="0" w:space="0" w:color="auto"/>
          </w:divBdr>
        </w:div>
      </w:divsChild>
    </w:div>
    <w:div w:id="196958180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89465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2431295">
      <w:bodyDiv w:val="1"/>
      <w:marLeft w:val="0"/>
      <w:marRight w:val="0"/>
      <w:marTop w:val="0"/>
      <w:marBottom w:val="0"/>
      <w:divBdr>
        <w:top w:val="none" w:sz="0" w:space="0" w:color="auto"/>
        <w:left w:val="none" w:sz="0" w:space="0" w:color="auto"/>
        <w:bottom w:val="none" w:sz="0" w:space="0" w:color="auto"/>
        <w:right w:val="none" w:sz="0" w:space="0" w:color="auto"/>
      </w:divBdr>
    </w:div>
    <w:div w:id="2069186463">
      <w:bodyDiv w:val="1"/>
      <w:marLeft w:val="0"/>
      <w:marRight w:val="0"/>
      <w:marTop w:val="0"/>
      <w:marBottom w:val="0"/>
      <w:divBdr>
        <w:top w:val="none" w:sz="0" w:space="0" w:color="auto"/>
        <w:left w:val="none" w:sz="0" w:space="0" w:color="auto"/>
        <w:bottom w:val="none" w:sz="0" w:space="0" w:color="auto"/>
        <w:right w:val="none" w:sz="0" w:space="0" w:color="auto"/>
      </w:divBdr>
      <w:divsChild>
        <w:div w:id="571889723">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716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_templates\apa_format\APA%207th_10.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Pau22</b:Tag>
    <b:SourceType>InternetSite</b:SourceType>
    <b:Guid>{CEDD0F4A-D3F7-4D23-9B7F-6E018F6F10FC}</b:Guid>
    <b:Title>K-Means Clustering in Python with scikit-learn</b:Title>
    <b:InternetSiteTitle>datacamp.com</b:InternetSiteTitle>
    <b:Year>2022</b:Year>
    <b:Month>April</b:Month>
    <b:Day>29</b:Day>
    <b:URL>https://www.datacamp.com/community/tutorials/k-means-clustering-python</b:URL>
    <b:Author>
      <b:Author>
        <b:NameList>
          <b:Person>
            <b:Last>Paul</b:Last>
            <b:First>Sayak</b:First>
          </b:Person>
        </b:NameList>
      </b:Author>
    </b:Author>
    <b:RefOrder>2</b:RefOrder>
  </b:Source>
  <b:Source>
    <b:Tag>Bru20</b:Tag>
    <b:SourceType>Book</b:SourceType>
    <b:Guid>{F61777B4-F145-4CC6-9457-D1198B609015}</b:Guid>
    <b:Title>Practical Statistics for Data Scientists</b:Title>
    <b:Year>2020</b:Year>
    <b:Publisher>O’Reilly Media Inc.</b:Publisher>
    <b:Author>
      <b:Author>
        <b:NameList>
          <b:Person>
            <b:Last>Bruce</b:Last>
            <b:First>P</b:First>
          </b:Person>
          <b:Person>
            <b:Last>Bruce</b:Last>
            <b:First>A</b:First>
          </b:Person>
          <b:Person>
            <b:Last>Gedeck</b:Last>
            <b:First>P</b:First>
          </b:Person>
        </b:NameList>
      </b:Author>
    </b:Author>
    <b:RefOrder>1</b:RefOrder>
  </b:Source>
  <b:Source>
    <b:Year>2022</b:Year>
    <b:BIBTEX_Entry>misc</b:BIBTEX_Entry>
    <b:SourceType>Misc</b:SourceType>
    <b:Title>User Guide</b:Title>
    <b:Tag>2022_pandas.pydata.org_ART</b:Tag>
    <b:BIBTEX_KeyWords>pandas. python.</b:BIBTEX_KeyWords>
    <b:URL>https://pandas.pydata.org/pandas-docs/stable/user_guide/index.html</b:URL>
    <b:Author>
      <b:Author>
        <b:NameList>
          <b:Person>
            <b:Last>pandas.pydata.org</b:Last>
          </b:Person>
        </b:NameList>
      </b:Author>
    </b:Author>
    <b:PublicationTitle>User Guide</b:PublicationTitle>
    <b:RefOrder>3</b:RefOrder>
  </b:Source>
  <b:Source>
    <b:Year>2021</b:Year>
    <b:BIBTEX_Entry>misc</b:BIBTEX_Entry>
    <b:SourceType>Misc</b:SourceType>
    <b:Title>Getting Started</b:Title>
    <b:Tag>2021</b:Tag>
    <b:BIBTEX_KeyWords>numpy. python. numerical analysis.</b:BIBTEX_KeyWords>
    <b:URL>numpy.org</b:URL>
    <b:Author>
      <b:Author>
        <b:NameList>
          <b:Person>
            <b:Last>numpy.org</b:Last>
          </b:Person>
        </b:NameList>
      </b:Author>
    </b:Author>
    <b:PublicationTitle>Getting Started</b:PublicationTitle>
    <b:RefOrder>5</b:RefOrder>
  </b:Source>
  <b:Source>
    <b:Year>2021</b:Year>
    <b:BIBTEX_Entry>misc</b:BIBTEX_Entry>
    <b:SourceType>Misc</b:SourceType>
    <b:Title>pandas: powerful Python data analysis toolkit, Release 1.3.1</b:Title>
    <b:Tag>McKinney2021</b:Tag>
    <b:URL>https://pandas.pydata.org/docs/pandas.pdf</b:URL>
    <b:Author>
      <b:Author>
        <b:NameList>
          <b:Person>
            <b:Last>McKinney</b:Last>
            <b:First>W.</b:First>
          </b:Person>
        </b:NameList>
      </b:Author>
    </b:Author>
    <b:Month>August</b:Month>
    <b:PublicationTitle>pandas: powerful Python data analysis toolkit, Release 1.3.1</b:PublicationTitle>
    <b:RefOrder>6</b:RefOrder>
  </b:Source>
  <b:Source>
    <b:Year>2019</b:Year>
    <b:BIBTEX_Entry>book</b:BIBTEX_Entry>
    <b:SourceType>Book</b:SourceType>
    <b:Title>Data Science Using Python and R</b:Title>
    <b:Tag>Larose2019</b:Tag>
    <b:Publisher>Wiley</b:Publisher>
    <b:Author>
      <b:Author>
        <b:NameList>
          <b:Person>
            <b:Last>Larose</b:Last>
            <b:Middle>D.</b:Middle>
            <b:First>C.</b:First>
          </b:Person>
          <b:Person>
            <b:Last>Larose</b:Last>
            <b:Middle>T.</b:Middle>
            <b:First>D.</b:First>
          </b:Person>
        </b:NameList>
      </b:Author>
    </b:Author>
    <b:RefOrder>7</b:RefOrder>
  </b:Source>
  <b:Source>
    <b:Year>2009</b:Year>
    <b:BIBTEX_Entry>book</b:BIBTEX_Entry>
    <b:SourceType>Book</b:SourceType>
    <b:Title>Head First Statistics</b:Title>
    <b:Tag>Griffiths2009</b:Tag>
    <b:Publisher>O’Reilly Media Inc.</b:Publisher>
    <b:Author>
      <b:Author>
        <b:NameList>
          <b:Person>
            <b:Last>Griffiths</b:Last>
            <b:First>D.</b:First>
          </b:Person>
        </b:NameList>
      </b:Author>
    </b:Author>
    <b:StandardNumber> ISBN: 978-0596527587</b:StandardNumber>
    <b:RefOrder>8</b:RefOrder>
  </b:Source>
  <b:Source>
    <b:BIBTEX_Entry>article</b:BIBTEX_Entry>
    <b:SourceType>JournalArticle</b:SourceType>
    <b:Title>Assumptions Can Ruin Your K-Means Clusters</b:Title>
    <b:Tag>2017_Tait_ART</b:Tag>
    <b:URL>https://blog.learningtree.com/assumptions-ruin-k-means-clusters/</b:URL>
    <b:Author>
      <b:Author>
        <b:NameList>
          <b:Person>
            <b:Last>Tait</b:Last>
            <b:First>Andrew</b:First>
          </b:Person>
        </b:NameList>
      </b:Author>
    </b:Author>
    <b:Year>2017</b:Year>
    <b:Month>January</b:Month>
    <b:Day>31</b:Day>
    <b:RefOrder>9</b:RefOrder>
  </b:Source>
  <b:Source>
    <b:BIBTEX_Entry>article</b:BIBTEX_Entry>
    <b:SourceType>JournalArticle</b:SourceType>
    <b:Title>https://www.ibm.com/support/pages/clustering-binary-data-k-means-should-be-avoided</b:Title>
    <b:Tag>2022_Support_ART</b:Tag>
    <b:URL>https://www.ibm.com/support/pages/clustering-binary-data-k-means-should-be-avoided</b:URL>
    <b:Author>
      <b:Author>
        <b:NameList>
          <b:Person>
            <b:Last>Support</b:Last>
            <b:Middle>B. M.</b:Middle>
            <b:First>I.</b:First>
          </b:Person>
        </b:NameList>
      </b:Author>
    </b:Author>
    <b:Year>2022</b:Year>
    <b:RefOrder>10</b:RefOrder>
  </b:Source>
  <b:Source>
    <b:BIBTEX_Entry>online</b:BIBTEX_Entry>
    <b:SourceType>InternetSite</b:SourceType>
    <b:Title>K-means</b:Title>
    <b:Tag>scikitlearn.org2022</b:Tag>
    <b:URL>https://scikit-learn.org/stable/modules/clustering.html#k-means</b:URL>
    <b:Author>
      <b:Author>
        <b:NameList>
          <b:Person>
            <b:Last>scikit-learn.org</b:Last>
          </b:Person>
        </b:NameList>
      </b:Author>
    </b:Author>
    <b:Year>2022</b:Year>
    <b:InternetSiteTitle>K-means</b:InternetSiteTitle>
    <b:RefOrder>11</b:RefOrder>
  </b:Source>
  <b:Source>
    <b:BIBTEX_Entry>article</b:BIBTEX_Entry>
    <b:SourceType>JournalArticle</b:SourceType>
    <b:Title>K-means clustering is not a free lunch</b:Title>
    <b:Tag>2022_Robinson_ART</b:Tag>
    <b:URL>http://varianceexplained.org/r/kmeans-free-lunch/</b:URL>
    <b:Author>
      <b:Author>
        <b:NameList>
          <b:Person>
            <b:Last>Robinson</b:Last>
            <b:First>David</b:First>
          </b:Person>
        </b:NameList>
      </b:Author>
    </b:Author>
    <b:Year>2022</b:Year>
    <b:RefOrder>12</b:RefOrder>
  </b:Source>
  <b:Source>
    <b:BIBTEX_Entry>article</b:BIBTEX_Entry>
    <b:SourceType>JournalArticle</b:SourceType>
    <b:Title>Cluster Analysis: 10 Worst Pitfalls and Mistakes</b:Title>
    <b:Tag>2022_Publishers_ART</b:Tag>
    <b:URL>http://www.statisticalassociates.com/clusteranalysis10.htm</b:URL>
    <b:Author>
      <b:Author>
        <b:NameList>
          <b:Person>
            <b:Last>Publishers</b:Last>
            <b:Middle>Associates</b:Middle>
            <b:First>Statistical</b:First>
          </b:Person>
        </b:NameList>
      </b:Author>
    </b:Author>
    <b:Year>2022</b:Year>
    <b:RefOrder>13</b:RefOrder>
  </b:Source>
  <b:Source>
    <b:BIBTEX_Entry>online</b:BIBTEX_Entry>
    <b:SourceType>InternetSite</b:SourceType>
    <b:Title>K-Means Clustering in Python with scikit-learn</b:Title>
    <b:Tag>Paul2018</b:Tag>
    <b:URL>https://www.datacamp.com/community/tutorials/k-means-clustering-python</b:URL>
    <b:Author>
      <b:Author>
        <b:NameList>
          <b:Person>
            <b:Last>Paul</b:Last>
            <b:First>Sayak</b:First>
          </b:Person>
        </b:NameList>
      </b:Author>
    </b:Author>
    <b:Year>2018</b:Year>
    <b:Month>July</b:Month>
    <b:Day>5</b:Day>
    <b:InternetSiteTitle>K-Means Clustering in Python with scikit-learn</b:InternetSiteTitle>
    <b:RefOrder>14</b:RefOrder>
  </b:Source>
  <b:Source>
    <b:BIBTEX_Entry>article</b:BIBTEX_Entry>
    <b:SourceType>JournalArticle</b:SourceType>
    <b:Title>K-means Clustering — Everything you need to know</b:Title>
    <b:Tag>2020_Nagar_ART</b:Tag>
    <b:URL>https://medium.com/analytics-vidhya/k-means-clustering-everything-you-need-to-know-175dd01766d5#f6a0</b:URL>
    <b:Author>
      <b:Author>
        <b:NameList>
          <b:Person>
            <b:Last>Nagar</b:Last>
            <b:First>Akanksha</b:First>
          </b:Person>
        </b:NameList>
      </b:Author>
    </b:Author>
    <b:Year>2020</b:Year>
    <b:Month>January</b:Month>
    <b:Day>26</b:Day>
    <b:RefOrder>15</b:RefOrder>
  </b:Source>
  <b:Source>
    <b:BIBTEX_Entry>article</b:BIBTEX_Entry>
    <b:SourceType>JournalArticle</b:SourceType>
    <b:Title>How to Combine PCA and K-means Clustering in Python?</b:Title>
    <b:Tag>2021_Kaloyanova_ART</b:Tag>
    <b:URL>https://365datascience.com/tutorials/python-tutorials/pca-k-means/</b:URL>
    <b:Author>
      <b:Author>
        <b:NameList>
          <b:Person>
            <b:Last>Kaloyanova</b:Last>
            <b:First>Elitsa</b:First>
          </b:Person>
        </b:NameList>
      </b:Author>
    </b:Author>
    <b:Year>2021</b:Year>
    <b:Month>July</b:Month>
    <b:Day>29</b:Day>
    <b:RefOrder>16</b:RefOrder>
  </b:Source>
  <b:Source>
    <b:BIBTEX_Entry>article</b:BIBTEX_Entry>
    <b:SourceType>JournalArticle</b:SourceType>
    <b:Title>K-Means Clustering in Python: A Practical Guide</b:Title>
    <b:Tag>2022_Arvai_ART</b:Tag>
    <b:URL>https://realpython.com/k-means-clustering-python/#: :text=The SSE is defined as,try to minimize this value.&amp;text=The purpose of this figure,centroids is an important step.</b:URL>
    <b:Author>
      <b:Author>
        <b:NameList>
          <b:Person>
            <b:Last>Arvai</b:Last>
            <b:First>Kevin</b:First>
          </b:Person>
        </b:NameList>
      </b:Author>
    </b:Author>
    <b:Year>2022</b:Year>
    <b:RefOrder>4</b:RefOrder>
  </b:Source>
</b:Sources>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w:rsidRDefault="00000000"/&gt;&lt;w:sectPr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9A44A852-CBE3-471C-A240-321B7FD44307}">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7th_10.dotx</Template>
  <TotalTime>162</TotalTime>
  <Pages>19</Pages>
  <Words>1826</Words>
  <Characters>10720</Characters>
  <Application>Microsoft Office Word</Application>
  <DocSecurity>0</DocSecurity>
  <Lines>282</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mikem</dc:creator>
  <cp:keywords/>
  <dc:description/>
  <cp:lastModifiedBy>Mike Mattinson</cp:lastModifiedBy>
  <cp:revision>6</cp:revision>
  <dcterms:created xsi:type="dcterms:W3CDTF">2022-05-01T02:56:00Z</dcterms:created>
  <dcterms:modified xsi:type="dcterms:W3CDTF">2022-05-01T05:39:00Z</dcterms:modified>
</cp:coreProperties>
</file>